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FE9" w:rsidRPr="00FF1B8E" w:rsidRDefault="0012429D" w:rsidP="004B05E7">
      <w:pPr>
        <w:pStyle w:val="1"/>
      </w:pPr>
      <w:r w:rsidRPr="00FF1B8E">
        <w:t>JS Advanced: Exam 18</w:t>
      </w:r>
      <w:r w:rsidR="004B05E7" w:rsidRPr="00FF1B8E">
        <w:t>.11.</w:t>
      </w:r>
      <w:r w:rsidRPr="00FF1B8E">
        <w:t>2018</w:t>
      </w:r>
    </w:p>
    <w:p w:rsidR="00100FE9" w:rsidRPr="00FF1B8E" w:rsidRDefault="0012429D" w:rsidP="004B05E7">
      <w:pPr>
        <w:pStyle w:val="1"/>
      </w:pPr>
      <w:proofErr w:type="gramStart"/>
      <w:r w:rsidRPr="00FF1B8E">
        <w:t>Problem 4.</w:t>
      </w:r>
      <w:proofErr w:type="gramEnd"/>
      <w:r w:rsidRPr="00FF1B8E">
        <w:t xml:space="preserve"> Real Estate Agency</w:t>
      </w:r>
    </w:p>
    <w:p w:rsidR="00100FE9" w:rsidRPr="00FF1B8E" w:rsidRDefault="0012429D">
      <w:pPr>
        <w:jc w:val="both"/>
      </w:pPr>
      <w:r w:rsidRPr="00FF1B8E">
        <w:t xml:space="preserve">Write a JavaScript program that </w:t>
      </w:r>
      <w:r w:rsidRPr="00FF1B8E">
        <w:rPr>
          <w:b/>
        </w:rPr>
        <w:t xml:space="preserve">registers </w:t>
      </w:r>
      <w:r w:rsidRPr="00FF1B8E">
        <w:t xml:space="preserve">and </w:t>
      </w:r>
      <w:r w:rsidRPr="00FF1B8E">
        <w:rPr>
          <w:b/>
        </w:rPr>
        <w:t xml:space="preserve">finds </w:t>
      </w:r>
      <w:r w:rsidRPr="00FF1B8E">
        <w:t>a real estate offers based on a given criteria.</w:t>
      </w:r>
    </w:p>
    <w:p w:rsidR="00100FE9" w:rsidRPr="00FF1B8E" w:rsidRDefault="004B05E7" w:rsidP="004B05E7">
      <w:r w:rsidRPr="00FF1B8E">
        <w:t xml:space="preserve">Use the </w:t>
      </w:r>
      <w:r w:rsidR="0012429D" w:rsidRPr="00FF1B8E">
        <w:rPr>
          <w:b/>
        </w:rPr>
        <w:t>index.html</w:t>
      </w:r>
      <w:r w:rsidR="0012429D" w:rsidRPr="00FF1B8E">
        <w:t xml:space="preserve"> and </w:t>
      </w:r>
      <w:r w:rsidR="0012429D" w:rsidRPr="00FF1B8E">
        <w:rPr>
          <w:b/>
        </w:rPr>
        <w:t>app.js</w:t>
      </w:r>
      <w:r w:rsidR="0012429D" w:rsidRPr="00FF1B8E">
        <w:t xml:space="preserve"> </w:t>
      </w:r>
      <w:r w:rsidR="0012429D" w:rsidRPr="00FF1B8E">
        <w:rPr>
          <w:b/>
        </w:rPr>
        <w:t xml:space="preserve">files </w:t>
      </w:r>
      <w:r w:rsidR="0012429D" w:rsidRPr="00FF1B8E">
        <w:t>to solve this problem.</w:t>
      </w:r>
    </w:p>
    <w:p w:rsidR="00100FE9" w:rsidRPr="00FF1B8E" w:rsidRDefault="0012429D" w:rsidP="004B05E7">
      <w:pPr>
        <w:rPr>
          <w:u w:val="single"/>
        </w:rPr>
      </w:pPr>
      <w:r w:rsidRPr="00FF1B8E">
        <w:rPr>
          <w:b/>
          <w:u w:val="single"/>
        </w:rPr>
        <w:t>Note:</w:t>
      </w:r>
      <w:r w:rsidRPr="00FF1B8E">
        <w:rPr>
          <w:u w:val="single"/>
        </w:rPr>
        <w:t xml:space="preserve"> You </w:t>
      </w:r>
      <w:r w:rsidRPr="00FF1B8E">
        <w:rPr>
          <w:b/>
          <w:u w:val="single"/>
        </w:rPr>
        <w:t>can't</w:t>
      </w:r>
      <w:r w:rsidRPr="00FF1B8E">
        <w:rPr>
          <w:u w:val="single"/>
        </w:rPr>
        <w:t xml:space="preserve"> and you have </w:t>
      </w:r>
      <w:r w:rsidRPr="00FF1B8E">
        <w:rPr>
          <w:b/>
          <w:u w:val="single"/>
        </w:rPr>
        <w:t xml:space="preserve">no permission </w:t>
      </w:r>
      <w:r w:rsidRPr="00FF1B8E">
        <w:rPr>
          <w:u w:val="single"/>
        </w:rPr>
        <w:t>to change directly the given html code (index.html file).</w:t>
      </w:r>
    </w:p>
    <w:p w:rsidR="00100FE9" w:rsidRPr="00FF1B8E" w:rsidRDefault="0012429D" w:rsidP="004B05E7">
      <w:pPr>
        <w:pStyle w:val="3"/>
      </w:pPr>
      <w:r w:rsidRPr="00FF1B8E">
        <w:t>Output</w:t>
      </w:r>
    </w:p>
    <w:p w:rsidR="00100FE9" w:rsidRPr="00FF1B8E" w:rsidRDefault="0012429D">
      <w:pPr>
        <w:jc w:val="both"/>
      </w:pPr>
      <w:r w:rsidRPr="00FF1B8E">
        <w:t xml:space="preserve">You should </w:t>
      </w:r>
      <w:r w:rsidRPr="00FF1B8E">
        <w:rPr>
          <w:b/>
        </w:rPr>
        <w:t xml:space="preserve">submit only </w:t>
      </w:r>
      <w:r w:rsidRPr="00FF1B8E">
        <w:t>the</w:t>
      </w:r>
      <w:r w:rsidRPr="00FF1B8E">
        <w:rPr>
          <w:b/>
        </w:rPr>
        <w:t xml:space="preserve"> app.js file</w:t>
      </w:r>
    </w:p>
    <w:p w:rsidR="00100FE9" w:rsidRPr="00FF1B8E" w:rsidRDefault="0012429D" w:rsidP="004B05E7">
      <w:pPr>
        <w:pStyle w:val="3"/>
      </w:pPr>
      <w:r w:rsidRPr="00FF1B8E">
        <w:t>Expected functionality:</w:t>
      </w:r>
    </w:p>
    <w:p w:rsidR="00100FE9" w:rsidRPr="00FF1B8E" w:rsidRDefault="0012429D" w:rsidP="006F0BD8">
      <w:pPr>
        <w:pStyle w:val="3"/>
      </w:pPr>
      <w:proofErr w:type="spellStart"/>
      <w:r w:rsidRPr="00FF1B8E">
        <w:t>Reg</w:t>
      </w:r>
      <w:proofErr w:type="spellEnd"/>
      <w:r w:rsidRPr="00FF1B8E">
        <w:t xml:space="preserve"> offer field:</w:t>
      </w:r>
    </w:p>
    <w:p w:rsidR="00100FE9" w:rsidRPr="00FF1B8E" w:rsidRDefault="0012429D">
      <w:pPr>
        <w:jc w:val="both"/>
      </w:pPr>
      <w:r w:rsidRPr="00FF1B8E">
        <w:t xml:space="preserve">Rent price and commission rate should be </w:t>
      </w:r>
      <w:r w:rsidRPr="00FF1B8E">
        <w:rPr>
          <w:b/>
        </w:rPr>
        <w:t>numbers</w:t>
      </w:r>
      <w:r w:rsidRPr="00FF1B8E">
        <w:t xml:space="preserve">. Rent price must be </w:t>
      </w:r>
      <w:r w:rsidRPr="00FF1B8E">
        <w:rPr>
          <w:b/>
        </w:rPr>
        <w:t xml:space="preserve">positive number </w:t>
      </w:r>
      <w:r w:rsidRPr="00FF1B8E">
        <w:t xml:space="preserve">(greater than zero (0)). Commission rate should be greater or equal to zero (0) and lower or equal to one hundred (100). Apartment type should be </w:t>
      </w:r>
      <w:r w:rsidRPr="00FF1B8E">
        <w:rPr>
          <w:b/>
        </w:rPr>
        <w:t>non-empty string</w:t>
      </w:r>
      <w:r w:rsidRPr="00FF1B8E">
        <w:t xml:space="preserve"> and </w:t>
      </w:r>
      <w:r w:rsidRPr="00FF1B8E">
        <w:rPr>
          <w:b/>
        </w:rPr>
        <w:t xml:space="preserve">should not contain ':' </w:t>
      </w:r>
      <w:r w:rsidRPr="00FF1B8E">
        <w:t>character.</w:t>
      </w:r>
    </w:p>
    <w:p w:rsidR="00100FE9" w:rsidRPr="00FF1B8E" w:rsidRDefault="0012429D">
      <w:pPr>
        <w:jc w:val="both"/>
      </w:pPr>
      <w:r w:rsidRPr="00FF1B8E">
        <w:t xml:space="preserve">If some of these conditions or all of them </w:t>
      </w:r>
      <w:r w:rsidRPr="00FF1B8E">
        <w:rPr>
          <w:b/>
        </w:rPr>
        <w:t>are not met</w:t>
      </w:r>
      <w:r w:rsidRPr="00FF1B8E">
        <w:t xml:space="preserve">, you should print the following message: </w:t>
      </w:r>
      <w:r w:rsidRPr="00FF1B8E">
        <w:rPr>
          <w:rFonts w:ascii="Consolas" w:hAnsi="Consolas"/>
        </w:rPr>
        <w:t>'</w:t>
      </w:r>
      <w:r w:rsidRPr="00FF1B8E">
        <w:rPr>
          <w:rFonts w:ascii="Consolas" w:hAnsi="Consolas"/>
          <w:b/>
        </w:rPr>
        <w:t>Your offer registration went wrong, try again</w:t>
      </w:r>
      <w:r w:rsidR="00562B83" w:rsidRPr="00FF1B8E">
        <w:rPr>
          <w:rFonts w:ascii="Consolas" w:hAnsi="Consolas"/>
        </w:rPr>
        <w:t>.'</w:t>
      </w:r>
    </w:p>
    <w:p w:rsidR="00100FE9" w:rsidRPr="00FF1B8E" w:rsidRDefault="0012429D">
      <w:pPr>
        <w:jc w:val="both"/>
      </w:pPr>
      <w:r w:rsidRPr="00FF1B8E">
        <w:t xml:space="preserve">If </w:t>
      </w:r>
      <w:r w:rsidRPr="00FF1B8E">
        <w:rPr>
          <w:b/>
        </w:rPr>
        <w:t xml:space="preserve">all is good </w:t>
      </w:r>
      <w:r w:rsidRPr="00FF1B8E">
        <w:t xml:space="preserve">you should 'post' the new offer on the agency and print the following message: </w:t>
      </w:r>
      <w:r w:rsidRPr="00FF1B8E">
        <w:rPr>
          <w:rFonts w:ascii="Consolas" w:hAnsi="Consolas"/>
        </w:rPr>
        <w:t>'</w:t>
      </w:r>
      <w:r w:rsidRPr="00FF1B8E">
        <w:rPr>
          <w:rFonts w:ascii="Consolas" w:hAnsi="Consolas"/>
          <w:b/>
        </w:rPr>
        <w:t>Your offer was created successfully</w:t>
      </w:r>
      <w:r w:rsidRPr="00FF1B8E">
        <w:rPr>
          <w:rFonts w:ascii="Consolas" w:hAnsi="Consolas"/>
        </w:rPr>
        <w:t>.'</w:t>
      </w:r>
    </w:p>
    <w:p w:rsidR="00100FE9" w:rsidRPr="00FF1B8E" w:rsidRDefault="0012429D">
      <w:pPr>
        <w:jc w:val="both"/>
      </w:pPr>
      <w:r w:rsidRPr="00FF1B8E">
        <w:rPr>
          <w:u w:val="single"/>
        </w:rPr>
        <w:t xml:space="preserve">After every click on the </w:t>
      </w:r>
      <w:proofErr w:type="spellStart"/>
      <w:r w:rsidRPr="00FF1B8E">
        <w:rPr>
          <w:u w:val="single"/>
        </w:rPr>
        <w:t>Reg</w:t>
      </w:r>
      <w:proofErr w:type="spellEnd"/>
      <w:r w:rsidRPr="00FF1B8E">
        <w:rPr>
          <w:u w:val="single"/>
        </w:rPr>
        <w:t xml:space="preserve"> Offer button </w:t>
      </w:r>
      <w:r w:rsidRPr="00FF1B8E">
        <w:t xml:space="preserve">(no matter of the result) the three fields (Rent price, Apartment type and Commission rate) must be </w:t>
      </w:r>
      <w:r w:rsidRPr="00FF1B8E">
        <w:rPr>
          <w:b/>
        </w:rPr>
        <w:t>cleared</w:t>
      </w:r>
      <w:r w:rsidRPr="00FF1B8E">
        <w:t>.</w:t>
      </w: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562B83" w:rsidRPr="00FF1B8E" w:rsidRDefault="00562B83">
      <w:pPr>
        <w:jc w:val="both"/>
      </w:pPr>
    </w:p>
    <w:p w:rsidR="00100FE9" w:rsidRPr="00FF1B8E" w:rsidRDefault="0012429D" w:rsidP="006F0BD8">
      <w:pPr>
        <w:pStyle w:val="4"/>
      </w:pPr>
      <w:proofErr w:type="spellStart"/>
      <w:r w:rsidRPr="00FF1B8E">
        <w:lastRenderedPageBreak/>
        <w:t>Reg</w:t>
      </w:r>
      <w:proofErr w:type="spellEnd"/>
      <w:r w:rsidRPr="00FF1B8E">
        <w:t xml:space="preserve"> offer Example:</w:t>
      </w:r>
    </w:p>
    <w:p w:rsidR="00100FE9" w:rsidRPr="00FF1B8E" w:rsidRDefault="009D3AC0" w:rsidP="00562B83">
      <w:pPr>
        <w:jc w:val="center"/>
      </w:pPr>
      <w:r w:rsidRPr="00FF1B8E">
        <w:drawing>
          <wp:inline distT="0" distB="0" distL="0" distR="0" wp14:anchorId="31795232" wp14:editId="16530C20">
            <wp:extent cx="5286375" cy="553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9" w:rsidRPr="00FF1B8E" w:rsidRDefault="00100FE9">
      <w:pPr>
        <w:jc w:val="center"/>
        <w:rPr>
          <w:sz w:val="36"/>
        </w:rPr>
      </w:pPr>
    </w:p>
    <w:p w:rsidR="008221DF" w:rsidRPr="00FF1B8E" w:rsidRDefault="008221DF">
      <w:pPr>
        <w:jc w:val="center"/>
        <w:rPr>
          <w:sz w:val="36"/>
        </w:rPr>
      </w:pPr>
    </w:p>
    <w:p w:rsidR="008221DF" w:rsidRPr="00FF1B8E" w:rsidRDefault="008221DF">
      <w:pPr>
        <w:jc w:val="center"/>
        <w:rPr>
          <w:sz w:val="36"/>
        </w:rPr>
      </w:pPr>
    </w:p>
    <w:p w:rsidR="008221DF" w:rsidRPr="00FF1B8E" w:rsidRDefault="008221DF">
      <w:pPr>
        <w:jc w:val="center"/>
        <w:rPr>
          <w:sz w:val="36"/>
        </w:rPr>
      </w:pPr>
    </w:p>
    <w:p w:rsidR="008221DF" w:rsidRPr="00FF1B8E" w:rsidRDefault="008221DF">
      <w:pPr>
        <w:jc w:val="center"/>
        <w:rPr>
          <w:sz w:val="36"/>
        </w:rPr>
      </w:pPr>
    </w:p>
    <w:p w:rsidR="00100FE9" w:rsidRPr="00FF1B8E" w:rsidRDefault="0012429D" w:rsidP="006F0BD8">
      <w:pPr>
        <w:pStyle w:val="4"/>
      </w:pPr>
      <w:proofErr w:type="spellStart"/>
      <w:r w:rsidRPr="00FF1B8E">
        <w:lastRenderedPageBreak/>
        <w:t>Reg</w:t>
      </w:r>
      <w:proofErr w:type="spellEnd"/>
      <w:r w:rsidRPr="00FF1B8E">
        <w:t xml:space="preserve"> offer Result:</w:t>
      </w:r>
    </w:p>
    <w:p w:rsidR="00100FE9" w:rsidRPr="00FF1B8E" w:rsidRDefault="0012429D">
      <w:r w:rsidRPr="00FF1B8E">
        <w:t xml:space="preserve">When we click the </w:t>
      </w:r>
      <w:proofErr w:type="spellStart"/>
      <w:r w:rsidRPr="00FF1B8E">
        <w:t>Reg</w:t>
      </w:r>
      <w:proofErr w:type="spellEnd"/>
      <w:r w:rsidRPr="00FF1B8E">
        <w:t xml:space="preserve"> offer button, the result should be...</w:t>
      </w:r>
    </w:p>
    <w:p w:rsidR="00100FE9" w:rsidRPr="00FF1B8E" w:rsidRDefault="008221DF">
      <w:pPr>
        <w:jc w:val="center"/>
      </w:pPr>
      <w:r w:rsidRPr="00FF1B8E">
        <w:drawing>
          <wp:inline distT="0" distB="0" distL="0" distR="0" wp14:anchorId="0B04F7CD" wp14:editId="58A33496">
            <wp:extent cx="4743450" cy="5419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41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9" w:rsidRPr="00FF1B8E" w:rsidRDefault="0012429D" w:rsidP="00562B83">
      <w:pPr>
        <w:jc w:val="center"/>
      </w:pPr>
      <w:r w:rsidRPr="00FF1B8E">
        <w:rPr>
          <w:u w:val="single"/>
        </w:rPr>
        <w:t xml:space="preserve">Successfully created, because every condition </w:t>
      </w:r>
      <w:proofErr w:type="gramStart"/>
      <w:r w:rsidRPr="00FF1B8E">
        <w:rPr>
          <w:u w:val="single"/>
        </w:rPr>
        <w:t>are</w:t>
      </w:r>
      <w:proofErr w:type="gramEnd"/>
      <w:r w:rsidRPr="00FF1B8E">
        <w:rPr>
          <w:u w:val="single"/>
        </w:rPr>
        <w:t xml:space="preserve"> met.</w:t>
      </w:r>
    </w:p>
    <w:p w:rsidR="00100FE9" w:rsidRPr="00FF1B8E" w:rsidRDefault="0012429D" w:rsidP="006F0BD8">
      <w:pPr>
        <w:pStyle w:val="4"/>
      </w:pPr>
      <w:proofErr w:type="spellStart"/>
      <w:r w:rsidRPr="00FF1B8E">
        <w:lastRenderedPageBreak/>
        <w:t>Reg</w:t>
      </w:r>
      <w:proofErr w:type="spellEnd"/>
      <w:r w:rsidRPr="00FF1B8E">
        <w:t xml:space="preserve"> offer Example 2</w:t>
      </w:r>
    </w:p>
    <w:p w:rsidR="00100FE9" w:rsidRPr="00FF1B8E" w:rsidRDefault="008221DF" w:rsidP="00562B83">
      <w:pPr>
        <w:jc w:val="center"/>
      </w:pPr>
      <w:r w:rsidRPr="00FF1B8E">
        <w:drawing>
          <wp:inline distT="0" distB="0" distL="0" distR="0" wp14:anchorId="0825326A" wp14:editId="160BD0C5">
            <wp:extent cx="4800600" cy="4933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FE9" w:rsidRPr="00FF1B8E" w:rsidRDefault="00100FE9">
      <w:pPr>
        <w:jc w:val="center"/>
        <w:rPr>
          <w:sz w:val="28"/>
          <w:u w:val="single"/>
        </w:rPr>
      </w:pPr>
    </w:p>
    <w:p w:rsidR="00100FE9" w:rsidRPr="00FF1B8E" w:rsidRDefault="00100FE9">
      <w:pPr>
        <w:jc w:val="center"/>
        <w:rPr>
          <w:sz w:val="28"/>
          <w:u w:val="single"/>
        </w:rPr>
      </w:pPr>
    </w:p>
    <w:p w:rsidR="008221DF" w:rsidRPr="00FF1B8E" w:rsidRDefault="008221DF">
      <w:pPr>
        <w:jc w:val="center"/>
        <w:rPr>
          <w:sz w:val="28"/>
          <w:u w:val="single"/>
        </w:rPr>
      </w:pPr>
    </w:p>
    <w:p w:rsidR="008221DF" w:rsidRPr="00FF1B8E" w:rsidRDefault="008221DF">
      <w:pPr>
        <w:jc w:val="center"/>
        <w:rPr>
          <w:sz w:val="28"/>
          <w:u w:val="single"/>
        </w:rPr>
      </w:pPr>
    </w:p>
    <w:p w:rsidR="008221DF" w:rsidRPr="00FF1B8E" w:rsidRDefault="008221DF">
      <w:pPr>
        <w:jc w:val="center"/>
        <w:rPr>
          <w:sz w:val="28"/>
          <w:u w:val="single"/>
        </w:rPr>
      </w:pPr>
    </w:p>
    <w:p w:rsidR="008221DF" w:rsidRPr="00FF1B8E" w:rsidRDefault="008221DF">
      <w:pPr>
        <w:jc w:val="center"/>
        <w:rPr>
          <w:sz w:val="28"/>
          <w:u w:val="single"/>
        </w:rPr>
      </w:pPr>
    </w:p>
    <w:p w:rsidR="008221DF" w:rsidRPr="00FF1B8E" w:rsidRDefault="008221DF">
      <w:pPr>
        <w:jc w:val="center"/>
        <w:rPr>
          <w:sz w:val="28"/>
          <w:u w:val="single"/>
        </w:rPr>
      </w:pPr>
    </w:p>
    <w:p w:rsidR="00100FE9" w:rsidRPr="00FF1B8E" w:rsidRDefault="0012429D" w:rsidP="006F0BD8">
      <w:pPr>
        <w:pStyle w:val="4"/>
      </w:pPr>
      <w:r w:rsidRPr="00FF1B8E">
        <w:lastRenderedPageBreak/>
        <w:t>Example 2 Result:</w:t>
      </w:r>
    </w:p>
    <w:p w:rsidR="00100FE9" w:rsidRPr="00FF1B8E" w:rsidRDefault="0012429D">
      <w:r w:rsidRPr="00FF1B8E">
        <w:t xml:space="preserve">When we click the </w:t>
      </w:r>
      <w:proofErr w:type="spellStart"/>
      <w:r w:rsidRPr="00FF1B8E">
        <w:t>Reg</w:t>
      </w:r>
      <w:proofErr w:type="spellEnd"/>
      <w:r w:rsidRPr="00FF1B8E">
        <w:t xml:space="preserve"> offer button, the result should be...</w:t>
      </w:r>
    </w:p>
    <w:p w:rsidR="00100FE9" w:rsidRPr="00FF1B8E" w:rsidRDefault="008221DF">
      <w:pPr>
        <w:jc w:val="center"/>
      </w:pPr>
      <w:r w:rsidRPr="00FF1B8E">
        <w:drawing>
          <wp:inline distT="0" distB="0" distL="0" distR="0" wp14:anchorId="5E54DB40" wp14:editId="786BFD3D">
            <wp:extent cx="4781550" cy="49149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B83" w:rsidRPr="00FF1B8E" w:rsidRDefault="0012429D" w:rsidP="00C95567">
      <w:pPr>
        <w:jc w:val="center"/>
      </w:pPr>
      <w:r w:rsidRPr="00FF1B8E">
        <w:rPr>
          <w:u w:val="single"/>
        </w:rPr>
        <w:t>We do not create the new offer because one or all of the conditions are not met!</w:t>
      </w:r>
    </w:p>
    <w:p w:rsidR="00100FE9" w:rsidRPr="00FF1B8E" w:rsidRDefault="0012429D" w:rsidP="006F0BD8">
      <w:pPr>
        <w:pStyle w:val="4"/>
      </w:pPr>
      <w:r w:rsidRPr="00FF1B8E">
        <w:lastRenderedPageBreak/>
        <w:t>Code structure before create the new offer:</w:t>
      </w:r>
    </w:p>
    <w:p w:rsidR="00C95567" w:rsidRPr="00FF1B8E" w:rsidRDefault="008221DF">
      <w:r w:rsidRPr="00FF1B8E">
        <w:drawing>
          <wp:inline distT="0" distB="0" distL="0" distR="0" wp14:anchorId="61DF08F1" wp14:editId="4466E216">
            <wp:extent cx="4953000" cy="3714750"/>
            <wp:effectExtent l="19050" t="19050" r="19050" b="1905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714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FE9" w:rsidRPr="00FF1B8E" w:rsidRDefault="0012429D" w:rsidP="006F0BD8">
      <w:pPr>
        <w:pStyle w:val="4"/>
      </w:pPr>
      <w:r w:rsidRPr="00FF1B8E">
        <w:lastRenderedPageBreak/>
        <w:t>Code structure after we create the new offer:</w:t>
      </w:r>
    </w:p>
    <w:p w:rsidR="00100FE9" w:rsidRPr="00FF1B8E" w:rsidRDefault="008221DF">
      <w:r w:rsidRPr="00FF1B8E">
        <w:drawing>
          <wp:inline distT="0" distB="0" distL="0" distR="0" wp14:anchorId="39FC4C58" wp14:editId="1F09AA75">
            <wp:extent cx="4981575" cy="4514850"/>
            <wp:effectExtent l="19050" t="19050" r="28575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14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6F0BD8" w:rsidRPr="00FF1B8E" w:rsidRDefault="006F0BD8"/>
    <w:p w:rsidR="00100FE9" w:rsidRPr="00FF1B8E" w:rsidRDefault="0012429D" w:rsidP="006F0BD8">
      <w:pPr>
        <w:pStyle w:val="4"/>
      </w:pPr>
      <w:r w:rsidRPr="00FF1B8E">
        <w:lastRenderedPageBreak/>
        <w:t xml:space="preserve">Code structure if </w:t>
      </w:r>
      <w:proofErr w:type="spellStart"/>
      <w:r w:rsidRPr="00FF1B8E">
        <w:t>reg</w:t>
      </w:r>
      <w:proofErr w:type="spellEnd"/>
      <w:r w:rsidRPr="00FF1B8E">
        <w:t xml:space="preserve"> offer went wrong:</w:t>
      </w:r>
    </w:p>
    <w:p w:rsidR="00100FE9" w:rsidRPr="00FF1B8E" w:rsidRDefault="008221DF">
      <w:pPr>
        <w:jc w:val="both"/>
      </w:pPr>
      <w:r w:rsidRPr="00FF1B8E">
        <w:drawing>
          <wp:inline distT="0" distB="0" distL="0" distR="0" wp14:anchorId="50DCFFDA" wp14:editId="4950349F">
            <wp:extent cx="4981575" cy="3733800"/>
            <wp:effectExtent l="19050" t="19050" r="28575" b="1905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100FE9" w:rsidRPr="00FF1B8E" w:rsidRDefault="00100FE9">
      <w:pPr>
        <w:jc w:val="both"/>
      </w:pPr>
    </w:p>
    <w:p w:rsidR="00C95567" w:rsidRPr="00FF1B8E" w:rsidRDefault="00C95567">
      <w:pPr>
        <w:jc w:val="both"/>
      </w:pPr>
    </w:p>
    <w:p w:rsidR="00C95567" w:rsidRPr="00FF1B8E" w:rsidRDefault="00C95567">
      <w:pPr>
        <w:jc w:val="both"/>
      </w:pPr>
    </w:p>
    <w:p w:rsidR="00C95567" w:rsidRPr="00FF1B8E" w:rsidRDefault="00C95567">
      <w:pPr>
        <w:jc w:val="both"/>
      </w:pPr>
    </w:p>
    <w:p w:rsidR="00C95567" w:rsidRPr="00FF1B8E" w:rsidRDefault="00C95567">
      <w:pPr>
        <w:jc w:val="both"/>
      </w:pPr>
    </w:p>
    <w:p w:rsidR="00100FE9" w:rsidRPr="00FF1B8E" w:rsidRDefault="0012429D" w:rsidP="006F0BD8">
      <w:pPr>
        <w:pStyle w:val="3"/>
      </w:pPr>
      <w:r w:rsidRPr="00FF1B8E">
        <w:lastRenderedPageBreak/>
        <w:t>Find offer field:</w:t>
      </w:r>
    </w:p>
    <w:p w:rsidR="00100FE9" w:rsidRPr="00FF1B8E" w:rsidRDefault="0012429D">
      <w:pPr>
        <w:jc w:val="both"/>
      </w:pPr>
      <w:r w:rsidRPr="00FF1B8E">
        <w:t xml:space="preserve">Family budget must be </w:t>
      </w:r>
      <w:r w:rsidRPr="00FF1B8E">
        <w:rPr>
          <w:b/>
        </w:rPr>
        <w:t xml:space="preserve">positive number (greater than zero (0)). </w:t>
      </w:r>
      <w:r w:rsidRPr="00FF1B8E">
        <w:t xml:space="preserve">Apartment type and Family name should be </w:t>
      </w:r>
      <w:r w:rsidRPr="00FF1B8E">
        <w:rPr>
          <w:b/>
        </w:rPr>
        <w:t>non-empty strings</w:t>
      </w:r>
      <w:r w:rsidRPr="00FF1B8E">
        <w:t>.</w:t>
      </w:r>
    </w:p>
    <w:p w:rsidR="00100FE9" w:rsidRPr="00FF1B8E" w:rsidRDefault="0012429D">
      <w:pPr>
        <w:jc w:val="both"/>
      </w:pPr>
      <w:r w:rsidRPr="00FF1B8E">
        <w:t xml:space="preserve">If </w:t>
      </w:r>
      <w:r w:rsidRPr="00FF1B8E">
        <w:rPr>
          <w:b/>
        </w:rPr>
        <w:t xml:space="preserve">all is good </w:t>
      </w:r>
      <w:r w:rsidRPr="00FF1B8E">
        <w:t xml:space="preserve">you should </w:t>
      </w:r>
      <w:r w:rsidR="00FF1B8E">
        <w:t>start searching through</w:t>
      </w:r>
      <w:r w:rsidRPr="00FF1B8E">
        <w:t xml:space="preserve"> all registered offers into the agency. The fir</w:t>
      </w:r>
      <w:r w:rsidR="00FF1B8E">
        <w:t>st offer that meets the</w:t>
      </w:r>
      <w:r w:rsidRPr="00FF1B8E">
        <w:t xml:space="preserve"> requirements, namely:</w:t>
      </w:r>
    </w:p>
    <w:p w:rsidR="00100FE9" w:rsidRPr="00FF1B8E" w:rsidRDefault="0012429D">
      <w:pPr>
        <w:jc w:val="both"/>
      </w:pPr>
      <w:r w:rsidRPr="00FF1B8E">
        <w:t xml:space="preserve">- The type of apartment you are looking for is </w:t>
      </w:r>
      <w:r w:rsidRPr="00FF1B8E">
        <w:rPr>
          <w:b/>
        </w:rPr>
        <w:t xml:space="preserve">absolutely the same </w:t>
      </w:r>
      <w:r w:rsidRPr="00FF1B8E">
        <w:t>as the registered one.</w:t>
      </w:r>
    </w:p>
    <w:p w:rsidR="00100FE9" w:rsidRPr="00FF1B8E" w:rsidRDefault="0012429D">
      <w:pPr>
        <w:jc w:val="both"/>
      </w:pPr>
      <w:r w:rsidRPr="00FF1B8E">
        <w:t xml:space="preserve">- The family budget needs to be </w:t>
      </w:r>
      <w:r w:rsidRPr="00FF1B8E">
        <w:rPr>
          <w:b/>
        </w:rPr>
        <w:t xml:space="preserve">enough </w:t>
      </w:r>
      <w:r w:rsidRPr="00FF1B8E">
        <w:t xml:space="preserve">to take the current apartment: </w:t>
      </w:r>
      <w:r w:rsidRPr="00FF1B8E">
        <w:rPr>
          <w:u w:val="single"/>
        </w:rPr>
        <w:t>rent + commission in percent of the current rental of the apartment</w:t>
      </w:r>
      <w:r w:rsidRPr="00FF1B8E">
        <w:t>.</w:t>
      </w:r>
    </w:p>
    <w:p w:rsidR="00100FE9" w:rsidRPr="00FF1B8E" w:rsidRDefault="0012429D">
      <w:pPr>
        <w:jc w:val="both"/>
      </w:pPr>
      <w:r w:rsidRPr="00FF1B8E">
        <w:rPr>
          <w:b/>
        </w:rPr>
        <w:t xml:space="preserve">Is leased! </w:t>
      </w:r>
      <w:r w:rsidRPr="00FF1B8E">
        <w:t xml:space="preserve">That means you should change the current apartment content and print the following message: </w:t>
      </w:r>
      <w:r w:rsidRPr="00FF1B8E">
        <w:rPr>
          <w:b/>
        </w:rPr>
        <w:t>'Enjoy your new home! :))'.</w:t>
      </w:r>
    </w:p>
    <w:p w:rsidR="00100FE9" w:rsidRPr="00FF1B8E" w:rsidRDefault="0012429D">
      <w:pPr>
        <w:jc w:val="both"/>
      </w:pPr>
      <w:r w:rsidRPr="00FF1B8E">
        <w:t xml:space="preserve">Also </w:t>
      </w:r>
      <w:r w:rsidRPr="00FF1B8E">
        <w:rPr>
          <w:b/>
        </w:rPr>
        <w:t>on every successfully f</w:t>
      </w:r>
      <w:r w:rsidR="00FF1B8E">
        <w:rPr>
          <w:b/>
        </w:rPr>
        <w:t>ound</w:t>
      </w:r>
      <w:r w:rsidRPr="00FF1B8E">
        <w:rPr>
          <w:b/>
        </w:rPr>
        <w:t xml:space="preserve"> offer</w:t>
      </w:r>
      <w:r w:rsidRPr="00FF1B8E">
        <w:t>, the real estate agency</w:t>
      </w:r>
      <w:r w:rsidR="00FF1B8E">
        <w:t>,</w:t>
      </w:r>
      <w:r w:rsidRPr="00FF1B8E">
        <w:t xml:space="preserve"> take </w:t>
      </w:r>
      <w:r w:rsidR="00FF1B8E">
        <w:t xml:space="preserve">the current commission from </w:t>
      </w:r>
      <w:r w:rsidRPr="00FF1B8E">
        <w:t>both sides.</w:t>
      </w:r>
    </w:p>
    <w:p w:rsidR="00100FE9" w:rsidRPr="00FF1B8E" w:rsidRDefault="00100FE9">
      <w:pPr>
        <w:jc w:val="both"/>
      </w:pPr>
    </w:p>
    <w:p w:rsidR="00100FE9" w:rsidRPr="00FF1B8E" w:rsidRDefault="0012429D">
      <w:pPr>
        <w:jc w:val="both"/>
      </w:pPr>
      <w:r w:rsidRPr="00FF1B8E">
        <w:rPr>
          <w:b/>
          <w:u w:val="single"/>
        </w:rPr>
        <w:t>Example</w:t>
      </w:r>
      <w:proofErr w:type="gramStart"/>
      <w:r w:rsidRPr="00FF1B8E">
        <w:rPr>
          <w:b/>
          <w:u w:val="single"/>
        </w:rPr>
        <w:t>:</w:t>
      </w:r>
      <w:proofErr w:type="gramEnd"/>
      <w:r w:rsidRPr="00FF1B8E">
        <w:br/>
        <w:t xml:space="preserve">We find successfully two room apartment with 500 rent price and the commission for it is 50%. Current family needs to </w:t>
      </w:r>
      <w:r w:rsidR="00FF1B8E">
        <w:t xml:space="preserve">have at least 750 to take </w:t>
      </w:r>
      <w:r w:rsidRPr="00FF1B8E">
        <w:t xml:space="preserve">that offer (500 </w:t>
      </w:r>
      <w:proofErr w:type="gramStart"/>
      <w:r w:rsidRPr="00FF1B8E">
        <w:t>rent</w:t>
      </w:r>
      <w:proofErr w:type="gramEnd"/>
      <w:r w:rsidRPr="00FF1B8E">
        <w:t xml:space="preserve"> and 250 commission). If they do, the agency take</w:t>
      </w:r>
      <w:r w:rsidR="00FF1B8E">
        <w:t>s</w:t>
      </w:r>
      <w:r w:rsidRPr="00FF1B8E">
        <w:t xml:space="preserve"> this 50% from the current family and 50% more from the other side (the owner of the apartment).</w:t>
      </w:r>
    </w:p>
    <w:p w:rsidR="00100FE9" w:rsidRPr="00FF1B8E" w:rsidRDefault="0012429D">
      <w:pPr>
        <w:jc w:val="both"/>
      </w:pPr>
      <w:r w:rsidRPr="00FF1B8E">
        <w:rPr>
          <w:b/>
          <w:u w:val="single"/>
        </w:rPr>
        <w:t>Note</w:t>
      </w:r>
      <w:proofErr w:type="gramStart"/>
      <w:r w:rsidRPr="00FF1B8E">
        <w:rPr>
          <w:b/>
          <w:u w:val="single"/>
        </w:rPr>
        <w:t>:</w:t>
      </w:r>
      <w:proofErr w:type="gramEnd"/>
      <w:r w:rsidRPr="00FF1B8E">
        <w:br/>
        <w:t>The agency's profi</w:t>
      </w:r>
      <w:r w:rsidR="00FF1B8E">
        <w:t>t is for all successfully found</w:t>
      </w:r>
      <w:r w:rsidRPr="00FF1B8E">
        <w:t xml:space="preserve"> offers. The </w:t>
      </w:r>
      <w:r w:rsidRPr="00FF1B8E">
        <w:rPr>
          <w:b/>
        </w:rPr>
        <w:t>h1</w:t>
      </w:r>
      <w:r w:rsidRPr="00FF1B8E">
        <w:t xml:space="preserve"> </w:t>
      </w:r>
      <w:r w:rsidRPr="00FF1B8E">
        <w:rPr>
          <w:b/>
        </w:rPr>
        <w:t>element</w:t>
      </w:r>
      <w:r w:rsidRPr="00FF1B8E">
        <w:t xml:space="preserve"> into the </w:t>
      </w:r>
      <w:r w:rsidRPr="00FF1B8E">
        <w:rPr>
          <w:b/>
        </w:rPr>
        <w:t>#roof</w:t>
      </w:r>
      <w:r w:rsidRPr="00FF1B8E">
        <w:t xml:space="preserve"> which contains the sentence </w:t>
      </w:r>
      <w:r w:rsidRPr="00FF1B8E">
        <w:rPr>
          <w:rFonts w:ascii="Consolas" w:hAnsi="Consolas"/>
          <w:b/>
        </w:rPr>
        <w:t>`Agency profit: {profit} lv</w:t>
      </w:r>
      <w:proofErr w:type="gramStart"/>
      <w:r w:rsidRPr="00FF1B8E">
        <w:rPr>
          <w:rFonts w:ascii="Consolas" w:hAnsi="Consolas"/>
          <w:b/>
        </w:rPr>
        <w:t>.`</w:t>
      </w:r>
      <w:proofErr w:type="gramEnd"/>
      <w:r w:rsidRPr="00FF1B8E">
        <w:t xml:space="preserve"> Shows the </w:t>
      </w:r>
      <w:r w:rsidRPr="00FF1B8E">
        <w:rPr>
          <w:b/>
        </w:rPr>
        <w:t xml:space="preserve">total </w:t>
      </w:r>
      <w:r w:rsidRPr="00FF1B8E">
        <w:t>profit for all offers.</w:t>
      </w:r>
    </w:p>
    <w:p w:rsidR="00100FE9" w:rsidRPr="00FF1B8E" w:rsidRDefault="0012429D">
      <w:pPr>
        <w:jc w:val="both"/>
      </w:pPr>
      <w:r w:rsidRPr="00FF1B8E">
        <w:t xml:space="preserve">If some of these conditions or all of them </w:t>
      </w:r>
      <w:r w:rsidRPr="00FF1B8E">
        <w:rPr>
          <w:b/>
        </w:rPr>
        <w:t>are not met</w:t>
      </w:r>
      <w:r w:rsidRPr="00FF1B8E">
        <w:t xml:space="preserve">, you should print the following message: </w:t>
      </w:r>
      <w:r w:rsidRPr="00FF1B8E">
        <w:rPr>
          <w:rFonts w:ascii="Consolas" w:hAnsi="Consolas"/>
        </w:rPr>
        <w:t>'</w:t>
      </w:r>
      <w:proofErr w:type="gramStart"/>
      <w:r w:rsidRPr="00FF1B8E">
        <w:rPr>
          <w:rFonts w:ascii="Consolas" w:hAnsi="Consolas"/>
          <w:b/>
        </w:rPr>
        <w:t>We</w:t>
      </w:r>
      <w:proofErr w:type="gramEnd"/>
      <w:r w:rsidRPr="00FF1B8E">
        <w:rPr>
          <w:rFonts w:ascii="Consolas" w:hAnsi="Consolas"/>
          <w:b/>
        </w:rPr>
        <w:t xml:space="preserve"> were unable to find you a home, so sorry :(</w:t>
      </w:r>
      <w:r w:rsidRPr="00FF1B8E">
        <w:rPr>
          <w:rFonts w:ascii="Consolas" w:hAnsi="Consolas"/>
        </w:rPr>
        <w:t>'</w:t>
      </w:r>
    </w:p>
    <w:p w:rsidR="00100FE9" w:rsidRPr="00FF1B8E" w:rsidRDefault="0012429D">
      <w:pPr>
        <w:jc w:val="both"/>
      </w:pPr>
      <w:r w:rsidRPr="00FF1B8E">
        <w:rPr>
          <w:u w:val="single"/>
        </w:rPr>
        <w:t xml:space="preserve">After every click on the Find Offer button </w:t>
      </w:r>
      <w:r w:rsidRPr="00FF1B8E">
        <w:t xml:space="preserve">(no matter of the result) the three fields (Family budget, Apartment type and Family name) must be </w:t>
      </w:r>
      <w:r w:rsidRPr="00FF1B8E">
        <w:rPr>
          <w:b/>
        </w:rPr>
        <w:t>cleared</w:t>
      </w:r>
      <w:r w:rsidRPr="00FF1B8E">
        <w:t>.</w:t>
      </w:r>
    </w:p>
    <w:p w:rsidR="00100FE9" w:rsidRPr="00FF1B8E" w:rsidRDefault="00100FE9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100FE9" w:rsidRPr="00FF1B8E" w:rsidRDefault="0012429D" w:rsidP="006F0BD8">
      <w:pPr>
        <w:pStyle w:val="4"/>
      </w:pPr>
      <w:r w:rsidRPr="00FF1B8E">
        <w:lastRenderedPageBreak/>
        <w:t>Find offer Example:</w:t>
      </w:r>
    </w:p>
    <w:p w:rsidR="00100FE9" w:rsidRPr="00FF1B8E" w:rsidRDefault="00100FE9">
      <w:pPr>
        <w:jc w:val="both"/>
      </w:pPr>
    </w:p>
    <w:p w:rsidR="008221DF" w:rsidRPr="00FF1B8E" w:rsidRDefault="008221DF">
      <w:pPr>
        <w:jc w:val="both"/>
      </w:pPr>
      <w:r w:rsidRPr="00FF1B8E">
        <w:drawing>
          <wp:inline distT="0" distB="0" distL="0" distR="0" wp14:anchorId="24FF9D37" wp14:editId="7D3F1E91">
            <wp:extent cx="4810125" cy="54483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8221DF" w:rsidRPr="00FF1B8E" w:rsidRDefault="008221DF">
      <w:pPr>
        <w:jc w:val="both"/>
      </w:pPr>
    </w:p>
    <w:p w:rsidR="00100FE9" w:rsidRPr="00FF1B8E" w:rsidRDefault="0012429D" w:rsidP="006F0BD8">
      <w:pPr>
        <w:pStyle w:val="4"/>
      </w:pPr>
      <w:r w:rsidRPr="00FF1B8E">
        <w:lastRenderedPageBreak/>
        <w:t>Find offer Example Result:</w:t>
      </w:r>
    </w:p>
    <w:p w:rsidR="00100FE9" w:rsidRPr="00FF1B8E" w:rsidRDefault="0012429D">
      <w:pPr>
        <w:jc w:val="both"/>
      </w:pPr>
      <w:r w:rsidRPr="00FF1B8E">
        <w:t>When we click the Find offer button, the result should be...</w:t>
      </w:r>
    </w:p>
    <w:p w:rsidR="00100FE9" w:rsidRPr="00FF1B8E" w:rsidRDefault="008221DF">
      <w:pPr>
        <w:jc w:val="both"/>
      </w:pPr>
      <w:r w:rsidRPr="00FF1B8E">
        <w:drawing>
          <wp:inline distT="0" distB="0" distL="0" distR="0" wp14:anchorId="7984ADD6" wp14:editId="720DF309">
            <wp:extent cx="4743450" cy="5514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BD8" w:rsidRPr="00FF1B8E" w:rsidRDefault="006F0BD8" w:rsidP="008D64CD">
      <w:pPr>
        <w:rPr>
          <w:u w:val="single"/>
        </w:rPr>
      </w:pPr>
    </w:p>
    <w:p w:rsidR="00100FE9" w:rsidRPr="00FF1B8E" w:rsidRDefault="0012429D">
      <w:pPr>
        <w:jc w:val="center"/>
      </w:pPr>
      <w:r w:rsidRPr="00FF1B8E">
        <w:rPr>
          <w:u w:val="single"/>
        </w:rPr>
        <w:t xml:space="preserve">Successfully </w:t>
      </w:r>
      <w:proofErr w:type="spellStart"/>
      <w:r w:rsidRPr="00FF1B8E">
        <w:rPr>
          <w:u w:val="single"/>
        </w:rPr>
        <w:t>finded</w:t>
      </w:r>
      <w:proofErr w:type="spellEnd"/>
      <w:r w:rsidRPr="00FF1B8E">
        <w:rPr>
          <w:u w:val="single"/>
        </w:rPr>
        <w:t xml:space="preserve"> and rented out, because every condition are met.</w:t>
      </w:r>
    </w:p>
    <w:p w:rsidR="00100FE9" w:rsidRPr="00FF1B8E" w:rsidRDefault="00100FE9">
      <w:pPr>
        <w:jc w:val="both"/>
      </w:pPr>
    </w:p>
    <w:p w:rsidR="00100FE9" w:rsidRPr="00FF1B8E" w:rsidRDefault="0012429D" w:rsidP="00244211">
      <w:pPr>
        <w:pStyle w:val="4"/>
      </w:pPr>
      <w:r w:rsidRPr="00FF1B8E">
        <w:lastRenderedPageBreak/>
        <w:t>Find Offer Example Result Code Structure:</w:t>
      </w:r>
      <w:r w:rsidR="00C95567" w:rsidRPr="00FF1B8E">
        <w:drawing>
          <wp:anchor distT="0" distB="0" distL="114300" distR="114300" simplePos="0" relativeHeight="251668480" behindDoc="0" locked="0" layoutInCell="0" allowOverlap="1" wp14:anchorId="1C3189B2" wp14:editId="337C3B05">
            <wp:simplePos x="0" y="0"/>
            <wp:positionH relativeFrom="column">
              <wp:posOffset>266700</wp:posOffset>
            </wp:positionH>
            <wp:positionV relativeFrom="paragraph">
              <wp:posOffset>640080</wp:posOffset>
            </wp:positionV>
            <wp:extent cx="4953000" cy="4543425"/>
            <wp:effectExtent l="19050" t="19050" r="19050" b="28575"/>
            <wp:wrapSquare wrapText="largest"/>
            <wp:docPr id="13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45434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FE9" w:rsidRPr="00FF1B8E" w:rsidRDefault="00100FE9"/>
    <w:p w:rsidR="00C95567" w:rsidRPr="00FF1B8E" w:rsidRDefault="00C95567"/>
    <w:p w:rsidR="00C95567" w:rsidRPr="00FF1B8E" w:rsidRDefault="00C95567"/>
    <w:p w:rsidR="00C95567" w:rsidRPr="00FF1B8E" w:rsidRDefault="00C95567"/>
    <w:p w:rsidR="00C95567" w:rsidRPr="00FF1B8E" w:rsidRDefault="00C95567"/>
    <w:p w:rsidR="00C95567" w:rsidRPr="00FF1B8E" w:rsidRDefault="00C95567"/>
    <w:p w:rsidR="00C95567" w:rsidRPr="00FF1B8E" w:rsidRDefault="00C95567"/>
    <w:p w:rsidR="00C95567" w:rsidRPr="00FF1B8E" w:rsidRDefault="00C95567"/>
    <w:p w:rsidR="00244211" w:rsidRPr="00FF1B8E" w:rsidRDefault="00244211"/>
    <w:p w:rsidR="00C95567" w:rsidRPr="00FF1B8E" w:rsidRDefault="00C95567"/>
    <w:p w:rsidR="00100FE9" w:rsidRPr="00FF1B8E" w:rsidRDefault="0012429D" w:rsidP="00C95567">
      <w:pPr>
        <w:pStyle w:val="3"/>
      </w:pPr>
      <w:proofErr w:type="spellStart"/>
      <w:r w:rsidRPr="00FF1B8E">
        <w:lastRenderedPageBreak/>
        <w:t>MoveOut</w:t>
      </w:r>
      <w:proofErr w:type="spellEnd"/>
      <w:r w:rsidRPr="00FF1B8E">
        <w:t xml:space="preserve"> Example:</w:t>
      </w:r>
    </w:p>
    <w:p w:rsidR="00100FE9" w:rsidRPr="00FF1B8E" w:rsidRDefault="00100FE9"/>
    <w:p w:rsidR="00100FE9" w:rsidRPr="00FF1B8E" w:rsidRDefault="00C95567">
      <w:r w:rsidRPr="00FF1B8E">
        <w:drawing>
          <wp:anchor distT="0" distB="0" distL="114300" distR="114300" simplePos="0" relativeHeight="251671552" behindDoc="0" locked="0" layoutInCell="0" allowOverlap="1" wp14:anchorId="3FF101FD" wp14:editId="1BE61237">
            <wp:simplePos x="0" y="0"/>
            <wp:positionH relativeFrom="column">
              <wp:posOffset>337185</wp:posOffset>
            </wp:positionH>
            <wp:positionV relativeFrom="paragraph">
              <wp:posOffset>45085</wp:posOffset>
            </wp:positionV>
            <wp:extent cx="4705350" cy="5848350"/>
            <wp:effectExtent l="0" t="0" r="0" b="0"/>
            <wp:wrapSquare wrapText="largest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84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C95567" w:rsidRPr="00FF1B8E" w:rsidRDefault="00C95567">
      <w:pPr>
        <w:rPr>
          <w:b/>
          <w:color w:val="8F400B"/>
          <w:sz w:val="32"/>
        </w:rPr>
      </w:pPr>
    </w:p>
    <w:p w:rsidR="00C95567" w:rsidRPr="00FF1B8E" w:rsidRDefault="00C95567">
      <w:pPr>
        <w:rPr>
          <w:b/>
          <w:color w:val="8F400B"/>
          <w:sz w:val="32"/>
        </w:rPr>
      </w:pPr>
    </w:p>
    <w:p w:rsidR="00C95567" w:rsidRPr="00FF1B8E" w:rsidRDefault="00C95567">
      <w:pPr>
        <w:rPr>
          <w:b/>
          <w:color w:val="8F400B"/>
          <w:sz w:val="32"/>
        </w:rPr>
      </w:pPr>
    </w:p>
    <w:p w:rsidR="00100FE9" w:rsidRPr="00FF1B8E" w:rsidRDefault="0012429D">
      <w:pPr>
        <w:rPr>
          <w:rFonts w:ascii="Consolas" w:hAnsi="Consolas"/>
        </w:rPr>
      </w:pPr>
      <w:proofErr w:type="spellStart"/>
      <w:r w:rsidRPr="00FF1B8E">
        <w:rPr>
          <w:b/>
          <w:color w:val="8F400B"/>
          <w:sz w:val="32"/>
        </w:rPr>
        <w:t>MoveOut</w:t>
      </w:r>
      <w:proofErr w:type="spellEnd"/>
      <w:r w:rsidRPr="00FF1B8E">
        <w:rPr>
          <w:b/>
          <w:color w:val="8F400B"/>
          <w:sz w:val="32"/>
        </w:rPr>
        <w:t xml:space="preserve"> Result</w:t>
      </w:r>
      <w:proofErr w:type="gramStart"/>
      <w:r w:rsidRPr="00FF1B8E">
        <w:rPr>
          <w:b/>
          <w:color w:val="8F400B"/>
          <w:sz w:val="32"/>
        </w:rPr>
        <w:t>:</w:t>
      </w:r>
      <w:proofErr w:type="gramEnd"/>
      <w:r w:rsidRPr="00FF1B8E">
        <w:br/>
        <w:t xml:space="preserve">In this case if we click on the </w:t>
      </w:r>
      <w:r w:rsidRPr="00FF1B8E">
        <w:rPr>
          <w:b/>
        </w:rPr>
        <w:t xml:space="preserve">PESHEVI's </w:t>
      </w:r>
      <w:proofErr w:type="spellStart"/>
      <w:r w:rsidRPr="00FF1B8E">
        <w:rPr>
          <w:b/>
        </w:rPr>
        <w:t>MoveOut</w:t>
      </w:r>
      <w:proofErr w:type="spellEnd"/>
      <w:r w:rsidRPr="00FF1B8E">
        <w:rPr>
          <w:b/>
        </w:rPr>
        <w:t xml:space="preserve"> button</w:t>
      </w:r>
      <w:r w:rsidRPr="00FF1B8E">
        <w:t xml:space="preserve">, the whole apartment </w:t>
      </w:r>
      <w:r w:rsidRPr="00FF1B8E">
        <w:rPr>
          <w:b/>
        </w:rPr>
        <w:t>must be removed</w:t>
      </w:r>
      <w:r w:rsidRPr="00FF1B8E">
        <w:t xml:space="preserve">. </w:t>
      </w:r>
      <w:r w:rsidR="000D14A8" w:rsidRPr="00FF1B8E">
        <w:t xml:space="preserve">And you should print the following message: </w:t>
      </w:r>
      <w:r w:rsidR="000D14A8" w:rsidRPr="00FF1B8E">
        <w:br/>
      </w:r>
      <w:r w:rsidR="00FF1B8E" w:rsidRPr="00FF1B8E">
        <w:rPr>
          <w:rFonts w:ascii="Consolas" w:hAnsi="Consolas"/>
          <w:b/>
          <w:sz w:val="24"/>
          <w:szCs w:val="32"/>
        </w:rPr>
        <w:t xml:space="preserve">'They had found cockroaches in </w:t>
      </w:r>
      <w:r w:rsidR="000D14A8" w:rsidRPr="00FF1B8E">
        <w:rPr>
          <w:rFonts w:ascii="Consolas" w:hAnsi="Consolas"/>
          <w:b/>
          <w:sz w:val="24"/>
          <w:szCs w:val="32"/>
        </w:rPr>
        <w:t>{</w:t>
      </w:r>
      <w:proofErr w:type="spellStart"/>
      <w:r w:rsidR="000D14A8" w:rsidRPr="00FF1B8E">
        <w:rPr>
          <w:rFonts w:ascii="Consolas" w:hAnsi="Consolas"/>
          <w:b/>
          <w:sz w:val="24"/>
          <w:szCs w:val="32"/>
        </w:rPr>
        <w:t>familyName</w:t>
      </w:r>
      <w:proofErr w:type="spellEnd"/>
      <w:r w:rsidR="000D14A8" w:rsidRPr="00FF1B8E">
        <w:rPr>
          <w:rFonts w:ascii="Consolas" w:hAnsi="Consolas"/>
          <w:b/>
          <w:sz w:val="24"/>
          <w:szCs w:val="32"/>
        </w:rPr>
        <w:t>}\'s apartment</w:t>
      </w:r>
      <w:r w:rsidR="00FF1B8E" w:rsidRPr="00FF1B8E">
        <w:rPr>
          <w:rFonts w:ascii="Consolas" w:hAnsi="Consolas"/>
          <w:b/>
          <w:sz w:val="24"/>
          <w:szCs w:val="32"/>
        </w:rPr>
        <w:t>'</w:t>
      </w:r>
    </w:p>
    <w:p w:rsidR="00100FE9" w:rsidRPr="00FF1B8E" w:rsidRDefault="004B05E7">
      <w:r w:rsidRPr="00FF1B8E">
        <w:lastRenderedPageBreak/>
        <w:drawing>
          <wp:anchor distT="0" distB="0" distL="114300" distR="114300" simplePos="0" relativeHeight="251672576" behindDoc="0" locked="0" layoutInCell="0" allowOverlap="1" wp14:anchorId="64559082" wp14:editId="4195C4D6">
            <wp:simplePos x="0" y="0"/>
            <wp:positionH relativeFrom="column">
              <wp:posOffset>386080</wp:posOffset>
            </wp:positionH>
            <wp:positionV relativeFrom="paragraph">
              <wp:posOffset>0</wp:posOffset>
            </wp:positionV>
            <wp:extent cx="4714875" cy="5886450"/>
            <wp:effectExtent l="0" t="0" r="9525" b="0"/>
            <wp:wrapSquare wrapText="largest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588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100FE9" w:rsidRPr="00FF1B8E" w:rsidRDefault="00100FE9"/>
    <w:p w:rsidR="00C95567" w:rsidRPr="00FF1B8E" w:rsidRDefault="00C95567">
      <w:pPr>
        <w:jc w:val="center"/>
        <w:rPr>
          <w:u w:val="single"/>
        </w:rPr>
      </w:pPr>
    </w:p>
    <w:p w:rsidR="00C95567" w:rsidRPr="00FF1B8E" w:rsidRDefault="00C95567">
      <w:pPr>
        <w:jc w:val="center"/>
        <w:rPr>
          <w:u w:val="single"/>
        </w:rPr>
      </w:pPr>
    </w:p>
    <w:p w:rsidR="00C95567" w:rsidRPr="00FF1B8E" w:rsidRDefault="00C95567">
      <w:pPr>
        <w:jc w:val="center"/>
        <w:rPr>
          <w:u w:val="single"/>
        </w:rPr>
      </w:pPr>
    </w:p>
    <w:p w:rsidR="00100FE9" w:rsidRPr="00FF1B8E" w:rsidRDefault="0012429D">
      <w:pPr>
        <w:jc w:val="center"/>
        <w:rPr>
          <w:u w:val="single"/>
        </w:rPr>
      </w:pPr>
      <w:r w:rsidRPr="00FF1B8E">
        <w:rPr>
          <w:u w:val="single"/>
        </w:rPr>
        <w:t>We removed successfully the whole PESHEVI's apartment because of the cockroaches</w:t>
      </w:r>
      <w:proofErr w:type="gramStart"/>
      <w:r w:rsidRPr="00FF1B8E">
        <w:rPr>
          <w:u w:val="single"/>
        </w:rPr>
        <w:t>..</w:t>
      </w:r>
      <w:proofErr w:type="gramEnd"/>
    </w:p>
    <w:p w:rsidR="00C95567" w:rsidRPr="00FF1B8E" w:rsidRDefault="00C95567">
      <w:pPr>
        <w:jc w:val="center"/>
        <w:rPr>
          <w:u w:val="single"/>
        </w:rPr>
      </w:pPr>
    </w:p>
    <w:p w:rsidR="00C95567" w:rsidRPr="00FF1B8E" w:rsidRDefault="00C95567">
      <w:pPr>
        <w:jc w:val="center"/>
        <w:rPr>
          <w:u w:val="single"/>
        </w:rPr>
      </w:pPr>
    </w:p>
    <w:p w:rsidR="00C95567" w:rsidRPr="00FF1B8E" w:rsidRDefault="00C95567">
      <w:pPr>
        <w:jc w:val="center"/>
        <w:rPr>
          <w:u w:val="single"/>
        </w:rPr>
      </w:pPr>
    </w:p>
    <w:p w:rsidR="00C95567" w:rsidRPr="00FF1B8E" w:rsidRDefault="00C95567">
      <w:pPr>
        <w:jc w:val="center"/>
        <w:rPr>
          <w:u w:val="single"/>
        </w:rPr>
      </w:pPr>
    </w:p>
    <w:p w:rsidR="00100FE9" w:rsidRPr="00FF1B8E" w:rsidRDefault="00100FE9">
      <w:pPr>
        <w:rPr>
          <w:u w:val="single"/>
        </w:rPr>
      </w:pPr>
    </w:p>
    <w:p w:rsidR="006F0BD8" w:rsidRPr="00FF1B8E" w:rsidRDefault="006F0BD8"/>
    <w:p w:rsidR="00100FE9" w:rsidRPr="00477759" w:rsidRDefault="0012429D" w:rsidP="00477759">
      <w:pPr>
        <w:pStyle w:val="4"/>
      </w:pPr>
      <w:proofErr w:type="spellStart"/>
      <w:r w:rsidRPr="00FF1B8E">
        <w:lastRenderedPageBreak/>
        <w:t>MoveOut</w:t>
      </w:r>
      <w:proofErr w:type="spellEnd"/>
      <w:r w:rsidRPr="00FF1B8E">
        <w:t xml:space="preserve"> Example Result code structure:</w:t>
      </w:r>
      <w:r w:rsidR="00C95567" w:rsidRPr="00FF1B8E">
        <w:drawing>
          <wp:anchor distT="0" distB="0" distL="114300" distR="114300" simplePos="0" relativeHeight="251674624" behindDoc="0" locked="0" layoutInCell="0" allowOverlap="1" wp14:anchorId="25F6D4AF" wp14:editId="0949F241">
            <wp:simplePos x="0" y="0"/>
            <wp:positionH relativeFrom="column">
              <wp:posOffset>175260</wp:posOffset>
            </wp:positionH>
            <wp:positionV relativeFrom="paragraph">
              <wp:posOffset>690245</wp:posOffset>
            </wp:positionV>
            <wp:extent cx="4038600" cy="4460240"/>
            <wp:effectExtent l="19050" t="19050" r="19050" b="16510"/>
            <wp:wrapSquare wrapText="largest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446024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0FE9" w:rsidRPr="00FF1B8E" w:rsidRDefault="00100FE9">
      <w:pPr>
        <w:jc w:val="center"/>
      </w:pPr>
    </w:p>
    <w:p w:rsidR="00100FE9" w:rsidRPr="00FF1B8E" w:rsidRDefault="00100FE9">
      <w:pPr>
        <w:jc w:val="center"/>
      </w:pPr>
    </w:p>
    <w:p w:rsidR="00100FE9" w:rsidRPr="00FF1B8E" w:rsidRDefault="00100FE9">
      <w:pPr>
        <w:jc w:val="center"/>
      </w:pPr>
    </w:p>
    <w:p w:rsidR="00100FE9" w:rsidRPr="00FF1B8E" w:rsidRDefault="00100FE9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 w:rsidP="005F676C"/>
    <w:p w:rsidR="005F676C" w:rsidRPr="00FF1B8E" w:rsidRDefault="005F676C">
      <w:pPr>
        <w:jc w:val="center"/>
      </w:pPr>
      <w:bookmarkStart w:id="0" w:name="_GoBack"/>
      <w:bookmarkEnd w:id="0"/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C76DA4">
      <w:pPr>
        <w:jc w:val="center"/>
      </w:pPr>
      <w:r w:rsidRPr="00FF1B8E">
        <w:drawing>
          <wp:anchor distT="0" distB="0" distL="114300" distR="114300" simplePos="0" relativeHeight="251660800" behindDoc="0" locked="0" layoutInCell="0" allowOverlap="1" wp14:anchorId="620E28D9" wp14:editId="544205FD">
            <wp:simplePos x="0" y="0"/>
            <wp:positionH relativeFrom="column">
              <wp:posOffset>-4171950</wp:posOffset>
            </wp:positionH>
            <wp:positionV relativeFrom="paragraph">
              <wp:posOffset>242570</wp:posOffset>
            </wp:positionV>
            <wp:extent cx="4848225" cy="1647825"/>
            <wp:effectExtent l="19050" t="19050" r="28575" b="28575"/>
            <wp:wrapSquare wrapText="largest"/>
            <wp:docPr id="20" name="Картина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6478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5F676C" w:rsidRPr="00FF1B8E" w:rsidRDefault="005F676C">
      <w:pPr>
        <w:jc w:val="center"/>
      </w:pPr>
    </w:p>
    <w:p w:rsidR="00C76DA4" w:rsidRDefault="00C76DA4">
      <w:pPr>
        <w:jc w:val="center"/>
        <w:rPr>
          <w:sz w:val="44"/>
        </w:rPr>
      </w:pPr>
    </w:p>
    <w:p w:rsidR="00C76DA4" w:rsidRDefault="00C76DA4">
      <w:pPr>
        <w:jc w:val="center"/>
        <w:rPr>
          <w:sz w:val="44"/>
        </w:rPr>
      </w:pPr>
    </w:p>
    <w:p w:rsidR="0012429D" w:rsidRPr="00FF1B8E" w:rsidRDefault="005F676C">
      <w:pPr>
        <w:jc w:val="center"/>
        <w:rPr>
          <w:sz w:val="44"/>
        </w:rPr>
      </w:pPr>
      <w:r w:rsidRPr="00FF1B8E">
        <w:rPr>
          <w:sz w:val="44"/>
        </w:rPr>
        <w:t xml:space="preserve">GOOD LUCK… </w:t>
      </w:r>
      <w:proofErr w:type="gramStart"/>
      <w:r w:rsidRPr="00FF1B8E">
        <w:rPr>
          <w:sz w:val="44"/>
        </w:rPr>
        <w:t>C(:</w:t>
      </w:r>
      <w:proofErr w:type="gramEnd"/>
    </w:p>
    <w:sectPr w:rsidR="0012429D" w:rsidRPr="00FF1B8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2240" w:h="15840"/>
      <w:pgMar w:top="1440" w:right="1800" w:bottom="1440" w:left="1800" w:header="720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0EB" w:rsidRDefault="00A550EB">
      <w:pPr>
        <w:spacing w:before="0" w:after="0" w:line="240" w:lineRule="auto"/>
      </w:pPr>
      <w:r>
        <w:separator/>
      </w:r>
    </w:p>
  </w:endnote>
  <w:endnote w:type="continuationSeparator" w:id="0">
    <w:p w:rsidR="00A550EB" w:rsidRDefault="00A550E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Default="00C95567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Pr="00AC77AD" w:rsidRDefault="00C95567" w:rsidP="007C2AE6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9E7752C" wp14:editId="6F86F83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3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ED5104" wp14:editId="5649C3D2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6EA200F" wp14:editId="3EDCD84F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9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0293C2A6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632804" wp14:editId="2C02E8B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0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567" w:rsidRPr="008C2B83" w:rsidRDefault="00C95567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DA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6DA4">
                            <w:rPr>
                              <w:noProof/>
                              <w:sz w:val="18"/>
                              <w:szCs w:val="18"/>
                            </w:rPr>
                            <w:t>15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" filled="f" stroked="f" strokeweight=".5pt">
              <v:path arrowok="t"/>
              <v:textbox inset="0,0,0,0">
                <w:txbxContent>
                  <w:p w:rsidR="00C95567" w:rsidRPr="008C2B83" w:rsidRDefault="00C95567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DA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76DA4">
                      <w:rPr>
                        <w:noProof/>
                        <w:sz w:val="18"/>
                        <w:szCs w:val="18"/>
                      </w:rPr>
                      <w:t>15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6A65DFF" wp14:editId="3770A4E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1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C95567" w:rsidRDefault="00C95567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" filled="f" stroked="f" strokeweight=".5pt">
              <v:path arrowok="t"/>
              <v:textbox inset=".5mm,0,0,0">
                <w:txbxContent>
                  <w:p w:rsidR="00C95567" w:rsidRDefault="00C95567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7209C7" wp14:editId="6CEE006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95567" w:rsidRDefault="00C95567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b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C95567" w:rsidRDefault="00C95567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0DAEFF" wp14:editId="3FFF66D8">
                                <wp:extent cx="167005" cy="203387"/>
                                <wp:effectExtent l="0" t="0" r="4445" b="6350"/>
                                <wp:docPr id="34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195033" wp14:editId="1A26854D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D4AD78" wp14:editId="440FADE9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8F8AE7" wp14:editId="25D08FCB">
                                <wp:extent cx="200152" cy="200152"/>
                                <wp:effectExtent l="0" t="0" r="9525" b="9525"/>
                                <wp:docPr id="35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292A59" wp14:editId="3F4A7CBC">
                                <wp:extent cx="200152" cy="200152"/>
                                <wp:effectExtent l="0" t="0" r="9525" b="9525"/>
                                <wp:docPr id="36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A0216C" wp14:editId="452F0001">
                                <wp:extent cx="190500" cy="190500"/>
                                <wp:effectExtent l="0" t="0" r="0" b="0"/>
                                <wp:docPr id="37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20030D" wp14:editId="6221D7A5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5AD18C" wp14:editId="0225C453">
                                <wp:extent cx="200152" cy="200152"/>
                                <wp:effectExtent l="0" t="0" r="9525" b="9525"/>
                                <wp:docPr id="38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E95D2B" wp14:editId="7CA84397">
                                <wp:extent cx="215153" cy="209247"/>
                                <wp:effectExtent l="0" t="0" r="0" b="635"/>
                                <wp:docPr id="39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35EA45" wp14:editId="556940FE">
                                <wp:extent cx="200152" cy="200152"/>
                                <wp:effectExtent l="0" t="0" r="9525" b="9525"/>
                                <wp:docPr id="40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II4CTg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C95567" w:rsidRDefault="00C95567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ab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C95567" w:rsidRDefault="00C95567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0DAEFF" wp14:editId="3FFF66D8">
                          <wp:extent cx="167005" cy="203387"/>
                          <wp:effectExtent l="0" t="0" r="4445" b="6350"/>
                          <wp:docPr id="34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195033" wp14:editId="1A26854D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D4AD78" wp14:editId="440FADE9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8F8AE7" wp14:editId="25D08FCB">
                          <wp:extent cx="200152" cy="200152"/>
                          <wp:effectExtent l="0" t="0" r="9525" b="9525"/>
                          <wp:docPr id="35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292A59" wp14:editId="3F4A7CBC">
                          <wp:extent cx="200152" cy="200152"/>
                          <wp:effectExtent l="0" t="0" r="9525" b="9525"/>
                          <wp:docPr id="36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A0216C" wp14:editId="452F0001">
                          <wp:extent cx="190500" cy="190500"/>
                          <wp:effectExtent l="0" t="0" r="0" b="0"/>
                          <wp:docPr id="37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20030D" wp14:editId="6221D7A5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5AD18C" wp14:editId="0225C453">
                          <wp:extent cx="200152" cy="200152"/>
                          <wp:effectExtent l="0" t="0" r="9525" b="9525"/>
                          <wp:docPr id="38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E95D2B" wp14:editId="7CA84397">
                          <wp:extent cx="215153" cy="209247"/>
                          <wp:effectExtent l="0" t="0" r="0" b="635"/>
                          <wp:docPr id="39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35EA45" wp14:editId="556940FE">
                          <wp:extent cx="200152" cy="200152"/>
                          <wp:effectExtent l="0" t="0" r="9525" b="9525"/>
                          <wp:docPr id="40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C95567" w:rsidRDefault="00C95567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Default="00C9556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0EB" w:rsidRDefault="00A550EB">
      <w:r>
        <w:rPr>
          <w:rFonts w:ascii="Liberation Serif" w:eastAsiaTheme="minorEastAsia"/>
        </w:rPr>
        <w:separator/>
      </w:r>
    </w:p>
  </w:footnote>
  <w:footnote w:type="continuationSeparator" w:id="0">
    <w:p w:rsidR="00A550EB" w:rsidRDefault="00A550E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Default="00C95567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Default="00C95567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567" w:rsidRDefault="00C95567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4"/>
  </w:num>
  <w:num w:numId="11">
    <w:abstractNumId w:val="15"/>
  </w:num>
  <w:num w:numId="12">
    <w:abstractNumId w:val="9"/>
  </w:num>
  <w:num w:numId="13">
    <w:abstractNumId w:val="6"/>
  </w:num>
  <w:num w:numId="14">
    <w:abstractNumId w:val="10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attachedTemplate r:id="rId1"/>
  <w:linkStyl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5E7"/>
    <w:rsid w:val="00081014"/>
    <w:rsid w:val="000D14A8"/>
    <w:rsid w:val="00100FE9"/>
    <w:rsid w:val="0012429D"/>
    <w:rsid w:val="00244211"/>
    <w:rsid w:val="002B6A9E"/>
    <w:rsid w:val="00344304"/>
    <w:rsid w:val="00477759"/>
    <w:rsid w:val="004B05E7"/>
    <w:rsid w:val="00562B83"/>
    <w:rsid w:val="005F676C"/>
    <w:rsid w:val="006F0BD8"/>
    <w:rsid w:val="00721BD7"/>
    <w:rsid w:val="008221DF"/>
    <w:rsid w:val="008D64CD"/>
    <w:rsid w:val="00967C47"/>
    <w:rsid w:val="009D3AC0"/>
    <w:rsid w:val="00A5325C"/>
    <w:rsid w:val="00A550EB"/>
    <w:rsid w:val="00C76DA4"/>
    <w:rsid w:val="00C95567"/>
    <w:rsid w:val="00D07242"/>
    <w:rsid w:val="00DA0AD5"/>
    <w:rsid w:val="00FF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B8E"/>
    <w:pPr>
      <w:spacing w:before="80" w:after="120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FF1B8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1B8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F1B8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B8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B8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F1B8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F1B8E"/>
  </w:style>
  <w:style w:type="character" w:customStyle="1" w:styleId="10">
    <w:name w:val="Заглавие 1 Знак"/>
    <w:basedOn w:val="a0"/>
    <w:link w:val="1"/>
    <w:uiPriority w:val="9"/>
    <w:rsid w:val="00FF1B8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F1B8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FF1B8E"/>
    <w:rPr>
      <w:rFonts w:eastAsiaTheme="majorEastAsia" w:cstheme="majorBidi"/>
      <w:b/>
      <w:color w:val="8F400B"/>
      <w:sz w:val="32"/>
      <w:szCs w:val="32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FrameContents">
    <w:name w:val="Frame Contents"/>
    <w:basedOn w:val="a"/>
    <w:uiPriority w:val="99"/>
  </w:style>
  <w:style w:type="paragraph" w:styleId="a5">
    <w:name w:val="footer"/>
    <w:basedOn w:val="a"/>
    <w:link w:val="a6"/>
    <w:uiPriority w:val="99"/>
    <w:unhideWhenUsed/>
    <w:rsid w:val="00FF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F1B8E"/>
    <w:rPr>
      <w:rFonts w:eastAsiaTheme="minorHAnsi"/>
    </w:rPr>
  </w:style>
  <w:style w:type="character" w:customStyle="1" w:styleId="40">
    <w:name w:val="Заглавие 4 Знак"/>
    <w:basedOn w:val="a0"/>
    <w:link w:val="4"/>
    <w:uiPriority w:val="9"/>
    <w:rsid w:val="00FF1B8E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FF1B8E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FF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FF1B8E"/>
    <w:rPr>
      <w:rFonts w:eastAsiaTheme="minorHAnsi"/>
    </w:rPr>
  </w:style>
  <w:style w:type="paragraph" w:styleId="a9">
    <w:name w:val="Balloon Text"/>
    <w:basedOn w:val="a"/>
    <w:link w:val="aa"/>
    <w:uiPriority w:val="99"/>
    <w:semiHidden/>
    <w:unhideWhenUsed/>
    <w:rsid w:val="00FF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FF1B8E"/>
    <w:rPr>
      <w:rFonts w:ascii="Tahoma" w:eastAsiaTheme="minorHAnsi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F1B8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F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FF1B8E"/>
    <w:rPr>
      <w:b/>
      <w:bCs/>
    </w:rPr>
  </w:style>
  <w:style w:type="paragraph" w:styleId="ae">
    <w:name w:val="List Paragraph"/>
    <w:basedOn w:val="a"/>
    <w:link w:val="af"/>
    <w:uiPriority w:val="34"/>
    <w:qFormat/>
    <w:rsid w:val="00FF1B8E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FF1B8E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FF1B8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F1B8E"/>
    <w:rPr>
      <w:rFonts w:ascii="Consolas" w:eastAsiaTheme="minorHAnsi" w:hAnsi="Consolas"/>
      <w:b/>
      <w:noProof/>
    </w:rPr>
  </w:style>
  <w:style w:type="table" w:styleId="af1">
    <w:name w:val="Table Grid"/>
    <w:basedOn w:val="a1"/>
    <w:uiPriority w:val="59"/>
    <w:rsid w:val="00FF1B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basedOn w:val="a0"/>
    <w:link w:val="ae"/>
    <w:uiPriority w:val="34"/>
    <w:locked/>
    <w:rsid w:val="00FF1B8E"/>
    <w:rPr>
      <w:rFonts w:eastAsiaTheme="minorHAnsi"/>
    </w:rPr>
  </w:style>
  <w:style w:type="table" w:customStyle="1" w:styleId="TableGrid1">
    <w:name w:val="Table Grid1"/>
    <w:basedOn w:val="a1"/>
    <w:next w:val="af1"/>
    <w:uiPriority w:val="59"/>
    <w:rsid w:val="00FF1B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FF1B8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F1B8E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nhideWhenUsed="0"/>
    <w:lsdException w:name="caption" w:semiHidden="0" w:unhideWhenUsed="0" w:qFormat="1"/>
    <w:lsdException w:name="List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B8E"/>
    <w:pPr>
      <w:spacing w:before="80" w:after="120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rsid w:val="00FF1B8E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F1B8E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F1B8E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1B8E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1B8E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  <w:rsid w:val="00FF1B8E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FF1B8E"/>
  </w:style>
  <w:style w:type="character" w:customStyle="1" w:styleId="10">
    <w:name w:val="Заглавие 1 Знак"/>
    <w:basedOn w:val="a0"/>
    <w:link w:val="1"/>
    <w:uiPriority w:val="9"/>
    <w:rsid w:val="00FF1B8E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FF1B8E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FF1B8E"/>
    <w:rPr>
      <w:rFonts w:eastAsiaTheme="majorEastAsia" w:cstheme="majorBidi"/>
      <w:b/>
      <w:color w:val="8F400B"/>
      <w:sz w:val="32"/>
      <w:szCs w:val="32"/>
    </w:rPr>
  </w:style>
  <w:style w:type="paragraph" w:customStyle="1" w:styleId="Heading">
    <w:name w:val="Heading"/>
    <w:basedOn w:val="a"/>
    <w:next w:val="TextBody"/>
    <w:uiPriority w:val="99"/>
    <w:pPr>
      <w:keepNext/>
      <w:spacing w:before="240"/>
    </w:pPr>
    <w:rPr>
      <w:rFonts w:ascii="Liberation Sans" w:cs="Liberation Sans"/>
      <w:sz w:val="28"/>
      <w:szCs w:val="28"/>
    </w:rPr>
  </w:style>
  <w:style w:type="paragraph" w:customStyle="1" w:styleId="TextBody">
    <w:name w:val="Text Body"/>
    <w:basedOn w:val="a"/>
    <w:uiPriority w:val="99"/>
    <w:pPr>
      <w:spacing w:after="140"/>
    </w:pPr>
  </w:style>
  <w:style w:type="paragraph" w:styleId="a3">
    <w:name w:val="List"/>
    <w:basedOn w:val="TextBody"/>
    <w:uiPriority w:val="99"/>
  </w:style>
  <w:style w:type="paragraph" w:styleId="a4">
    <w:name w:val="caption"/>
    <w:basedOn w:val="a"/>
    <w:uiPriority w:val="99"/>
    <w:qFormat/>
    <w:pPr>
      <w:spacing w:before="120"/>
    </w:pPr>
    <w:rPr>
      <w:i/>
      <w:iCs/>
    </w:rPr>
  </w:style>
  <w:style w:type="paragraph" w:customStyle="1" w:styleId="Index">
    <w:name w:val="Index"/>
    <w:basedOn w:val="a"/>
    <w:uiPriority w:val="99"/>
  </w:style>
  <w:style w:type="paragraph" w:customStyle="1" w:styleId="FrameContents">
    <w:name w:val="Frame Contents"/>
    <w:basedOn w:val="a"/>
    <w:uiPriority w:val="99"/>
  </w:style>
  <w:style w:type="paragraph" w:styleId="a5">
    <w:name w:val="footer"/>
    <w:basedOn w:val="a"/>
    <w:link w:val="a6"/>
    <w:uiPriority w:val="99"/>
    <w:unhideWhenUsed/>
    <w:rsid w:val="00FF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F1B8E"/>
    <w:rPr>
      <w:rFonts w:eastAsiaTheme="minorHAnsi"/>
    </w:rPr>
  </w:style>
  <w:style w:type="character" w:customStyle="1" w:styleId="40">
    <w:name w:val="Заглавие 4 Знак"/>
    <w:basedOn w:val="a0"/>
    <w:link w:val="4"/>
    <w:uiPriority w:val="9"/>
    <w:rsid w:val="00FF1B8E"/>
    <w:rPr>
      <w:rFonts w:eastAsiaTheme="majorEastAsia" w:cstheme="majorBidi"/>
      <w:b/>
      <w:iCs/>
      <w:color w:val="A34A0D"/>
      <w:sz w:val="28"/>
    </w:rPr>
  </w:style>
  <w:style w:type="character" w:customStyle="1" w:styleId="50">
    <w:name w:val="Заглавие 5 Знак"/>
    <w:basedOn w:val="a0"/>
    <w:link w:val="5"/>
    <w:uiPriority w:val="9"/>
    <w:semiHidden/>
    <w:rsid w:val="00FF1B8E"/>
    <w:rPr>
      <w:rFonts w:eastAsiaTheme="majorEastAsia" w:cstheme="majorBidi"/>
      <w:b/>
      <w:color w:val="B2500E"/>
    </w:rPr>
  </w:style>
  <w:style w:type="paragraph" w:styleId="a7">
    <w:name w:val="header"/>
    <w:basedOn w:val="a"/>
    <w:link w:val="a8"/>
    <w:uiPriority w:val="99"/>
    <w:unhideWhenUsed/>
    <w:rsid w:val="00FF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Горен колонтитул Знак"/>
    <w:basedOn w:val="a0"/>
    <w:link w:val="a7"/>
    <w:uiPriority w:val="99"/>
    <w:rsid w:val="00FF1B8E"/>
    <w:rPr>
      <w:rFonts w:eastAsiaTheme="minorHAnsi"/>
    </w:rPr>
  </w:style>
  <w:style w:type="paragraph" w:styleId="a9">
    <w:name w:val="Balloon Text"/>
    <w:basedOn w:val="a"/>
    <w:link w:val="aa"/>
    <w:uiPriority w:val="99"/>
    <w:semiHidden/>
    <w:unhideWhenUsed/>
    <w:rsid w:val="00FF1B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Изнесен текст Знак"/>
    <w:basedOn w:val="a0"/>
    <w:link w:val="a9"/>
    <w:uiPriority w:val="99"/>
    <w:semiHidden/>
    <w:rsid w:val="00FF1B8E"/>
    <w:rPr>
      <w:rFonts w:ascii="Tahoma" w:eastAsiaTheme="minorHAnsi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FF1B8E"/>
    <w:rPr>
      <w:color w:val="0000FF" w:themeColor="hyperlink"/>
      <w:u w:val="single"/>
    </w:rPr>
  </w:style>
  <w:style w:type="paragraph" w:styleId="ac">
    <w:name w:val="Normal (Web)"/>
    <w:basedOn w:val="a"/>
    <w:uiPriority w:val="99"/>
    <w:semiHidden/>
    <w:unhideWhenUsed/>
    <w:rsid w:val="00FF1B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Strong"/>
    <w:basedOn w:val="a0"/>
    <w:uiPriority w:val="22"/>
    <w:qFormat/>
    <w:rsid w:val="00FF1B8E"/>
    <w:rPr>
      <w:b/>
      <w:bCs/>
    </w:rPr>
  </w:style>
  <w:style w:type="paragraph" w:styleId="ae">
    <w:name w:val="List Paragraph"/>
    <w:basedOn w:val="a"/>
    <w:link w:val="af"/>
    <w:uiPriority w:val="34"/>
    <w:qFormat/>
    <w:rsid w:val="00FF1B8E"/>
    <w:pPr>
      <w:ind w:left="720"/>
      <w:contextualSpacing/>
    </w:pPr>
  </w:style>
  <w:style w:type="character" w:styleId="af0">
    <w:name w:val="FollowedHyperlink"/>
    <w:basedOn w:val="a0"/>
    <w:uiPriority w:val="99"/>
    <w:semiHidden/>
    <w:unhideWhenUsed/>
    <w:rsid w:val="00FF1B8E"/>
    <w:rPr>
      <w:color w:val="800080" w:themeColor="followedHyperlink"/>
      <w:u w:val="single"/>
    </w:rPr>
  </w:style>
  <w:style w:type="paragraph" w:customStyle="1" w:styleId="Code">
    <w:name w:val="Code"/>
    <w:basedOn w:val="a"/>
    <w:link w:val="CodeChar"/>
    <w:qFormat/>
    <w:rsid w:val="00FF1B8E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FF1B8E"/>
    <w:rPr>
      <w:rFonts w:ascii="Consolas" w:eastAsiaTheme="minorHAnsi" w:hAnsi="Consolas"/>
      <w:b/>
      <w:noProof/>
    </w:rPr>
  </w:style>
  <w:style w:type="table" w:styleId="af1">
    <w:name w:val="Table Grid"/>
    <w:basedOn w:val="a1"/>
    <w:uiPriority w:val="59"/>
    <w:rsid w:val="00FF1B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">
    <w:name w:val="Списък на абзаци Знак"/>
    <w:basedOn w:val="a0"/>
    <w:link w:val="ae"/>
    <w:uiPriority w:val="34"/>
    <w:locked/>
    <w:rsid w:val="00FF1B8E"/>
    <w:rPr>
      <w:rFonts w:eastAsiaTheme="minorHAnsi"/>
    </w:rPr>
  </w:style>
  <w:style w:type="table" w:customStyle="1" w:styleId="TableGrid1">
    <w:name w:val="Table Grid1"/>
    <w:basedOn w:val="a1"/>
    <w:next w:val="af1"/>
    <w:uiPriority w:val="59"/>
    <w:rsid w:val="00FF1B8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a1"/>
    <w:next w:val="af1"/>
    <w:uiPriority w:val="59"/>
    <w:rsid w:val="00FF1B8E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a0"/>
    <w:uiPriority w:val="99"/>
    <w:semiHidden/>
    <w:unhideWhenUsed/>
    <w:rsid w:val="00FF1B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8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3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6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7.png"/><Relationship Id="rId12" Type="http://schemas.openxmlformats.org/officeDocument/2006/relationships/image" Target="media/image20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15.png"/><Relationship Id="rId16" Type="http://schemas.openxmlformats.org/officeDocument/2006/relationships/image" Target="media/image22.png"/><Relationship Id="rId20" Type="http://schemas.openxmlformats.org/officeDocument/2006/relationships/image" Target="media/image24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6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9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21.png"/><Relationship Id="rId22" Type="http://schemas.openxmlformats.org/officeDocument/2006/relationships/image" Target="media/image2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oftUni%20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SoftUni Template.dotx</Template>
  <TotalTime>77</TotalTime>
  <Pages>15</Pages>
  <Words>581</Words>
  <Characters>3313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</vt:lpstr>
      <vt:lpstr/>
    </vt:vector>
  </TitlesOfParts>
  <Company/>
  <LinksUpToDate>false</LinksUpToDate>
  <CharactersWithSpaces>3887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</dc:title>
  <dc:creator>Tanya Staneva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Tanya Staneva</cp:lastModifiedBy>
  <cp:revision>13</cp:revision>
  <dcterms:created xsi:type="dcterms:W3CDTF">2018-11-06T08:53:00Z</dcterms:created>
  <dcterms:modified xsi:type="dcterms:W3CDTF">2018-11-15T16:25:00Z</dcterms:modified>
</cp:coreProperties>
</file>