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91A07" w14:textId="6636F3AF" w:rsidR="009801CC" w:rsidRDefault="00937FC2" w:rsidP="00937FC2">
      <w:pPr>
        <w:pStyle w:val="Heading1"/>
        <w:jc w:val="center"/>
      </w:pPr>
      <w:r w:rsidRPr="00937FC2">
        <w:t>Workshop</w:t>
      </w:r>
      <w:r>
        <w:t xml:space="preserve"> - </w:t>
      </w:r>
      <w:r w:rsidRPr="00937FC2">
        <w:t>Landing</w:t>
      </w:r>
      <w:r>
        <w:t xml:space="preserve"> </w:t>
      </w:r>
      <w:r w:rsidRPr="00937FC2">
        <w:t>Page</w:t>
      </w:r>
    </w:p>
    <w:p w14:paraId="2295ABA2" w14:textId="41C572BA" w:rsidR="00C174FB" w:rsidRDefault="00233758" w:rsidP="00C174FB">
      <w:pPr>
        <w:rPr>
          <w:noProof/>
        </w:rPr>
      </w:pPr>
      <w:r>
        <w:t xml:space="preserve">The workshop is part of </w:t>
      </w:r>
      <w:r w:rsidR="00AF22E0" w:rsidRPr="00F5440E">
        <w:rPr>
          <w:noProof/>
        </w:rPr>
        <w:t xml:space="preserve">the </w:t>
      </w:r>
      <w:hyperlink r:id="rId7" w:history="1">
        <w:r w:rsidR="00AF22E0" w:rsidRPr="00F5440E">
          <w:rPr>
            <w:rStyle w:val="Hyperlink"/>
            <w:noProof/>
          </w:rPr>
          <w:t>“JavaScript Advanced” course @ SoftUni</w:t>
        </w:r>
      </w:hyperlink>
      <w:r w:rsidR="005D051A">
        <w:rPr>
          <w:rStyle w:val="Hyperlink"/>
          <w:noProof/>
        </w:rPr>
        <w:t>.</w:t>
      </w:r>
      <w:r w:rsidR="00C174FB" w:rsidRPr="00C174FB">
        <w:rPr>
          <w:noProof/>
        </w:rPr>
        <w:t xml:space="preserve"> </w:t>
      </w:r>
    </w:p>
    <w:p w14:paraId="58A06164" w14:textId="30935C01" w:rsidR="004852E8" w:rsidRPr="00FB3392" w:rsidRDefault="004852E8" w:rsidP="004852E8">
      <w:pPr>
        <w:pStyle w:val="Heading2"/>
      </w:pPr>
      <w:r>
        <w:t>HTML</w:t>
      </w:r>
      <w:r w:rsidR="00D02F5C">
        <w:t>, CSS</w:t>
      </w:r>
      <w:r>
        <w:t xml:space="preserve"> and JavaScript Code</w:t>
      </w:r>
    </w:p>
    <w:p w14:paraId="7E20388C" w14:textId="4EBDC50B" w:rsidR="00091D6B" w:rsidRPr="0039789F" w:rsidRDefault="00832AF4" w:rsidP="007A22A2">
      <w:pPr>
        <w:rPr>
          <w:i/>
        </w:rPr>
      </w:pPr>
      <w:r>
        <w:t xml:space="preserve">You are given the following </w:t>
      </w:r>
      <w:r w:rsidRPr="00FB3392">
        <w:rPr>
          <w:b/>
        </w:rPr>
        <w:t>HTML</w:t>
      </w:r>
      <w:r>
        <w:t xml:space="preserve"> and </w:t>
      </w:r>
      <w:r w:rsidRPr="00832AF4">
        <w:rPr>
          <w:b/>
        </w:rPr>
        <w:t>CS</w:t>
      </w:r>
      <w:r w:rsidR="00000CDE">
        <w:rPr>
          <w:b/>
        </w:rPr>
        <w:t>S</w:t>
      </w:r>
      <w:r w:rsidR="00091D6B">
        <w:rPr>
          <w:b/>
        </w:rPr>
        <w:t xml:space="preserve"> </w:t>
      </w:r>
      <w:r w:rsidR="00091D6B" w:rsidRPr="00091D6B">
        <w:t xml:space="preserve">and your page </w:t>
      </w:r>
      <w:r w:rsidR="00F96B1C">
        <w:t>should look</w:t>
      </w:r>
      <w:r w:rsidR="00091D6B" w:rsidRPr="00091D6B">
        <w:t xml:space="preserve"> like this</w:t>
      </w:r>
      <w:r w:rsidR="00212A4C">
        <w:t xml:space="preserve"> </w:t>
      </w:r>
      <w:r w:rsidR="00212A4C" w:rsidRPr="0039789F">
        <w:rPr>
          <w:i/>
        </w:rPr>
        <w:t>(without the slider)</w:t>
      </w:r>
      <w:r w:rsidR="00091D6B" w:rsidRPr="004E1722">
        <w:t>:</w:t>
      </w:r>
    </w:p>
    <w:p w14:paraId="28AB2FDC" w14:textId="2D05C0E7" w:rsidR="00C07F48" w:rsidRDefault="00EF0C94" w:rsidP="007A22A2">
      <w:pPr>
        <w:jc w:val="center"/>
      </w:pPr>
      <w:r>
        <w:rPr>
          <w:noProof/>
        </w:rPr>
        <w:drawing>
          <wp:inline distT="0" distB="0" distL="0" distR="0" wp14:anchorId="52B72450" wp14:editId="644AA595">
            <wp:extent cx="4109757" cy="4775200"/>
            <wp:effectExtent l="19050" t="19050" r="2413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14" cy="47864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F6AE5" w14:textId="20BAA097" w:rsidR="00233758" w:rsidRPr="00CA5246" w:rsidRDefault="00590F45" w:rsidP="00CA5246">
      <w:pPr>
        <w:jc w:val="center"/>
      </w:pPr>
      <w:r>
        <w:rPr>
          <w:noProof/>
        </w:rPr>
        <w:lastRenderedPageBreak/>
        <w:drawing>
          <wp:inline distT="0" distB="0" distL="0" distR="0" wp14:anchorId="5895D160" wp14:editId="1CF0FA08">
            <wp:extent cx="4514850" cy="2726382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899" cy="2733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655F1" w14:textId="74342DAC" w:rsidR="00424415" w:rsidRDefault="009C1508" w:rsidP="00233758">
      <w:r>
        <w:t xml:space="preserve">You can use the skeleton and upgrade it with </w:t>
      </w:r>
      <w:r w:rsidRPr="009C1508">
        <w:rPr>
          <w:b/>
        </w:rPr>
        <w:t xml:space="preserve">jQuery </w:t>
      </w:r>
      <w:r>
        <w:rPr>
          <w:b/>
        </w:rPr>
        <w:t>p</w:t>
      </w:r>
      <w:r w:rsidRPr="009C1508">
        <w:rPr>
          <w:b/>
        </w:rPr>
        <w:t>lugins</w:t>
      </w:r>
      <w:r>
        <w:t xml:space="preserve"> of your choice. Here is what we suggest</w:t>
      </w:r>
      <w:r w:rsidR="007F7733">
        <w:t>.</w:t>
      </w:r>
    </w:p>
    <w:p w14:paraId="65AE2164" w14:textId="7C9B9D2E" w:rsidR="009C1508" w:rsidRDefault="00EF2286" w:rsidP="00EF2286">
      <w:pPr>
        <w:pStyle w:val="Heading2"/>
      </w:pPr>
      <w:r>
        <w:t xml:space="preserve">Slider Plugin </w:t>
      </w:r>
    </w:p>
    <w:p w14:paraId="0349708D" w14:textId="633A0242" w:rsidR="00244943" w:rsidRPr="00680323" w:rsidRDefault="006B7717" w:rsidP="00EF2286">
      <w:r w:rsidRPr="006B7717">
        <w:t>Sliders allow users to make selections from a range of values</w:t>
      </w:r>
      <w:r w:rsidR="00366A12">
        <w:t xml:space="preserve"> </w:t>
      </w:r>
      <w:r w:rsidR="009E2059">
        <w:t xml:space="preserve">- </w:t>
      </w:r>
      <w:r w:rsidR="00366A12">
        <w:t xml:space="preserve">so it is the perfect way to show our </w:t>
      </w:r>
      <w:r w:rsidR="002B6AAA">
        <w:t xml:space="preserve">open </w:t>
      </w:r>
      <w:r w:rsidR="00366A12">
        <w:t>courses</w:t>
      </w:r>
      <w:r w:rsidRPr="006B7717">
        <w:t>.</w:t>
      </w:r>
      <w:r>
        <w:t xml:space="preserve"> </w:t>
      </w:r>
      <w:r w:rsidR="009575CC" w:rsidRPr="009575CC">
        <w:t xml:space="preserve">Sliders reflect a range of values along a bar, from which users may select a single value. </w:t>
      </w:r>
      <w:r w:rsidR="009C3397">
        <w:t xml:space="preserve">There </w:t>
      </w:r>
      <w:r w:rsidR="009C3397" w:rsidRPr="009C3397">
        <w:t>are many options to use</w:t>
      </w:r>
      <w:r w:rsidR="009C3397">
        <w:rPr>
          <w:lang w:val="bg-BG"/>
        </w:rPr>
        <w:t xml:space="preserve"> </w:t>
      </w:r>
      <w:r w:rsidR="009C3397">
        <w:t xml:space="preserve">slider </w:t>
      </w:r>
      <w:r w:rsidR="00E47940">
        <w:t>-</w:t>
      </w:r>
      <w:r w:rsidR="009C3397">
        <w:t xml:space="preserve"> you can write it by yourself or you can use plugins</w:t>
      </w:r>
      <w:r w:rsidR="006058D2">
        <w:t>.</w:t>
      </w:r>
    </w:p>
    <w:p w14:paraId="377D64E9" w14:textId="157D0E02" w:rsidR="00B64381" w:rsidRDefault="00EF2286" w:rsidP="00EF2286">
      <w:r>
        <w:t xml:space="preserve">For the slider section you can use </w:t>
      </w:r>
      <w:hyperlink r:id="rId10" w:history="1">
        <w:r w:rsidR="00DD2F57" w:rsidRPr="00DD2F57">
          <w:rPr>
            <w:rStyle w:val="Hyperlink"/>
            <w:b/>
          </w:rPr>
          <w:t>Slick Slider</w:t>
        </w:r>
      </w:hyperlink>
      <w:r w:rsidR="00583C6C">
        <w:t xml:space="preserve">. </w:t>
      </w:r>
      <w:r w:rsidR="00B64381">
        <w:t xml:space="preserve">See how to integrate it in your project in the </w:t>
      </w:r>
      <w:hyperlink r:id="rId11" w:history="1">
        <w:r w:rsidR="00B64381" w:rsidRPr="001967DB">
          <w:rPr>
            <w:rStyle w:val="Hyperlink"/>
            <w:b/>
          </w:rPr>
          <w:t>[Usage]</w:t>
        </w:r>
      </w:hyperlink>
      <w:r w:rsidR="00B64381">
        <w:t xml:space="preserve"> section. </w:t>
      </w:r>
    </w:p>
    <w:p w14:paraId="141DAC31" w14:textId="2F73D518" w:rsidR="00F51D5B" w:rsidRDefault="00F51D5B" w:rsidP="00F51D5B">
      <w:pPr>
        <w:jc w:val="center"/>
      </w:pPr>
      <w:r>
        <w:rPr>
          <w:noProof/>
        </w:rPr>
        <w:drawing>
          <wp:inline distT="0" distB="0" distL="0" distR="0" wp14:anchorId="09C2C746" wp14:editId="5240EDCF">
            <wp:extent cx="3355975" cy="2637398"/>
            <wp:effectExtent l="19050" t="19050" r="158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4539" cy="2659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38B5A" w14:textId="0C2B104D" w:rsidR="00F63512" w:rsidRDefault="00F63512" w:rsidP="00EF2286">
      <w:pPr>
        <w:pStyle w:val="Heading2"/>
      </w:pPr>
      <w:r>
        <w:lastRenderedPageBreak/>
        <w:t>Date</w:t>
      </w:r>
      <w:r w:rsidR="00443A7F">
        <w:t>Time</w:t>
      </w:r>
      <w:r>
        <w:t xml:space="preserve">Picker Plugin </w:t>
      </w:r>
    </w:p>
    <w:p w14:paraId="57B042E2" w14:textId="4D4804F8" w:rsidR="00336DE6" w:rsidRDefault="00BE14D9" w:rsidP="00336DE6">
      <w:r>
        <w:t xml:space="preserve">The </w:t>
      </w:r>
      <w:r w:rsidRPr="005359DD">
        <w:rPr>
          <w:b/>
        </w:rPr>
        <w:t>DateTimePicker</w:t>
      </w:r>
      <w:r w:rsidRPr="00BE14D9">
        <w:t xml:space="preserve"> </w:t>
      </w:r>
      <w:r w:rsidR="00F96B1C">
        <w:t>plugin handles both date and time</w:t>
      </w:r>
      <w:r w:rsidRPr="00BE14D9">
        <w:t>.</w:t>
      </w:r>
      <w:r>
        <w:t xml:space="preserve"> </w:t>
      </w:r>
      <w:r w:rsidR="00336DE6">
        <w:t xml:space="preserve">For the </w:t>
      </w:r>
      <w:r w:rsidR="005359DD">
        <w:rPr>
          <w:b/>
        </w:rPr>
        <w:t>[</w:t>
      </w:r>
      <w:r w:rsidR="00E30B86">
        <w:rPr>
          <w:b/>
        </w:rPr>
        <w:t xml:space="preserve">Time] </w:t>
      </w:r>
      <w:r w:rsidR="00E30B86" w:rsidRPr="00307EAB">
        <w:t>input filed</w:t>
      </w:r>
      <w:r w:rsidR="00336DE6">
        <w:t xml:space="preserve"> </w:t>
      </w:r>
      <w:r w:rsidR="00590F9B">
        <w:t>in the form</w:t>
      </w:r>
      <w:r w:rsidR="00336DE6">
        <w:t xml:space="preserve"> you can use the following plugin:</w:t>
      </w:r>
      <w:r w:rsidR="004C6E3C">
        <w:t xml:space="preserve"> </w:t>
      </w:r>
      <w:hyperlink r:id="rId13" w:history="1">
        <w:r w:rsidR="00B77024" w:rsidRPr="003076E7">
          <w:rPr>
            <w:rStyle w:val="Hyperlink"/>
          </w:rPr>
          <w:t>https://xdsoft.net/jqplugins/datetimepicker/</w:t>
        </w:r>
      </w:hyperlink>
    </w:p>
    <w:p w14:paraId="1C25E65A" w14:textId="79DCF4D4" w:rsidR="004C6E3C" w:rsidRPr="00B77024" w:rsidRDefault="00B77024" w:rsidP="00336DE6">
      <w:pPr>
        <w:rPr>
          <w:b/>
        </w:rPr>
      </w:pPr>
      <w:r w:rsidRPr="00B77024">
        <w:rPr>
          <w:b/>
        </w:rPr>
        <w:t>Note:</w:t>
      </w:r>
      <w:r>
        <w:rPr>
          <w:b/>
        </w:rPr>
        <w:t xml:space="preserve"> </w:t>
      </w:r>
      <w:r w:rsidRPr="00761DBF">
        <w:t>Use the inline version with the white theme</w:t>
      </w:r>
      <w:r w:rsidR="00344820">
        <w:t xml:space="preserve"> and modify it if it's needed.</w:t>
      </w:r>
    </w:p>
    <w:p w14:paraId="04EBF820" w14:textId="29CBA034" w:rsidR="00CE7FF2" w:rsidRDefault="001D0F13" w:rsidP="009E1C3F">
      <w:pPr>
        <w:jc w:val="center"/>
      </w:pPr>
      <w:r>
        <w:rPr>
          <w:noProof/>
        </w:rPr>
        <w:drawing>
          <wp:inline distT="0" distB="0" distL="0" distR="0" wp14:anchorId="4FE0E73D" wp14:editId="0669F43E">
            <wp:extent cx="2560424" cy="2134870"/>
            <wp:effectExtent l="19050" t="19050" r="1143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9728" cy="2175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C4926" w14:textId="7F0886AB" w:rsidR="00CE7FF2" w:rsidRDefault="0039053C" w:rsidP="00CE7FF2">
      <w:pPr>
        <w:pStyle w:val="Heading2"/>
      </w:pPr>
      <w:r>
        <w:t xml:space="preserve">Add </w:t>
      </w:r>
      <w:r w:rsidR="00256520">
        <w:t>s</w:t>
      </w:r>
      <w:r>
        <w:t xml:space="preserve">ome </w:t>
      </w:r>
      <w:r w:rsidRPr="0039053C">
        <w:t>functionality</w:t>
      </w:r>
    </w:p>
    <w:p w14:paraId="331A4AD7" w14:textId="3AC9CD1B" w:rsidR="00A3487A" w:rsidRDefault="00A3487A" w:rsidP="00A3487A">
      <w:r>
        <w:t>You can add some validations in your form like the following:</w:t>
      </w:r>
    </w:p>
    <w:p w14:paraId="3C1D0590" w14:textId="2ADD791D" w:rsidR="00805B93" w:rsidRDefault="00744BF2" w:rsidP="00347AA0">
      <w:pPr>
        <w:pStyle w:val="ListParagraph"/>
        <w:numPr>
          <w:ilvl w:val="0"/>
          <w:numId w:val="18"/>
        </w:numPr>
      </w:pPr>
      <w:r w:rsidRPr="00347AA0">
        <w:rPr>
          <w:b/>
        </w:rPr>
        <w:t xml:space="preserve">Username validation: </w:t>
      </w:r>
      <w:r w:rsidR="00805B93">
        <w:t xml:space="preserve">A valid username </w:t>
      </w:r>
      <w:r w:rsidR="00805B93" w:rsidRPr="00347AA0">
        <w:rPr>
          <w:b/>
        </w:rPr>
        <w:t>starts with a letter</w:t>
      </w:r>
      <w:r w:rsidR="00805B93">
        <w:t xml:space="preserve"> and can only</w:t>
      </w:r>
      <w:r w:rsidR="00805B93" w:rsidRPr="00347AA0">
        <w:rPr>
          <w:b/>
        </w:rPr>
        <w:t xml:space="preserve"> </w:t>
      </w:r>
      <w:r w:rsidR="00805B93">
        <w:t xml:space="preserve">contain </w:t>
      </w:r>
      <w:r w:rsidR="00805B93" w:rsidRPr="00347AA0">
        <w:rPr>
          <w:b/>
        </w:rPr>
        <w:t>letters</w:t>
      </w:r>
      <w:r w:rsidR="00805B93">
        <w:t xml:space="preserve">, </w:t>
      </w:r>
      <w:r w:rsidR="00805B93" w:rsidRPr="00347AA0">
        <w:rPr>
          <w:b/>
        </w:rPr>
        <w:t xml:space="preserve">digits </w:t>
      </w:r>
      <w:r w:rsidR="00805B93">
        <w:t>and</w:t>
      </w:r>
      <w:r w:rsidR="00805B93" w:rsidRPr="00347AA0">
        <w:rPr>
          <w:b/>
        </w:rPr>
        <w:t xml:space="preserve"> </w:t>
      </w:r>
      <w:r w:rsidR="00805B93">
        <w:t>underscores “</w:t>
      </w:r>
      <w:r w:rsidR="00805B93">
        <w:rPr>
          <w:rStyle w:val="CodeChar"/>
        </w:rPr>
        <w:t>_</w:t>
      </w:r>
      <w:r w:rsidR="00805B93">
        <w:t xml:space="preserve">”. It cannot be </w:t>
      </w:r>
      <w:r w:rsidR="00805B93" w:rsidRPr="00347AA0">
        <w:rPr>
          <w:b/>
        </w:rPr>
        <w:t>less than 3 or more than 25 symbols</w:t>
      </w:r>
      <w:r w:rsidR="00805B93">
        <w:t xml:space="preserve"> long.</w:t>
      </w:r>
    </w:p>
    <w:p w14:paraId="6ACE562E" w14:textId="43245B4D" w:rsidR="00744BF2" w:rsidRPr="00254ED0" w:rsidRDefault="007F44C7" w:rsidP="00744BF2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Lecturer validation: </w:t>
      </w:r>
      <w:r w:rsidR="00F96B1C">
        <w:t>Should be one of the lecturer</w:t>
      </w:r>
      <w:r w:rsidR="00F80829" w:rsidRPr="00F80829">
        <w:t xml:space="preserve"> name</w:t>
      </w:r>
      <w:r w:rsidR="00F96B1C">
        <w:t>s.</w:t>
      </w:r>
    </w:p>
    <w:p w14:paraId="64CF616D" w14:textId="4853B1AB" w:rsidR="00254ED0" w:rsidRPr="00254ED0" w:rsidRDefault="00254ED0" w:rsidP="00744BF2">
      <w:pPr>
        <w:pStyle w:val="ListParagraph"/>
        <w:numPr>
          <w:ilvl w:val="0"/>
          <w:numId w:val="18"/>
        </w:numPr>
      </w:pPr>
      <w:r w:rsidRPr="00254ED0">
        <w:t xml:space="preserve">The form </w:t>
      </w:r>
      <w:r w:rsidRPr="00254ED0">
        <w:rPr>
          <w:b/>
        </w:rPr>
        <w:t>can't be</w:t>
      </w:r>
      <w:r w:rsidRPr="00254ED0">
        <w:t xml:space="preserve"> </w:t>
      </w:r>
      <w:proofErr w:type="gramStart"/>
      <w:r w:rsidRPr="00254ED0">
        <w:t>send</w:t>
      </w:r>
      <w:proofErr w:type="gramEnd"/>
      <w:r w:rsidRPr="00254ED0">
        <w:t xml:space="preserve"> without filling all input fields</w:t>
      </w:r>
      <w:r w:rsidR="00782F25">
        <w:t>.</w:t>
      </w:r>
    </w:p>
    <w:p w14:paraId="6FF1A4C6" w14:textId="00105723" w:rsidR="00A3487A" w:rsidRDefault="004B5C3E" w:rsidP="00A3487A">
      <w:pPr>
        <w:jc w:val="center"/>
      </w:pPr>
      <w:r>
        <w:rPr>
          <w:noProof/>
        </w:rPr>
        <w:drawing>
          <wp:inline distT="0" distB="0" distL="0" distR="0" wp14:anchorId="456B6976" wp14:editId="6BBA5013">
            <wp:extent cx="4390390" cy="2607815"/>
            <wp:effectExtent l="19050" t="19050" r="1016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051" cy="2620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B8F11" w14:textId="20DC3F3E" w:rsidR="006A075F" w:rsidRDefault="006A075F" w:rsidP="00A3487A">
      <w:pPr>
        <w:jc w:val="center"/>
      </w:pPr>
    </w:p>
    <w:p w14:paraId="3C72FA45" w14:textId="58FF3D44" w:rsidR="006A075F" w:rsidRDefault="006A075F" w:rsidP="006A075F">
      <w:r>
        <w:lastRenderedPageBreak/>
        <w:t xml:space="preserve">After successful filled form the meet should be displayed in the </w:t>
      </w:r>
      <w:r w:rsidRPr="007126E1">
        <w:rPr>
          <w:b/>
        </w:rPr>
        <w:t>[Consultations]</w:t>
      </w:r>
      <w:r>
        <w:t xml:space="preserve"> section in the following format: </w:t>
      </w:r>
    </w:p>
    <w:p w14:paraId="52DE4A05" w14:textId="41833E52" w:rsidR="006A075F" w:rsidRDefault="006A075F" w:rsidP="006A075F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"{lecturerName}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{date}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A0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{hour}</w:t>
      </w:r>
      <w:r w:rsidR="00E40DBF">
        <w:rPr>
          <w:shd w:val="clear" w:color="auto" w:fill="FFFFFF"/>
        </w:rPr>
        <w:t>"</w:t>
      </w:r>
    </w:p>
    <w:p w14:paraId="47A31C22" w14:textId="5508545F" w:rsidR="0037491A" w:rsidRDefault="00202563" w:rsidP="0037491A">
      <w:pPr>
        <w:pStyle w:val="Heading2"/>
      </w:pPr>
      <w:r>
        <w:t>Petals falling animation</w:t>
      </w:r>
    </w:p>
    <w:p w14:paraId="7034C7AB" w14:textId="77777777" w:rsidR="00A57875" w:rsidRDefault="008169BD" w:rsidP="008169BD">
      <w:r>
        <w:t xml:space="preserve">The winter is not here anymore so we don't need the snowflakes. (Ivo will think about some </w:t>
      </w:r>
      <w:proofErr w:type="spellStart"/>
      <w:r w:rsidRPr="003A4663">
        <w:rPr>
          <w:b/>
        </w:rPr>
        <w:t>smeshka</w:t>
      </w:r>
      <w:proofErr w:type="spellEnd"/>
      <w:r>
        <w:t xml:space="preserve"> here). </w:t>
      </w:r>
    </w:p>
    <w:p w14:paraId="6BA4A1F6" w14:textId="43706067" w:rsidR="008169BD" w:rsidRPr="008169BD" w:rsidRDefault="008169BD" w:rsidP="008169BD">
      <w:r>
        <w:t xml:space="preserve">You can use the following plugin: </w:t>
      </w:r>
      <w:hyperlink r:id="rId16" w:history="1">
        <w:r w:rsidRPr="00E50E4D">
          <w:rPr>
            <w:rStyle w:val="Hyperlink"/>
          </w:rPr>
          <w:t>https://www.jqueryscript.net/animation/jQuery-Plugin-For-Sakura-Petals-Falling-Animation-Sakura.html</w:t>
        </w:r>
      </w:hyperlink>
    </w:p>
    <w:p w14:paraId="62FAB949" w14:textId="2954B219" w:rsidR="0037491A" w:rsidRDefault="007E6D34" w:rsidP="007E6D34">
      <w:pPr>
        <w:pStyle w:val="Code"/>
        <w:jc w:val="center"/>
        <w:rPr>
          <w:lang w:val="bg-BG"/>
        </w:rPr>
      </w:pPr>
      <w:r>
        <w:drawing>
          <wp:inline distT="0" distB="0" distL="0" distR="0" wp14:anchorId="7818A477" wp14:editId="515F2C31">
            <wp:extent cx="5327193" cy="1830070"/>
            <wp:effectExtent l="19050" t="19050" r="26035" b="177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599"/>
                    <a:stretch/>
                  </pic:blipFill>
                  <pic:spPr bwMode="auto">
                    <a:xfrm>
                      <a:off x="0" y="0"/>
                      <a:ext cx="5330752" cy="18312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42476" w14:textId="5B6F02F3" w:rsidR="002C60F4" w:rsidRDefault="002C60F4" w:rsidP="002C60F4">
      <w:pPr>
        <w:pStyle w:val="Heading2"/>
      </w:pPr>
      <w:r>
        <w:t>Notifications</w:t>
      </w:r>
      <w:bookmarkStart w:id="0" w:name="_GoBack"/>
      <w:bookmarkEnd w:id="0"/>
    </w:p>
    <w:p w14:paraId="4CD0FEDD" w14:textId="41D97AAD" w:rsidR="0004525C" w:rsidRPr="0004525C" w:rsidRDefault="002E1AD7" w:rsidP="0004525C">
      <w:hyperlink r:id="rId18" w:history="1">
        <w:r w:rsidR="0004525C" w:rsidRPr="002E1AD7">
          <w:rPr>
            <w:rStyle w:val="Hyperlink"/>
            <w:b/>
          </w:rPr>
          <w:t>Notify.js</w:t>
        </w:r>
      </w:hyperlink>
      <w:r w:rsidR="0004525C" w:rsidRPr="0004525C">
        <w:t xml:space="preserve"> is a jQuery plugin to provide simple yet fully customisable notifications.</w:t>
      </w:r>
    </w:p>
    <w:p w14:paraId="6D85050F" w14:textId="73F9F32C" w:rsidR="002C60F4" w:rsidRPr="002C60F4" w:rsidRDefault="00346A04" w:rsidP="0004525C">
      <w:pPr>
        <w:jc w:val="center"/>
      </w:pPr>
      <w:r>
        <w:rPr>
          <w:noProof/>
        </w:rPr>
        <w:drawing>
          <wp:inline distT="0" distB="0" distL="0" distR="0" wp14:anchorId="56F2E52E" wp14:editId="27669499">
            <wp:extent cx="5763946" cy="1951751"/>
            <wp:effectExtent l="19050" t="19050" r="27305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52" cy="1958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412926" w14:textId="77777777" w:rsidR="002C60F4" w:rsidRPr="00840CE8" w:rsidRDefault="002C60F4" w:rsidP="007E6D34">
      <w:pPr>
        <w:pStyle w:val="Code"/>
        <w:jc w:val="center"/>
        <w:rPr>
          <w:lang w:val="bg-BG"/>
        </w:rPr>
      </w:pPr>
    </w:p>
    <w:sectPr w:rsidR="002C60F4" w:rsidRPr="00840CE8">
      <w:footerReference w:type="default" r:id="rId2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80698" w14:textId="77777777" w:rsidR="009916CD" w:rsidRDefault="009916CD" w:rsidP="004A2906">
      <w:pPr>
        <w:spacing w:before="0" w:after="0" w:line="240" w:lineRule="auto"/>
      </w:pPr>
      <w:r>
        <w:separator/>
      </w:r>
    </w:p>
  </w:endnote>
  <w:endnote w:type="continuationSeparator" w:id="0">
    <w:p w14:paraId="69F1CB0D" w14:textId="77777777" w:rsidR="009916CD" w:rsidRDefault="009916CD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16769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19F23A" wp14:editId="756E8DA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3C75A4" wp14:editId="0379DCB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15EF10" wp14:editId="65811FB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0321C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A98BEA" wp14:editId="746955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7D0D729" w14:textId="65013CCB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B1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6B1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A98BE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7D0D729" w14:textId="65013CCB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B1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96B1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0EFE0A" wp14:editId="42346C8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13258A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EFE0A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913258A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340E91" wp14:editId="181FD23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F51CFD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603E8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E930E5" wp14:editId="370598B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C03796" wp14:editId="25215B8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1CCA0" wp14:editId="24D3C38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11517" wp14:editId="239307A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991B2F" wp14:editId="3EB4B68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8527" wp14:editId="5BC00BC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908644" wp14:editId="507BC8A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CD8283" wp14:editId="6214BF3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F99DB1" wp14:editId="132365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09C14F" wp14:editId="2149E4D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40E91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7F51CFD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603E8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E930E5" wp14:editId="370598B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C03796" wp14:editId="25215B8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1CCA0" wp14:editId="24D3C38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11517" wp14:editId="239307A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991B2F" wp14:editId="3EB4B68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8527" wp14:editId="5BC00BC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908644" wp14:editId="507BC8A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CD8283" wp14:editId="6214BF3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F99DB1" wp14:editId="132365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09C14F" wp14:editId="2149E4D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5E9275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B2D27" w14:textId="77777777" w:rsidR="009916CD" w:rsidRDefault="009916CD" w:rsidP="004A2906">
      <w:pPr>
        <w:spacing w:before="0" w:after="0" w:line="240" w:lineRule="auto"/>
      </w:pPr>
      <w:r>
        <w:separator/>
      </w:r>
    </w:p>
  </w:footnote>
  <w:footnote w:type="continuationSeparator" w:id="0">
    <w:p w14:paraId="63758F9E" w14:textId="77777777" w:rsidR="009916CD" w:rsidRDefault="009916CD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14B7E"/>
    <w:multiLevelType w:val="hybridMultilevel"/>
    <w:tmpl w:val="8E7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6"/>
  </w:num>
  <w:num w:numId="12">
    <w:abstractNumId w:val="10"/>
  </w:num>
  <w:num w:numId="13">
    <w:abstractNumId w:val="7"/>
  </w:num>
  <w:num w:numId="14">
    <w:abstractNumId w:val="11"/>
  </w:num>
  <w:num w:numId="15">
    <w:abstractNumId w:val="17"/>
  </w:num>
  <w:num w:numId="16">
    <w:abstractNumId w:val="14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00CDE"/>
    <w:rsid w:val="0000778C"/>
    <w:rsid w:val="0001150B"/>
    <w:rsid w:val="00044015"/>
    <w:rsid w:val="0004525C"/>
    <w:rsid w:val="00091D6B"/>
    <w:rsid w:val="000951A6"/>
    <w:rsid w:val="000B0596"/>
    <w:rsid w:val="001967DB"/>
    <w:rsid w:val="001C17C0"/>
    <w:rsid w:val="001D0F13"/>
    <w:rsid w:val="001E2C79"/>
    <w:rsid w:val="00202563"/>
    <w:rsid w:val="00212A4C"/>
    <w:rsid w:val="00233758"/>
    <w:rsid w:val="00244943"/>
    <w:rsid w:val="00254ED0"/>
    <w:rsid w:val="00256520"/>
    <w:rsid w:val="002800D2"/>
    <w:rsid w:val="002A7CEC"/>
    <w:rsid w:val="002B0630"/>
    <w:rsid w:val="002B6AAA"/>
    <w:rsid w:val="002C60F4"/>
    <w:rsid w:val="002E1AD7"/>
    <w:rsid w:val="00307EAB"/>
    <w:rsid w:val="00336DE6"/>
    <w:rsid w:val="00344820"/>
    <w:rsid w:val="00346A04"/>
    <w:rsid w:val="00347AA0"/>
    <w:rsid w:val="00351E45"/>
    <w:rsid w:val="0036085D"/>
    <w:rsid w:val="00366A12"/>
    <w:rsid w:val="0037491A"/>
    <w:rsid w:val="0039053C"/>
    <w:rsid w:val="0039789F"/>
    <w:rsid w:val="003A4663"/>
    <w:rsid w:val="003D330F"/>
    <w:rsid w:val="003F316E"/>
    <w:rsid w:val="00424415"/>
    <w:rsid w:val="00443A7F"/>
    <w:rsid w:val="0046746D"/>
    <w:rsid w:val="00477D1A"/>
    <w:rsid w:val="004852E8"/>
    <w:rsid w:val="004867F1"/>
    <w:rsid w:val="0049020B"/>
    <w:rsid w:val="004A2906"/>
    <w:rsid w:val="004A4095"/>
    <w:rsid w:val="004B5C3E"/>
    <w:rsid w:val="004C6E3C"/>
    <w:rsid w:val="004E1722"/>
    <w:rsid w:val="004F0F65"/>
    <w:rsid w:val="005359DD"/>
    <w:rsid w:val="00583C6C"/>
    <w:rsid w:val="00590F45"/>
    <w:rsid w:val="00590F9B"/>
    <w:rsid w:val="005D051A"/>
    <w:rsid w:val="006058D2"/>
    <w:rsid w:val="006217B0"/>
    <w:rsid w:val="00680323"/>
    <w:rsid w:val="006A075F"/>
    <w:rsid w:val="006A3611"/>
    <w:rsid w:val="006B7717"/>
    <w:rsid w:val="006C40C9"/>
    <w:rsid w:val="006D6990"/>
    <w:rsid w:val="006E1F6D"/>
    <w:rsid w:val="00711839"/>
    <w:rsid w:val="007126E1"/>
    <w:rsid w:val="00744BF2"/>
    <w:rsid w:val="00761DBF"/>
    <w:rsid w:val="00782F25"/>
    <w:rsid w:val="0078697C"/>
    <w:rsid w:val="007A22A2"/>
    <w:rsid w:val="007E0B61"/>
    <w:rsid w:val="007E6D34"/>
    <w:rsid w:val="007F44C7"/>
    <w:rsid w:val="007F7733"/>
    <w:rsid w:val="00805B93"/>
    <w:rsid w:val="008169BD"/>
    <w:rsid w:val="00832AF4"/>
    <w:rsid w:val="00840CE8"/>
    <w:rsid w:val="008E6845"/>
    <w:rsid w:val="00937FC2"/>
    <w:rsid w:val="009575CC"/>
    <w:rsid w:val="009801CC"/>
    <w:rsid w:val="009916CD"/>
    <w:rsid w:val="009C1508"/>
    <w:rsid w:val="009C3397"/>
    <w:rsid w:val="009E1C3F"/>
    <w:rsid w:val="009E2059"/>
    <w:rsid w:val="00A3487A"/>
    <w:rsid w:val="00A57875"/>
    <w:rsid w:val="00AF22E0"/>
    <w:rsid w:val="00B067DF"/>
    <w:rsid w:val="00B22C4C"/>
    <w:rsid w:val="00B64381"/>
    <w:rsid w:val="00B77024"/>
    <w:rsid w:val="00BA18C5"/>
    <w:rsid w:val="00BD3790"/>
    <w:rsid w:val="00BD4F64"/>
    <w:rsid w:val="00BE14D9"/>
    <w:rsid w:val="00C07F48"/>
    <w:rsid w:val="00C174FB"/>
    <w:rsid w:val="00C9046A"/>
    <w:rsid w:val="00C97970"/>
    <w:rsid w:val="00CA5246"/>
    <w:rsid w:val="00CE7FF2"/>
    <w:rsid w:val="00D02F5C"/>
    <w:rsid w:val="00D10AFE"/>
    <w:rsid w:val="00D5703A"/>
    <w:rsid w:val="00D83C6B"/>
    <w:rsid w:val="00DD2F57"/>
    <w:rsid w:val="00E17B9F"/>
    <w:rsid w:val="00E30B86"/>
    <w:rsid w:val="00E40DBF"/>
    <w:rsid w:val="00E47940"/>
    <w:rsid w:val="00E5673C"/>
    <w:rsid w:val="00EF0C94"/>
    <w:rsid w:val="00EF2286"/>
    <w:rsid w:val="00F51D5B"/>
    <w:rsid w:val="00F63512"/>
    <w:rsid w:val="00F666E9"/>
    <w:rsid w:val="00F80829"/>
    <w:rsid w:val="00F82175"/>
    <w:rsid w:val="00F96B1C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7438"/>
  <w15:docId w15:val="{3179A8AE-9DE2-4F2C-8507-1B5D23A3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375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D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dsoft.net/jqplugins/datetimepicker/" TargetMode="External"/><Relationship Id="rId18" Type="http://schemas.openxmlformats.org/officeDocument/2006/relationships/hyperlink" Target="https://notifyjs.jpillora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ftuni.bg/trainings/2248/js-advanced-february-20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jqueryscript.net/animation/jQuery-Plugin-For-Sakura-Petals-Falling-Animation-Sakura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kenwheeler.github.io/slick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kenwheeler.github.io/slick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335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antonoaatanasova</cp:lastModifiedBy>
  <cp:revision>122</cp:revision>
  <dcterms:created xsi:type="dcterms:W3CDTF">2019-02-25T10:06:00Z</dcterms:created>
  <dcterms:modified xsi:type="dcterms:W3CDTF">2019-03-09T00:16:00Z</dcterms:modified>
</cp:coreProperties>
</file>