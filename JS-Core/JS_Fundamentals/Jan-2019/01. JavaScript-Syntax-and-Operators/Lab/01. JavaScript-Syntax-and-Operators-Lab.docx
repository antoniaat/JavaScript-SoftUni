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02" w:rsidRDefault="00055D02" w:rsidP="00055D02">
      <w:pPr>
        <w:pStyle w:val="1"/>
      </w:pPr>
      <w:r>
        <w:t xml:space="preserve">Lab: </w:t>
      </w:r>
      <w:r w:rsidRPr="009B5B1C">
        <w:rPr>
          <w:bCs/>
        </w:rPr>
        <w:t>JavaScript Syntax and Operators</w:t>
      </w:r>
    </w:p>
    <w:p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Pr="00922769">
          <w:rPr>
            <w:rStyle w:val="a3"/>
            <w:sz w:val="24"/>
            <w:szCs w:val="24"/>
          </w:rPr>
          <w:t>“JavaScript Fundamentals” course @ SoftUni</w:t>
        </w:r>
      </w:hyperlink>
      <w:r w:rsidR="00760C6D">
        <w:rPr>
          <w:rStyle w:val="a3"/>
          <w:sz w:val="24"/>
          <w:szCs w:val="24"/>
        </w:rPr>
        <w:t>…</w:t>
      </w:r>
      <w:r w:rsidR="00760C6D" w:rsidRPr="00760C6D">
        <w:rPr>
          <w:rStyle w:val="a3"/>
          <w:color w:val="FF0000"/>
          <w:sz w:val="24"/>
          <w:szCs w:val="24"/>
        </w:rPr>
        <w:t>TODO</w:t>
      </w:r>
      <w:r w:rsidRPr="00760C6D">
        <w:rPr>
          <w:color w:val="FF0000"/>
          <w:sz w:val="24"/>
          <w:szCs w:val="24"/>
        </w:rPr>
        <w:t>.</w:t>
      </w:r>
      <w:r w:rsidRPr="00922769">
        <w:rPr>
          <w:sz w:val="24"/>
          <w:szCs w:val="24"/>
        </w:rPr>
        <w:t xml:space="preserve"> Submit your solutions in </w:t>
      </w:r>
      <w:r w:rsidRPr="00922769">
        <w:rPr>
          <w:noProof/>
          <w:sz w:val="24"/>
          <w:szCs w:val="24"/>
        </w:rPr>
        <w:t>the SoftUni</w:t>
      </w:r>
      <w:r w:rsidRPr="00922769">
        <w:rPr>
          <w:sz w:val="24"/>
          <w:szCs w:val="24"/>
        </w:rPr>
        <w:t xml:space="preserve"> judge system at </w:t>
      </w:r>
      <w:hyperlink r:id="rId9" w:history="1">
        <w:r w:rsidR="00760C6D" w:rsidRPr="005424A1">
          <w:rPr>
            <w:rStyle w:val="a3"/>
            <w:sz w:val="24"/>
            <w:szCs w:val="24"/>
          </w:rPr>
          <w:t xml:space="preserve">https://judge.softuni.bg/Contests/287/  </w:t>
        </w:r>
        <w:r w:rsidR="00760C6D" w:rsidRPr="00760C6D">
          <w:rPr>
            <w:rStyle w:val="a3"/>
            <w:color w:val="FF0000"/>
            <w:sz w:val="24"/>
            <w:szCs w:val="24"/>
          </w:rPr>
          <w:t>TODO</w:t>
        </w:r>
        <w:r w:rsidR="00760C6D" w:rsidRPr="005424A1">
          <w:rPr>
            <w:rStyle w:val="a3"/>
            <w:sz w:val="24"/>
            <w:szCs w:val="24"/>
          </w:rPr>
          <w:t>.</w:t>
        </w:r>
      </w:hyperlink>
    </w:p>
    <w:p w:rsidR="00A85F7C" w:rsidRDefault="00A85F7C" w:rsidP="00A85F7C">
      <w:pPr>
        <w:pStyle w:val="2"/>
      </w:pPr>
      <w:r>
        <w:t>String length</w:t>
      </w:r>
    </w:p>
    <w:p w:rsidR="00A85F7C" w:rsidRPr="00CE71F2" w:rsidRDefault="00A85F7C" w:rsidP="00A85F7C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CE71F2">
        <w:rPr>
          <w:rFonts w:asciiTheme="minorHAnsi" w:hAnsiTheme="minorHAnsi" w:cstheme="minorHAnsi"/>
          <w:sz w:val="24"/>
          <w:szCs w:val="24"/>
        </w:rPr>
        <w:t>Write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 a JS </w:t>
      </w:r>
      <w:proofErr w:type="spellStart"/>
      <w:r w:rsidRPr="00CE71F2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E71F2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E71F2">
        <w:rPr>
          <w:rFonts w:asciiTheme="minorHAnsi" w:hAnsiTheme="minorHAnsi" w:cstheme="minorHAnsi"/>
          <w:sz w:val="24"/>
          <w:szCs w:val="24"/>
        </w:rPr>
        <w:t>takes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three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E71F2">
        <w:rPr>
          <w:rFonts w:asciiTheme="minorHAnsi" w:hAnsiTheme="minorHAnsi" w:cstheme="minorHAnsi"/>
          <w:sz w:val="24"/>
          <w:szCs w:val="24"/>
        </w:rPr>
        <w:t>as</w:t>
      </w:r>
      <w:proofErr w:type="spellEnd"/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E71F2">
        <w:rPr>
          <w:rFonts w:asciiTheme="minorHAnsi" w:hAnsiTheme="minorHAnsi" w:cstheme="minorHAnsi"/>
          <w:sz w:val="24"/>
          <w:szCs w:val="24"/>
        </w:rPr>
        <w:t>input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A85F7C" w:rsidRDefault="00A85F7C" w:rsidP="00A85F7C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:rsidR="00A85F7C" w:rsidRPr="00CE71F2" w:rsidRDefault="00A85F7C" w:rsidP="00A85F7C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Calculate </w:t>
      </w:r>
      <w:r>
        <w:rPr>
          <w:rFonts w:asciiTheme="minorHAnsi" w:hAnsiTheme="minorHAnsi" w:cstheme="minorHAnsi"/>
          <w:color w:val="212121"/>
          <w:sz w:val="24"/>
          <w:szCs w:val="24"/>
        </w:rPr>
        <w:t>the sum of the lengths of the strings and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the average length of the strings </w:t>
      </w:r>
      <w:r w:rsidRPr="00CE71F2">
        <w:rPr>
          <w:rFonts w:asciiTheme="minorHAnsi" w:hAnsiTheme="minorHAnsi" w:cstheme="minorHAnsi"/>
          <w:b/>
          <w:sz w:val="24"/>
          <w:szCs w:val="24"/>
        </w:rPr>
        <w:t>rounded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down to its nearest integer.</w:t>
      </w:r>
    </w:p>
    <w:p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hould be printed to the console in two rows.</w:t>
      </w:r>
    </w:p>
    <w:p w:rsidR="00A85F7C" w:rsidRDefault="00A85F7C" w:rsidP="00A85F7C">
      <w:pPr>
        <w:pStyle w:val="3"/>
      </w:pPr>
      <w:r>
        <w:t>Examples</w:t>
      </w:r>
    </w:p>
    <w:tbl>
      <w:tblPr>
        <w:tblStyle w:val="a6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A85F7C" w:rsidRPr="00922769" w:rsidTr="00AF5910">
        <w:tc>
          <w:tcPr>
            <w:tcW w:w="510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AF5910">
        <w:tc>
          <w:tcPr>
            <w:tcW w:w="510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3969" w:type="dxa"/>
            <w:vAlign w:val="center"/>
          </w:tcPr>
          <w:p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:rsidR="00A85F7C" w:rsidRDefault="00A85F7C" w:rsidP="00A85F7C"/>
    <w:tbl>
      <w:tblPr>
        <w:tblStyle w:val="a6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A85F7C" w:rsidRPr="00922769" w:rsidTr="00AF5910">
        <w:tc>
          <w:tcPr>
            <w:tcW w:w="510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AF5910">
        <w:tc>
          <w:tcPr>
            <w:tcW w:w="510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3969" w:type="dxa"/>
            <w:vAlign w:val="center"/>
          </w:tcPr>
          <w:p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:rsidR="00A85F7C" w:rsidRDefault="00A85F7C" w:rsidP="00617552">
      <w:pPr>
        <w:pStyle w:val="3"/>
      </w:pPr>
      <w:r>
        <w:t>Hints</w:t>
      </w:r>
    </w:p>
    <w:p w:rsidR="00A85F7C" w:rsidRPr="00CE71F2" w:rsidRDefault="00A85F7C" w:rsidP="00A85F7C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string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:rsidR="00A85F7C" w:rsidRPr="00D03020" w:rsidRDefault="00A85F7C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r>
        <w:rPr>
          <w:b/>
          <w:sz w:val="24"/>
          <w:szCs w:val="24"/>
        </w:rPr>
        <w:t>sumLength</w:t>
      </w:r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03020">
        <w:rPr>
          <w:b/>
          <w:sz w:val="24"/>
          <w:szCs w:val="24"/>
        </w:rPr>
        <w:t>averageLength</w:t>
      </w:r>
      <w:r>
        <w:rPr>
          <w:sz w:val="24"/>
          <w:szCs w:val="24"/>
        </w:rPr>
        <w:t xml:space="preserve"> </w:t>
      </w:r>
      <w:r w:rsidRPr="00187E30">
        <w:rPr>
          <w:sz w:val="24"/>
          <w:szCs w:val="24"/>
        </w:rPr>
        <w:t>that will keep your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from mathematical logic.</w:t>
      </w:r>
    </w:p>
    <w:p w:rsidR="00A85F7C" w:rsidRPr="00187E30" w:rsidRDefault="00A85F7C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 xml:space="preserve">Now you need to calculate the lengths of the strings using the </w:t>
      </w:r>
      <w:r w:rsidRPr="00D03020">
        <w:rPr>
          <w:b/>
          <w:sz w:val="24"/>
          <w:szCs w:val="24"/>
        </w:rPr>
        <w:t>length property</w:t>
      </w:r>
      <w:r w:rsidR="00D41E61">
        <w:rPr>
          <w:sz w:val="24"/>
          <w:szCs w:val="24"/>
        </w:rPr>
        <w:t>.</w:t>
      </w:r>
    </w:p>
    <w:p w:rsidR="00A85F7C" w:rsidRDefault="00A85F7C" w:rsidP="00A85F7C">
      <w:pPr>
        <w:ind w:left="36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0A3AD4E6" wp14:editId="0E0622E6">
            <wp:extent cx="5400675" cy="15430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a4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>Calculat</w:t>
      </w:r>
      <w:bookmarkStart w:id="0" w:name="_GoBack"/>
      <w:bookmarkEnd w:id="0"/>
      <w:r w:rsidRPr="00A85F7C">
        <w:rPr>
          <w:sz w:val="24"/>
          <w:szCs w:val="24"/>
        </w:rPr>
        <w:t>e the sum of the three lengths</w:t>
      </w:r>
      <w:r w:rsidR="00D41E61">
        <w:rPr>
          <w:sz w:val="24"/>
          <w:szCs w:val="24"/>
        </w:rPr>
        <w:t>.</w:t>
      </w:r>
    </w:p>
    <w:p w:rsidR="00A85F7C" w:rsidRDefault="00A85F7C" w:rsidP="00A85F7C">
      <w:pPr>
        <w:ind w:left="360"/>
      </w:pPr>
      <w:r>
        <w:rPr>
          <w:noProof/>
        </w:rPr>
        <w:lastRenderedPageBreak/>
        <w:drawing>
          <wp:inline distT="0" distB="0" distL="0" distR="0" wp14:anchorId="1C758386" wp14:editId="63437C30">
            <wp:extent cx="5362575" cy="7524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52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a4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Calculate the 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average length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down to its nearest integer. To do this use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85F7C">
        <w:rPr>
          <w:rFonts w:cstheme="minorHAnsi"/>
          <w:b/>
          <w:sz w:val="24"/>
          <w:szCs w:val="24"/>
        </w:rPr>
        <w:t>Math.floor</w:t>
      </w:r>
      <w:proofErr w:type="spellEnd"/>
      <w:r w:rsidRPr="00A85F7C">
        <w:rPr>
          <w:rFonts w:cstheme="minorHAnsi"/>
          <w:b/>
          <w:sz w:val="24"/>
          <w:szCs w:val="24"/>
        </w:rPr>
        <w:t>(</w:t>
      </w:r>
      <w:proofErr w:type="gramEnd"/>
      <w:r w:rsidRPr="00A85F7C">
        <w:rPr>
          <w:rFonts w:cstheme="minorHAnsi"/>
          <w:b/>
          <w:sz w:val="24"/>
          <w:szCs w:val="24"/>
        </w:rPr>
        <w:t>)</w:t>
      </w:r>
      <w:r w:rsidRPr="00A85F7C">
        <w:rPr>
          <w:rFonts w:cstheme="minorHAnsi"/>
          <w:sz w:val="24"/>
          <w:szCs w:val="24"/>
        </w:rPr>
        <w:t xml:space="preserve"> function.</w:t>
      </w:r>
    </w:p>
    <w:p w:rsidR="00A85F7C" w:rsidRDefault="00A85F7C" w:rsidP="00A85F7C">
      <w:pPr>
        <w:pStyle w:val="a4"/>
      </w:pPr>
      <w:r>
        <w:rPr>
          <w:noProof/>
        </w:rPr>
        <w:drawing>
          <wp:inline distT="0" distB="0" distL="0" distR="0" wp14:anchorId="2F003117" wp14:editId="356813E0">
            <wp:extent cx="5095875" cy="8286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28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a4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>And the last thing you have to do is print the two results on the console</w:t>
      </w:r>
      <w:r w:rsidR="00D41E61">
        <w:rPr>
          <w:sz w:val="24"/>
          <w:szCs w:val="24"/>
        </w:rPr>
        <w:t>.</w:t>
      </w:r>
    </w:p>
    <w:p w:rsidR="00A85F7C" w:rsidRDefault="00A85F7C" w:rsidP="00A85F7C">
      <w:pPr>
        <w:pStyle w:val="a4"/>
      </w:pPr>
      <w:r>
        <w:rPr>
          <w:noProof/>
        </w:rPr>
        <w:drawing>
          <wp:inline distT="0" distB="0" distL="0" distR="0" wp14:anchorId="74CF4E04" wp14:editId="4FF0E0E5">
            <wp:extent cx="5143500" cy="6762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D02" w:rsidRDefault="00055D02" w:rsidP="00055D02">
      <w:pPr>
        <w:pStyle w:val="2"/>
      </w:pPr>
      <w:r>
        <w:t>Math Operations</w:t>
      </w:r>
    </w:p>
    <w:p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CE71F2">
        <w:rPr>
          <w:rFonts w:asciiTheme="minorHAnsi" w:hAnsiTheme="minorHAnsi" w:cstheme="minorHAnsi"/>
          <w:sz w:val="24"/>
          <w:szCs w:val="24"/>
        </w:rPr>
        <w:t>Write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 a JS </w:t>
      </w:r>
      <w:proofErr w:type="spellStart"/>
      <w:r w:rsidRPr="00CE71F2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E71F2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E71F2">
        <w:rPr>
          <w:rFonts w:asciiTheme="minorHAnsi" w:hAnsiTheme="minorHAnsi" w:cstheme="minorHAnsi"/>
          <w:sz w:val="24"/>
          <w:szCs w:val="24"/>
        </w:rPr>
        <w:t>takes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proofErr w:type="spellEnd"/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E71F2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 xml:space="preserve">a </w:t>
      </w:r>
      <w:proofErr w:type="spellStart"/>
      <w:r w:rsidRPr="00CE71F2">
        <w:rPr>
          <w:rFonts w:asciiTheme="minorHAnsi" w:hAnsiTheme="minorHAnsi" w:cstheme="minorHAnsi"/>
          <w:b/>
          <w:sz w:val="24"/>
          <w:szCs w:val="24"/>
        </w:rPr>
        <w:t>string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E71F2">
        <w:rPr>
          <w:rFonts w:asciiTheme="minorHAnsi" w:hAnsiTheme="minorHAnsi" w:cstheme="minorHAnsi"/>
          <w:sz w:val="24"/>
          <w:szCs w:val="24"/>
        </w:rPr>
        <w:t>as</w:t>
      </w:r>
      <w:proofErr w:type="spellEnd"/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E71F2">
        <w:rPr>
          <w:rFonts w:asciiTheme="minorHAnsi" w:hAnsiTheme="minorHAnsi" w:cstheme="minorHAnsi"/>
          <w:sz w:val="24"/>
          <w:szCs w:val="24"/>
        </w:rPr>
        <w:t>input</w:t>
      </w:r>
      <w:proofErr w:type="spellEnd"/>
      <w:r w:rsidRPr="00CE71F2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mathematical operation performed by both numbers and the mathematical 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and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to the console.</w:t>
      </w:r>
    </w:p>
    <w:p w:rsidR="00055D02" w:rsidRDefault="00055D02" w:rsidP="00055D02">
      <w:pPr>
        <w:pStyle w:val="3"/>
      </w:pPr>
      <w:r>
        <w:t>Examples</w:t>
      </w:r>
    </w:p>
    <w:tbl>
      <w:tblPr>
        <w:tblStyle w:val="a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055D02" w:rsidRPr="00603773" w:rsidTr="00EE7A7B">
        <w:tc>
          <w:tcPr>
            <w:tcW w:w="3402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:rsidTr="00EE7A7B">
        <w:tc>
          <w:tcPr>
            <w:tcW w:w="3402" w:type="dxa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134" w:type="dxa"/>
            <w:vAlign w:val="center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134" w:type="dxa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:rsidR="00055D02" w:rsidRDefault="00055D02" w:rsidP="00617552">
      <w:pPr>
        <w:pStyle w:val="3"/>
      </w:pPr>
      <w:r>
        <w:t>Hints</w:t>
      </w:r>
    </w:p>
    <w:p w:rsidR="00055D02" w:rsidRPr="00CE71F2" w:rsidRDefault="00055D02" w:rsidP="00055D02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three arguments</w:t>
      </w:r>
      <w:r w:rsidRPr="00CE71F2">
        <w:rPr>
          <w:sz w:val="24"/>
          <w:szCs w:val="24"/>
        </w:rPr>
        <w:t>:</w:t>
      </w:r>
    </w:p>
    <w:p w:rsidR="00055D02" w:rsidRDefault="00055D02" w:rsidP="00055D02">
      <w:pPr>
        <w:pStyle w:val="a4"/>
      </w:pPr>
      <w:r>
        <w:rPr>
          <w:noProof/>
        </w:rPr>
        <w:drawing>
          <wp:inline distT="0" distB="0" distL="0" distR="0" wp14:anchorId="05D09465" wp14:editId="2DD99A78">
            <wp:extent cx="3714750" cy="1224501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396" cy="1227021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1F2" w:rsidRPr="00BC7CFA" w:rsidRDefault="00CE71F2" w:rsidP="00055D02">
      <w:pPr>
        <w:pStyle w:val="a4"/>
      </w:pPr>
    </w:p>
    <w:p w:rsidR="00055D02" w:rsidRPr="00CE71F2" w:rsidRDefault="00055D02" w:rsidP="00055D02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CE71F2">
        <w:rPr>
          <w:b/>
          <w:sz w:val="24"/>
          <w:szCs w:val="24"/>
        </w:rPr>
        <w:t>result</w:t>
      </w:r>
      <w:r w:rsidRPr="00CE71F2">
        <w:rPr>
          <w:sz w:val="24"/>
          <w:szCs w:val="24"/>
        </w:rPr>
        <w:t xml:space="preserve"> that will keep your result from mathematical logic. </w:t>
      </w:r>
    </w:p>
    <w:p w:rsidR="00055D02" w:rsidRPr="00CE71F2" w:rsidRDefault="00055D02" w:rsidP="00055D02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lastRenderedPageBreak/>
        <w:t>Now you need to write down your switch command that will take the string from your input and, depending on it, perform the mathematical logic between the two numbers.</w:t>
      </w:r>
    </w:p>
    <w:p w:rsidR="00055D02" w:rsidRPr="00441602" w:rsidRDefault="00055D02" w:rsidP="00055D02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  <w:r>
        <w:rPr>
          <w:noProof/>
        </w:rPr>
        <w:drawing>
          <wp:inline distT="0" distB="0" distL="0" distR="0" wp14:anchorId="1007B4C7" wp14:editId="12AEFF34">
            <wp:extent cx="3810000" cy="23812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D02" w:rsidRDefault="00055D02" w:rsidP="00055D02"/>
    <w:p w:rsidR="00055D02" w:rsidRPr="00CE71F2" w:rsidRDefault="00055D02" w:rsidP="00055D02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The last step is to print your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:rsidR="00055D02" w:rsidRPr="00BC7CFA" w:rsidRDefault="00055D02" w:rsidP="00055D02">
      <w:pPr>
        <w:pStyle w:val="a4"/>
      </w:pPr>
      <w:r>
        <w:rPr>
          <w:noProof/>
        </w:rPr>
        <w:drawing>
          <wp:inline distT="0" distB="0" distL="0" distR="0" wp14:anchorId="5E811740" wp14:editId="1965D648">
            <wp:extent cx="2590800" cy="6286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28650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Default="00A85F7C" w:rsidP="00A85F7C">
      <w:pPr>
        <w:pStyle w:val="2"/>
      </w:pPr>
      <w:r>
        <w:t>Sum of Numbers N…M</w:t>
      </w:r>
    </w:p>
    <w:p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>Write a JS function that read</w:t>
      </w:r>
      <w:r w:rsidR="00C30B42"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a7"/>
          <w:sz w:val="24"/>
          <w:szCs w:val="24"/>
        </w:rPr>
        <w:t xml:space="preserve">n </w:t>
      </w:r>
      <w:r w:rsidRPr="00EE7A7B">
        <w:rPr>
          <w:rStyle w:val="a7"/>
          <w:b w:val="0"/>
          <w:sz w:val="24"/>
          <w:szCs w:val="24"/>
        </w:rPr>
        <w:t>and</w:t>
      </w:r>
      <w:r>
        <w:rPr>
          <w:rStyle w:val="a7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prints </w:t>
      </w:r>
      <w:r>
        <w:rPr>
          <w:sz w:val="24"/>
          <w:szCs w:val="24"/>
        </w:rPr>
        <w:t xml:space="preserve">the sum 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a7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parsed as a number.</w:t>
      </w:r>
    </w:p>
    <w:p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returned as a result of your function.</w:t>
      </w:r>
    </w:p>
    <w:p w:rsidR="00617552" w:rsidRPr="00922769" w:rsidRDefault="00617552" w:rsidP="00617552">
      <w:pPr>
        <w:pStyle w:val="3"/>
      </w:pPr>
      <w:r>
        <w:t>Examples</w:t>
      </w:r>
    </w:p>
    <w:tbl>
      <w:tblPr>
        <w:tblStyle w:val="a6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A85F7C" w:rsidRPr="00922769" w:rsidTr="00AF5910">
        <w:tc>
          <w:tcPr>
            <w:tcW w:w="510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AF5910">
        <w:tc>
          <w:tcPr>
            <w:tcW w:w="510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:rsidR="00A85F7C" w:rsidRDefault="00A85F7C" w:rsidP="00A85F7C"/>
    <w:tbl>
      <w:tblPr>
        <w:tblStyle w:val="a6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A85F7C" w:rsidRPr="00922769" w:rsidTr="00AF5910">
        <w:tc>
          <w:tcPr>
            <w:tcW w:w="510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AF5910">
        <w:tc>
          <w:tcPr>
            <w:tcW w:w="510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3969" w:type="dxa"/>
            <w:vAlign w:val="center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:rsidR="00A85F7C" w:rsidRDefault="00A85F7C" w:rsidP="00617552">
      <w:pPr>
        <w:pStyle w:val="3"/>
      </w:pPr>
      <w:r>
        <w:t>Hints</w:t>
      </w:r>
    </w:p>
    <w:p w:rsidR="00A85F7C" w:rsidRDefault="00A85F7C" w:rsidP="00A85F7C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two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C30B42">
        <w:rPr>
          <w:sz w:val="24"/>
          <w:szCs w:val="24"/>
        </w:rPr>
        <w:t>.</w:t>
      </w:r>
    </w:p>
    <w:p w:rsidR="00A85F7C" w:rsidRDefault="00A85F7C" w:rsidP="00A85F7C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you know, you receive two strings that need to be parsed as a number. I will show you two ways to do this: use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 xml:space="preserve">string) function or just put the </w:t>
      </w:r>
      <w:r>
        <w:rPr>
          <w:rFonts w:ascii="Consolas" w:hAnsi="Consolas"/>
          <w:noProof/>
          <w:sz w:val="24"/>
          <w:szCs w:val="24"/>
        </w:rPr>
        <w:t>'+</w:t>
      </w:r>
      <w:r w:rsidRPr="00922769">
        <w:rPr>
          <w:rFonts w:ascii="Consolas" w:hAnsi="Consolas"/>
          <w:noProof/>
          <w:sz w:val="24"/>
          <w:szCs w:val="24"/>
        </w:rPr>
        <w:t>'</w:t>
      </w:r>
      <w:r>
        <w:rPr>
          <w:sz w:val="24"/>
          <w:szCs w:val="24"/>
        </w:rPr>
        <w:t xml:space="preserve"> sign before the string</w:t>
      </w:r>
      <w:r w:rsidR="00C30B4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85F7C" w:rsidRPr="000011E5" w:rsidRDefault="00A85F7C" w:rsidP="00A85F7C">
      <w:pPr>
        <w:rPr>
          <w:sz w:val="24"/>
          <w:szCs w:val="24"/>
        </w:rPr>
      </w:pPr>
      <w:r w:rsidRPr="005C79F6">
        <w:rPr>
          <w:noProof/>
          <w:lang w:val="bg-BG" w:eastAsia="bg-BG"/>
        </w:rPr>
        <w:t xml:space="preserve"> </w:t>
      </w:r>
      <w:r>
        <w:rPr>
          <w:noProof/>
        </w:rPr>
        <w:drawing>
          <wp:inline distT="0" distB="0" distL="0" distR="0" wp14:anchorId="443167A6" wp14:editId="36621230">
            <wp:extent cx="2428875" cy="12573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57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011E5">
        <w:rPr>
          <w:noProof/>
          <w:lang w:val="bg-BG" w:eastAsia="bg-BG"/>
        </w:rPr>
        <w:t xml:space="preserve"> </w:t>
      </w:r>
      <w:r>
        <w:rPr>
          <w:noProof/>
        </w:rPr>
        <w:drawing>
          <wp:inline distT="0" distB="0" distL="0" distR="0" wp14:anchorId="6B608ED5" wp14:editId="72546196">
            <wp:extent cx="2305050" cy="12573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0011E5" w:rsidRDefault="00C30B42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970171">
        <w:rPr>
          <w:b/>
          <w:sz w:val="24"/>
          <w:szCs w:val="24"/>
        </w:rPr>
        <w:t>result</w:t>
      </w:r>
      <w:r w:rsidR="00A85F7C" w:rsidRPr="00970171">
        <w:rPr>
          <w:sz w:val="24"/>
          <w:szCs w:val="24"/>
        </w:rPr>
        <w:t xml:space="preserve"> that will keep your results from mathematical logic.</w:t>
      </w:r>
    </w:p>
    <w:p w:rsidR="00A85F7C" w:rsidRPr="000011E5" w:rsidRDefault="00A85F7C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Write</w:t>
      </w:r>
      <w:r w:rsidR="00C30B42">
        <w:rPr>
          <w:sz w:val="24"/>
          <w:szCs w:val="24"/>
        </w:rPr>
        <w:t xml:space="preserve"> </w:t>
      </w:r>
      <w:proofErr w:type="gramStart"/>
      <w:r w:rsidR="00C30B42">
        <w:rPr>
          <w:sz w:val="24"/>
          <w:szCs w:val="24"/>
        </w:rPr>
        <w:t>a</w:t>
      </w:r>
      <w:r>
        <w:rPr>
          <w:sz w:val="24"/>
          <w:szCs w:val="24"/>
        </w:rPr>
        <w:t xml:space="preserve"> for</w:t>
      </w:r>
      <w:proofErr w:type="gramEnd"/>
      <w:r>
        <w:rPr>
          <w:sz w:val="24"/>
          <w:szCs w:val="24"/>
        </w:rPr>
        <w:t xml:space="preserve"> loop from num1 to num2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its completion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:rsidR="00A85F7C" w:rsidRDefault="00A85F7C" w:rsidP="00A85F7C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2A309A06" wp14:editId="2591ACA0">
            <wp:extent cx="3038475" cy="97155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a4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 w:rsidRPr="00A85F7C">
        <w:rPr>
          <w:noProof/>
          <w:sz w:val="24"/>
          <w:szCs w:val="24"/>
          <w:lang w:eastAsia="bg-BG"/>
        </w:rPr>
        <w:t>At the end</w:t>
      </w:r>
      <w:r w:rsidR="00C30B42">
        <w:rPr>
          <w:noProof/>
          <w:sz w:val="24"/>
          <w:szCs w:val="24"/>
          <w:lang w:eastAsia="bg-BG"/>
        </w:rPr>
        <w:t>,</w:t>
      </w:r>
      <w:r w:rsidRPr="00A85F7C">
        <w:rPr>
          <w:noProof/>
          <w:sz w:val="24"/>
          <w:szCs w:val="24"/>
          <w:lang w:eastAsia="bg-BG"/>
        </w:rPr>
        <w:t xml:space="preserve"> return the result</w:t>
      </w:r>
      <w:r w:rsidR="00C30B42">
        <w:rPr>
          <w:noProof/>
          <w:sz w:val="24"/>
          <w:szCs w:val="24"/>
          <w:lang w:eastAsia="bg-BG"/>
        </w:rPr>
        <w:t>.</w:t>
      </w:r>
    </w:p>
    <w:p w:rsidR="00A85F7C" w:rsidRPr="00186C2F" w:rsidRDefault="00A85F7C" w:rsidP="00A85F7C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09844CC" wp14:editId="4C943BAC">
            <wp:extent cx="2571750" cy="67627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76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Default="00A13B1E" w:rsidP="00A13B1E">
      <w:pPr>
        <w:pStyle w:val="2"/>
      </w:pPr>
      <w:r>
        <w:t>Largest number</w:t>
      </w:r>
    </w:p>
    <w:p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>input and find the largest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'The largest number is {number}.'.</w:t>
      </w:r>
    </w:p>
    <w:p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:rsidR="00A13B1E" w:rsidRDefault="00A13B1E" w:rsidP="00A13B1E">
      <w:pPr>
        <w:pStyle w:val="3"/>
      </w:pPr>
      <w:r>
        <w:t>Examples</w:t>
      </w:r>
    </w:p>
    <w:tbl>
      <w:tblPr>
        <w:tblStyle w:val="a6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6"/>
      </w:tblGrid>
      <w:tr w:rsidR="00A13B1E" w:rsidRPr="00922769" w:rsidTr="00AF5910">
        <w:tc>
          <w:tcPr>
            <w:tcW w:w="4535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:rsidTr="00AF5910">
        <w:tc>
          <w:tcPr>
            <w:tcW w:w="4535" w:type="dxa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536" w:type="dxa"/>
            <w:vAlign w:val="center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:rsidTr="00AF5910">
        <w:tc>
          <w:tcPr>
            <w:tcW w:w="4535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:rsidTr="00AF5910">
        <w:tc>
          <w:tcPr>
            <w:tcW w:w="4535" w:type="dxa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536" w:type="dxa"/>
            <w:vAlign w:val="center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:rsidR="00A13B1E" w:rsidRDefault="00A13B1E" w:rsidP="00617552">
      <w:pPr>
        <w:pStyle w:val="3"/>
      </w:pPr>
      <w:r>
        <w:t>Hints</w:t>
      </w:r>
    </w:p>
    <w:p w:rsidR="00A13B1E" w:rsidRPr="00CE71F2" w:rsidRDefault="00A13B1E" w:rsidP="00A13B1E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:rsidR="00A13B1E" w:rsidRPr="00970171" w:rsidRDefault="00482B89" w:rsidP="00A13B1E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lastRenderedPageBreak/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970171">
        <w:rPr>
          <w:b/>
          <w:sz w:val="24"/>
          <w:szCs w:val="24"/>
        </w:rPr>
        <w:t>result</w:t>
      </w:r>
      <w:r w:rsidR="00A13B1E" w:rsidRPr="00970171">
        <w:rPr>
          <w:sz w:val="24"/>
          <w:szCs w:val="24"/>
        </w:rPr>
        <w:t xml:space="preserve"> that will keep your results from mathematical logic.</w:t>
      </w:r>
    </w:p>
    <w:p w:rsidR="00A13B1E" w:rsidRPr="00970171" w:rsidRDefault="00A13B1E" w:rsidP="00A13B1E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0A9B5745" wp14:editId="046FA15A">
            <wp:extent cx="4333875" cy="11525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52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Pr="004323DF" w:rsidRDefault="00A13B1E" w:rsidP="00A13B1E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It is now necessary to make several checks to find out the largest of the three numbers. Start with num1</w:t>
      </w:r>
      <w:r w:rsidR="00482B89">
        <w:rPr>
          <w:sz w:val="24"/>
          <w:szCs w:val="24"/>
        </w:rPr>
        <w:t>.</w:t>
      </w:r>
    </w:p>
    <w:p w:rsidR="00A13B1E" w:rsidRPr="004323DF" w:rsidRDefault="00A13B1E" w:rsidP="00A13B1E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498D9E69" wp14:editId="5902FC22">
            <wp:extent cx="3543300" cy="9620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Pr="00A85F7C" w:rsidRDefault="00A13B1E" w:rsidP="00A13B1E">
      <w:pPr>
        <w:pStyle w:val="a4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:rsidR="00A13B1E" w:rsidRDefault="00A13B1E" w:rsidP="00A13B1E">
      <w:r>
        <w:rPr>
          <w:noProof/>
        </w:rPr>
        <w:drawing>
          <wp:inline distT="0" distB="0" distL="0" distR="0" wp14:anchorId="628F83F5" wp14:editId="36C64584">
            <wp:extent cx="3543300" cy="15716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71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Pr="00A85F7C" w:rsidRDefault="00A13B1E" w:rsidP="00A13B1E">
      <w:pPr>
        <w:pStyle w:val="a4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The last thing you need to do is print the result on the console</w:t>
      </w:r>
      <w:r w:rsidR="00482B89">
        <w:rPr>
          <w:sz w:val="24"/>
          <w:szCs w:val="24"/>
        </w:rPr>
        <w:t>.</w:t>
      </w:r>
    </w:p>
    <w:p w:rsidR="00A13B1E" w:rsidRDefault="00A13B1E" w:rsidP="00A13B1E">
      <w:r>
        <w:rPr>
          <w:noProof/>
        </w:rPr>
        <w:drawing>
          <wp:inline distT="0" distB="0" distL="0" distR="0" wp14:anchorId="6F65A7ED" wp14:editId="29E81A2C">
            <wp:extent cx="3905250" cy="7810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7ACD" w:rsidRPr="00477114" w:rsidRDefault="00217ACD" w:rsidP="00EE7A7B">
      <w:pPr>
        <w:pStyle w:val="2"/>
        <w:shd w:val="clear" w:color="auto" w:fill="FFFFFF"/>
        <w:rPr>
          <w:rFonts w:cstheme="minorHAnsi"/>
          <w:sz w:val="24"/>
          <w:szCs w:val="24"/>
        </w:rPr>
      </w:pPr>
      <w:r>
        <w:t>Circle Area</w:t>
      </w:r>
    </w:p>
    <w:p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GB"/>
        </w:rPr>
        <w:t>C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heck the type 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>input argument. If it is a 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calculate the circle area.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area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two decimal places.</w:t>
      </w:r>
    </w:p>
    <w:p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different than a number, print the following text on the console:  </w:t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'We can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not calculate the circle area, because we receive a {type of argument}.'.</w:t>
      </w:r>
    </w:p>
    <w:p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to the console.</w:t>
      </w:r>
    </w:p>
    <w:p w:rsidR="00217ACD" w:rsidRDefault="00217ACD" w:rsidP="00217ACD">
      <w:pPr>
        <w:pStyle w:val="3"/>
      </w:pPr>
      <w:r>
        <w:lastRenderedPageBreak/>
        <w:t>Examples</w:t>
      </w:r>
    </w:p>
    <w:tbl>
      <w:tblPr>
        <w:tblStyle w:val="a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3430"/>
        <w:gridCol w:w="360"/>
        <w:gridCol w:w="1030"/>
        <w:gridCol w:w="3506"/>
      </w:tblGrid>
      <w:tr w:rsidR="00217ACD" w:rsidRPr="00603773" w:rsidTr="00E351C7">
        <w:tc>
          <w:tcPr>
            <w:tcW w:w="1106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30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06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:rsidTr="00E351C7">
        <w:trPr>
          <w:trHeight w:val="195"/>
        </w:trPr>
        <w:tc>
          <w:tcPr>
            <w:tcW w:w="1106" w:type="dxa"/>
          </w:tcPr>
          <w:p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3430" w:type="dxa"/>
          </w:tcPr>
          <w:p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030" w:type="dxa"/>
          </w:tcPr>
          <w:p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3506" w:type="dxa"/>
          </w:tcPr>
          <w:p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:rsidR="00217ACD" w:rsidRDefault="00217ACD" w:rsidP="00617552">
      <w:pPr>
        <w:pStyle w:val="3"/>
      </w:pPr>
      <w:r>
        <w:t>Hints</w:t>
      </w:r>
    </w:p>
    <w:p w:rsidR="00217ACD" w:rsidRPr="00CE71F2" w:rsidRDefault="00217ACD" w:rsidP="00217ACD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:rsidR="00E351C7" w:rsidRPr="005E539A" w:rsidRDefault="00E351C7" w:rsidP="005E539A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CE71F2">
        <w:rPr>
          <w:b/>
          <w:sz w:val="24"/>
          <w:szCs w:val="24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5E539A">
        <w:rPr>
          <w:sz w:val="24"/>
          <w:szCs w:val="24"/>
        </w:rPr>
        <w:t>result from mathematical logic.</w:t>
      </w:r>
    </w:p>
    <w:p w:rsidR="00E351C7" w:rsidRDefault="00E351C7" w:rsidP="00E351C7">
      <w:pPr>
        <w:ind w:left="36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D2F7241" wp14:editId="41593016">
            <wp:extent cx="4200525" cy="12668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66825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1C7" w:rsidRPr="00CE71F2" w:rsidRDefault="00E351C7" w:rsidP="00E351C7">
      <w:pPr>
        <w:pStyle w:val="a4"/>
        <w:numPr>
          <w:ilvl w:val="0"/>
          <w:numId w:val="3"/>
        </w:numPr>
        <w:rPr>
          <w:noProof/>
          <w:sz w:val="24"/>
          <w:szCs w:val="24"/>
          <w:lang w:val="bg-BG" w:eastAsia="bg-BG"/>
        </w:rPr>
      </w:pPr>
      <w:r w:rsidRPr="00CE71F2">
        <w:rPr>
          <w:noProof/>
          <w:sz w:val="24"/>
          <w:szCs w:val="24"/>
          <w:lang w:eastAsia="bg-BG"/>
        </w:rPr>
        <w:t xml:space="preserve">Now check the type of the input argument with </w:t>
      </w:r>
      <w:r w:rsidRPr="00CE71F2">
        <w:rPr>
          <w:b/>
          <w:noProof/>
          <w:sz w:val="24"/>
          <w:szCs w:val="24"/>
          <w:lang w:eastAsia="bg-BG"/>
        </w:rPr>
        <w:t>typeof</w:t>
      </w:r>
      <w:r w:rsidR="00A43C04" w:rsidRPr="00CE71F2">
        <w:rPr>
          <w:b/>
          <w:noProof/>
          <w:sz w:val="24"/>
          <w:szCs w:val="24"/>
          <w:lang w:eastAsia="bg-BG"/>
        </w:rPr>
        <w:t xml:space="preserve"> </w:t>
      </w:r>
      <w:r w:rsidRPr="00CE71F2">
        <w:rPr>
          <w:b/>
          <w:noProof/>
          <w:sz w:val="24"/>
          <w:szCs w:val="24"/>
          <w:lang w:eastAsia="bg-BG"/>
        </w:rPr>
        <w:t>()</w:t>
      </w:r>
      <w:r w:rsidR="005E539A" w:rsidRPr="005E539A">
        <w:rPr>
          <w:noProof/>
          <w:sz w:val="24"/>
          <w:szCs w:val="24"/>
          <w:lang w:eastAsia="bg-BG"/>
        </w:rPr>
        <w:t>.</w:t>
      </w:r>
    </w:p>
    <w:p w:rsidR="00E351C7" w:rsidRDefault="00A43C04" w:rsidP="00E351C7">
      <w:pPr>
        <w:ind w:left="36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9AB7A88" wp14:editId="0753F510">
            <wp:extent cx="4219575" cy="6477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47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1C7" w:rsidRPr="00187196" w:rsidRDefault="00187196" w:rsidP="00187196">
      <w:pPr>
        <w:pStyle w:val="a4"/>
        <w:numPr>
          <w:ilvl w:val="0"/>
          <w:numId w:val="3"/>
        </w:numPr>
        <w:rPr>
          <w:noProof/>
          <w:sz w:val="24"/>
          <w:szCs w:val="24"/>
          <w:lang w:eastAsia="bg-BG"/>
        </w:rPr>
      </w:pPr>
      <w:r>
        <w:rPr>
          <w:noProof/>
          <w:sz w:val="24"/>
          <w:szCs w:val="24"/>
          <w:lang w:eastAsia="bg-BG"/>
        </w:rPr>
        <w:t>You</w:t>
      </w:r>
      <w:r w:rsidR="00A43C04" w:rsidRPr="00187196">
        <w:rPr>
          <w:noProof/>
          <w:sz w:val="24"/>
          <w:szCs w:val="24"/>
          <w:lang w:eastAsia="bg-BG"/>
        </w:rPr>
        <w:t xml:space="preserve"> need to formulate your logic. If the type is equal to 'number'</w:t>
      </w:r>
      <w:r w:rsidR="005E539A">
        <w:rPr>
          <w:noProof/>
          <w:sz w:val="24"/>
          <w:szCs w:val="24"/>
          <w:lang w:eastAsia="bg-BG"/>
        </w:rPr>
        <w:t>,</w:t>
      </w:r>
      <w:r w:rsidR="00A43C04" w:rsidRPr="00187196">
        <w:rPr>
          <w:noProof/>
          <w:sz w:val="24"/>
          <w:szCs w:val="24"/>
          <w:lang w:eastAsia="bg-BG"/>
        </w:rPr>
        <w:t xml:space="preserve"> calcu</w:t>
      </w:r>
      <w:r w:rsidRPr="00187196">
        <w:rPr>
          <w:noProof/>
          <w:sz w:val="24"/>
          <w:szCs w:val="24"/>
          <w:lang w:eastAsia="bg-BG"/>
        </w:rPr>
        <w:t>late the circle area and print it on the console</w:t>
      </w:r>
      <w:r w:rsidR="00A43C04" w:rsidRPr="00187196">
        <w:rPr>
          <w:noProof/>
          <w:sz w:val="24"/>
          <w:szCs w:val="24"/>
          <w:lang w:eastAsia="bg-BG"/>
        </w:rPr>
        <w:t xml:space="preserve"> </w:t>
      </w:r>
      <w:r w:rsidRPr="00187196">
        <w:rPr>
          <w:noProof/>
          <w:sz w:val="24"/>
          <w:szCs w:val="24"/>
          <w:lang w:eastAsia="bg-BG"/>
        </w:rPr>
        <w:t>rounded to</w:t>
      </w:r>
      <w:r w:rsidR="008E4162">
        <w:rPr>
          <w:noProof/>
          <w:sz w:val="24"/>
          <w:szCs w:val="24"/>
          <w:lang w:eastAsia="bg-BG"/>
        </w:rPr>
        <w:t xml:space="preserve"> two decimal places. To do this, use the method toFixed(). The Math.pow</w:t>
      </w:r>
      <w:r w:rsidRPr="00187196">
        <w:rPr>
          <w:noProof/>
          <w:sz w:val="24"/>
          <w:szCs w:val="24"/>
          <w:lang w:eastAsia="bg-BG"/>
        </w:rPr>
        <w:t>() function returns the base to the exponent power, that is, base</w:t>
      </w:r>
      <w:r w:rsidR="008E4162">
        <w:rPr>
          <w:noProof/>
          <w:sz w:val="24"/>
          <w:szCs w:val="24"/>
          <w:lang w:eastAsia="bg-BG"/>
        </w:rPr>
        <w:t xml:space="preserve"> </w:t>
      </w:r>
      <w:r w:rsidRPr="00187196">
        <w:rPr>
          <w:noProof/>
          <w:position w:val="6"/>
          <w:sz w:val="24"/>
          <w:szCs w:val="24"/>
          <w:lang w:eastAsia="bg-BG"/>
        </w:rPr>
        <w:t>exponent</w:t>
      </w:r>
      <w:r w:rsidRPr="00187196">
        <w:rPr>
          <w:noProof/>
          <w:sz w:val="24"/>
          <w:szCs w:val="24"/>
          <w:lang w:eastAsia="bg-BG"/>
        </w:rPr>
        <w:t xml:space="preserve"> . </w:t>
      </w:r>
      <w:r w:rsidR="00A43C04" w:rsidRPr="00187196">
        <w:rPr>
          <w:noProof/>
          <w:sz w:val="24"/>
          <w:szCs w:val="24"/>
          <w:lang w:eastAsia="bg-BG"/>
        </w:rPr>
        <w:t xml:space="preserve">You can find more information about the area here: </w:t>
      </w:r>
      <w:hyperlink r:id="rId27" w:history="1">
        <w:r w:rsidR="00A43C04" w:rsidRPr="00187196">
          <w:rPr>
            <w:rStyle w:val="a3"/>
            <w:sz w:val="24"/>
            <w:szCs w:val="24"/>
            <w:lang w:eastAsia="bg-BG"/>
          </w:rPr>
          <w:t>https://en.wikipedia.org/wiki/Circle</w:t>
        </w:r>
        <w:r w:rsidR="00A43C04" w:rsidRPr="00187196">
          <w:rPr>
            <w:rStyle w:val="a3"/>
            <w:noProof/>
            <w:sz w:val="24"/>
            <w:szCs w:val="24"/>
            <w:lang w:eastAsia="bg-BG"/>
          </w:rPr>
          <w:t>.</w:t>
        </w:r>
      </w:hyperlink>
    </w:p>
    <w:p w:rsidR="00E351C7" w:rsidRDefault="00187196" w:rsidP="00E351C7">
      <w:pPr>
        <w:ind w:left="36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4B573C78" wp14:editId="56E43A3F">
            <wp:extent cx="4248150" cy="9144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14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1C7" w:rsidRPr="00CE71F2" w:rsidRDefault="00F3277E" w:rsidP="00187196">
      <w:pPr>
        <w:pStyle w:val="a4"/>
        <w:numPr>
          <w:ilvl w:val="0"/>
          <w:numId w:val="3"/>
        </w:numPr>
        <w:rPr>
          <w:noProof/>
          <w:sz w:val="24"/>
          <w:szCs w:val="24"/>
          <w:lang w:eastAsia="bg-BG"/>
        </w:rPr>
      </w:pPr>
      <w:r w:rsidRPr="00CE71F2">
        <w:rPr>
          <w:noProof/>
          <w:sz w:val="24"/>
          <w:szCs w:val="24"/>
          <w:lang w:eastAsia="bg-BG"/>
        </w:rPr>
        <w:t xml:space="preserve">If the type is different from </w:t>
      </w:r>
      <w:r w:rsidRPr="00187196">
        <w:rPr>
          <w:noProof/>
          <w:sz w:val="24"/>
          <w:szCs w:val="24"/>
          <w:lang w:eastAsia="bg-BG"/>
        </w:rPr>
        <w:t>'number'</w:t>
      </w:r>
      <w:r>
        <w:rPr>
          <w:noProof/>
          <w:sz w:val="24"/>
          <w:szCs w:val="24"/>
          <w:lang w:eastAsia="bg-BG"/>
        </w:rPr>
        <w:t xml:space="preserve">, you have to print the following </w:t>
      </w:r>
      <w:r w:rsidR="00CE71F2">
        <w:rPr>
          <w:noProof/>
          <w:sz w:val="24"/>
          <w:szCs w:val="24"/>
          <w:lang w:eastAsia="bg-BG"/>
        </w:rPr>
        <w:t xml:space="preserve">text </w:t>
      </w:r>
      <w:r>
        <w:rPr>
          <w:noProof/>
          <w:sz w:val="24"/>
          <w:szCs w:val="24"/>
          <w:lang w:eastAsia="bg-BG"/>
        </w:rPr>
        <w:t>on the console:</w:t>
      </w:r>
    </w:p>
    <w:p w:rsidR="00E351C7" w:rsidRPr="00827B01" w:rsidRDefault="00D03020" w:rsidP="00827B01">
      <w:pPr>
        <w:rPr>
          <w:noProof/>
          <w:lang w:eastAsia="bg-BG"/>
        </w:rPr>
      </w:pPr>
      <w:r>
        <w:rPr>
          <w:noProof/>
        </w:rPr>
        <w:drawing>
          <wp:inline distT="0" distB="0" distL="0" distR="0" wp14:anchorId="0A0E1FFD" wp14:editId="1C795643">
            <wp:extent cx="5760720" cy="1072515"/>
            <wp:effectExtent l="19050" t="19050" r="1143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2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351C7" w:rsidRPr="00827B01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F69" w:rsidRDefault="00A51F69" w:rsidP="00B55EBA">
      <w:pPr>
        <w:spacing w:before="0" w:after="0" w:line="240" w:lineRule="auto"/>
      </w:pPr>
      <w:r>
        <w:separator/>
      </w:r>
    </w:p>
  </w:endnote>
  <w:endnote w:type="continuationSeparator" w:id="0">
    <w:p w:rsidR="00A51F69" w:rsidRDefault="00A51F69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EBA" w:rsidRPr="00AC77AD" w:rsidRDefault="00B55EBA" w:rsidP="007C2AE6">
    <w:pPr>
      <w:pStyle w:val="ac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1F7905" wp14:editId="007273C3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FA322" wp14:editId="55B21808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50D78E" wp14:editId="346A2499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0ADC65" wp14:editId="26B5EE3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80F140" wp14:editId="69B3F758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24D5AB" wp14:editId="7825CDC5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53F7CD" wp14:editId="7956496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4B4E75" wp14:editId="2A0DCE86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8B36F" wp14:editId="3EC8917A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81BB61" wp14:editId="1EFE4BB6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1F7905" wp14:editId="007273C3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FA322" wp14:editId="55B21808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50D78E" wp14:editId="346A2499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0ADC65" wp14:editId="26B5EE3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80F140" wp14:editId="69B3F758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24D5AB" wp14:editId="7825CDC5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53F7CD" wp14:editId="7956496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4B4E75" wp14:editId="2A0DCE86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8B36F" wp14:editId="3EC8917A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BB61" wp14:editId="1EFE4BB6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55EBA" w:rsidRDefault="00B55EB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F69" w:rsidRDefault="00A51F69" w:rsidP="00B55EBA">
      <w:pPr>
        <w:spacing w:before="0" w:after="0" w:line="240" w:lineRule="auto"/>
      </w:pPr>
      <w:r>
        <w:separator/>
      </w:r>
    </w:p>
  </w:footnote>
  <w:footnote w:type="continuationSeparator" w:id="0">
    <w:p w:rsidR="00A51F69" w:rsidRDefault="00A51F69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3"/>
  </w:num>
  <w:num w:numId="8">
    <w:abstractNumId w:val="18"/>
  </w:num>
  <w:num w:numId="9">
    <w:abstractNumId w:val="6"/>
  </w:num>
  <w:num w:numId="10">
    <w:abstractNumId w:val="17"/>
  </w:num>
  <w:num w:numId="11">
    <w:abstractNumId w:val="14"/>
  </w:num>
  <w:num w:numId="12">
    <w:abstractNumId w:val="5"/>
  </w:num>
  <w:num w:numId="13">
    <w:abstractNumId w:val="12"/>
  </w:num>
  <w:num w:numId="14">
    <w:abstractNumId w:val="0"/>
  </w:num>
  <w:num w:numId="15">
    <w:abstractNumId w:val="8"/>
  </w:num>
  <w:num w:numId="16">
    <w:abstractNumId w:val="20"/>
  </w:num>
  <w:num w:numId="17">
    <w:abstractNumId w:val="21"/>
  </w:num>
  <w:num w:numId="18">
    <w:abstractNumId w:val="15"/>
  </w:num>
  <w:num w:numId="19">
    <w:abstractNumId w:val="11"/>
  </w:num>
  <w:num w:numId="20">
    <w:abstractNumId w:val="16"/>
  </w:num>
  <w:num w:numId="21">
    <w:abstractNumId w:val="22"/>
  </w:num>
  <w:num w:numId="22">
    <w:abstractNumId w:val="1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55D02"/>
    <w:rsid w:val="00093F88"/>
    <w:rsid w:val="000B2614"/>
    <w:rsid w:val="00186C2F"/>
    <w:rsid w:val="00187196"/>
    <w:rsid w:val="00187E30"/>
    <w:rsid w:val="001D1163"/>
    <w:rsid w:val="00217ACD"/>
    <w:rsid w:val="002F4180"/>
    <w:rsid w:val="00421708"/>
    <w:rsid w:val="004323DF"/>
    <w:rsid w:val="00477114"/>
    <w:rsid w:val="00482B89"/>
    <w:rsid w:val="004F3147"/>
    <w:rsid w:val="00513B87"/>
    <w:rsid w:val="005C79F6"/>
    <w:rsid w:val="005E539A"/>
    <w:rsid w:val="00617552"/>
    <w:rsid w:val="00753D52"/>
    <w:rsid w:val="00760C6D"/>
    <w:rsid w:val="00765CCC"/>
    <w:rsid w:val="00775AFE"/>
    <w:rsid w:val="007E6924"/>
    <w:rsid w:val="00827B01"/>
    <w:rsid w:val="008E4162"/>
    <w:rsid w:val="00970171"/>
    <w:rsid w:val="00A13B1E"/>
    <w:rsid w:val="00A426E8"/>
    <w:rsid w:val="00A43C04"/>
    <w:rsid w:val="00A51F69"/>
    <w:rsid w:val="00A62DE8"/>
    <w:rsid w:val="00A85F7C"/>
    <w:rsid w:val="00B519AD"/>
    <w:rsid w:val="00B55EBA"/>
    <w:rsid w:val="00C30B42"/>
    <w:rsid w:val="00CE71F2"/>
    <w:rsid w:val="00D03020"/>
    <w:rsid w:val="00D41E61"/>
    <w:rsid w:val="00E351C7"/>
    <w:rsid w:val="00EE7A7B"/>
    <w:rsid w:val="00F3277E"/>
    <w:rsid w:val="00F4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EB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55EB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55EBA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55EB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5EB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EB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B55EB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55EBA"/>
  </w:style>
  <w:style w:type="character" w:customStyle="1" w:styleId="10">
    <w:name w:val="Заглавие 1 Знак"/>
    <w:basedOn w:val="a0"/>
    <w:link w:val="1"/>
    <w:uiPriority w:val="9"/>
    <w:rsid w:val="00B55EB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B55EB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B55EB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B55EBA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B55EBA"/>
    <w:pPr>
      <w:ind w:left="720"/>
      <w:contextualSpacing/>
    </w:pPr>
  </w:style>
  <w:style w:type="table" w:styleId="a6">
    <w:name w:val="Table Grid"/>
    <w:basedOn w:val="a1"/>
    <w:uiPriority w:val="59"/>
    <w:rsid w:val="00B55EB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1">
    <w:name w:val="HTML Code"/>
    <w:basedOn w:val="a0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B55EB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55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B55EBA"/>
    <w:rPr>
      <w:rFonts w:ascii="Tahoma" w:hAnsi="Tahoma" w:cs="Tahoma"/>
      <w:sz w:val="16"/>
      <w:szCs w:val="16"/>
      <w:lang w:val="en-US"/>
    </w:rPr>
  </w:style>
  <w:style w:type="paragraph" w:styleId="aa">
    <w:name w:val="header"/>
    <w:basedOn w:val="a"/>
    <w:link w:val="ab"/>
    <w:uiPriority w:val="99"/>
    <w:unhideWhenUsed/>
    <w:rsid w:val="00B5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B55EBA"/>
    <w:rPr>
      <w:lang w:val="en-US"/>
    </w:rPr>
  </w:style>
  <w:style w:type="paragraph" w:styleId="ac">
    <w:name w:val="footer"/>
    <w:basedOn w:val="a"/>
    <w:link w:val="ad"/>
    <w:uiPriority w:val="99"/>
    <w:unhideWhenUsed/>
    <w:rsid w:val="00B5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B55EBA"/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B55EBA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B55EBA"/>
  </w:style>
  <w:style w:type="paragraph" w:customStyle="1" w:styleId="Code">
    <w:name w:val="Code"/>
    <w:basedOn w:val="a"/>
    <w:link w:val="CodeChar"/>
    <w:qFormat/>
    <w:rsid w:val="00B55EB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B55EBA"/>
    <w:rPr>
      <w:rFonts w:ascii="Consolas" w:hAnsi="Consolas"/>
      <w:b/>
      <w:noProof/>
      <w:lang w:val="en-US"/>
    </w:rPr>
  </w:style>
  <w:style w:type="paragraph" w:styleId="af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40">
    <w:name w:val="Заглавие 4 Знак"/>
    <w:basedOn w:val="a0"/>
    <w:link w:val="4"/>
    <w:uiPriority w:val="9"/>
    <w:rsid w:val="00B55EB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B55EBA"/>
    <w:rPr>
      <w:rFonts w:eastAsiaTheme="majorEastAsia" w:cstheme="majorBidi"/>
      <w:b/>
      <w:color w:val="B2500E"/>
      <w:lang w:val="en-US"/>
    </w:rPr>
  </w:style>
  <w:style w:type="paragraph" w:styleId="af0">
    <w:name w:val="Normal (Web)"/>
    <w:basedOn w:val="a"/>
    <w:uiPriority w:val="99"/>
    <w:semiHidden/>
    <w:unhideWhenUsed/>
    <w:rsid w:val="00B5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Списък на абзаци Знак"/>
    <w:basedOn w:val="a0"/>
    <w:link w:val="a4"/>
    <w:uiPriority w:val="34"/>
    <w:locked/>
    <w:rsid w:val="00B55EBA"/>
    <w:rPr>
      <w:lang w:val="en-US"/>
    </w:rPr>
  </w:style>
  <w:style w:type="table" w:customStyle="1" w:styleId="TableGrid1">
    <w:name w:val="Table Grid1"/>
    <w:basedOn w:val="a1"/>
    <w:next w:val="a6"/>
    <w:uiPriority w:val="59"/>
    <w:rsid w:val="00B55EB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6"/>
    <w:uiPriority w:val="59"/>
    <w:rsid w:val="00B55EBA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B55E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EB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55EB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55EBA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55EB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5EB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EB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B55EB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55EBA"/>
  </w:style>
  <w:style w:type="character" w:customStyle="1" w:styleId="10">
    <w:name w:val="Заглавие 1 Знак"/>
    <w:basedOn w:val="a0"/>
    <w:link w:val="1"/>
    <w:uiPriority w:val="9"/>
    <w:rsid w:val="00B55EB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B55EB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B55EB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B55EBA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B55EBA"/>
    <w:pPr>
      <w:ind w:left="720"/>
      <w:contextualSpacing/>
    </w:pPr>
  </w:style>
  <w:style w:type="table" w:styleId="a6">
    <w:name w:val="Table Grid"/>
    <w:basedOn w:val="a1"/>
    <w:uiPriority w:val="59"/>
    <w:rsid w:val="00B55EB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1">
    <w:name w:val="HTML Code"/>
    <w:basedOn w:val="a0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B55EB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55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B55EBA"/>
    <w:rPr>
      <w:rFonts w:ascii="Tahoma" w:hAnsi="Tahoma" w:cs="Tahoma"/>
      <w:sz w:val="16"/>
      <w:szCs w:val="16"/>
      <w:lang w:val="en-US"/>
    </w:rPr>
  </w:style>
  <w:style w:type="paragraph" w:styleId="aa">
    <w:name w:val="header"/>
    <w:basedOn w:val="a"/>
    <w:link w:val="ab"/>
    <w:uiPriority w:val="99"/>
    <w:unhideWhenUsed/>
    <w:rsid w:val="00B5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B55EBA"/>
    <w:rPr>
      <w:lang w:val="en-US"/>
    </w:rPr>
  </w:style>
  <w:style w:type="paragraph" w:styleId="ac">
    <w:name w:val="footer"/>
    <w:basedOn w:val="a"/>
    <w:link w:val="ad"/>
    <w:uiPriority w:val="99"/>
    <w:unhideWhenUsed/>
    <w:rsid w:val="00B5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B55EBA"/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B55EBA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B55EBA"/>
  </w:style>
  <w:style w:type="paragraph" w:customStyle="1" w:styleId="Code">
    <w:name w:val="Code"/>
    <w:basedOn w:val="a"/>
    <w:link w:val="CodeChar"/>
    <w:qFormat/>
    <w:rsid w:val="00B55EB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B55EBA"/>
    <w:rPr>
      <w:rFonts w:ascii="Consolas" w:hAnsi="Consolas"/>
      <w:b/>
      <w:noProof/>
      <w:lang w:val="en-US"/>
    </w:rPr>
  </w:style>
  <w:style w:type="paragraph" w:styleId="af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40">
    <w:name w:val="Заглавие 4 Знак"/>
    <w:basedOn w:val="a0"/>
    <w:link w:val="4"/>
    <w:uiPriority w:val="9"/>
    <w:rsid w:val="00B55EB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B55EBA"/>
    <w:rPr>
      <w:rFonts w:eastAsiaTheme="majorEastAsia" w:cstheme="majorBidi"/>
      <w:b/>
      <w:color w:val="B2500E"/>
      <w:lang w:val="en-US"/>
    </w:rPr>
  </w:style>
  <w:style w:type="paragraph" w:styleId="af0">
    <w:name w:val="Normal (Web)"/>
    <w:basedOn w:val="a"/>
    <w:uiPriority w:val="99"/>
    <w:semiHidden/>
    <w:unhideWhenUsed/>
    <w:rsid w:val="00B5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Списък на абзаци Знак"/>
    <w:basedOn w:val="a0"/>
    <w:link w:val="a4"/>
    <w:uiPriority w:val="34"/>
    <w:locked/>
    <w:rsid w:val="00B55EBA"/>
    <w:rPr>
      <w:lang w:val="en-US"/>
    </w:rPr>
  </w:style>
  <w:style w:type="table" w:customStyle="1" w:styleId="TableGrid1">
    <w:name w:val="Table Grid1"/>
    <w:basedOn w:val="a1"/>
    <w:next w:val="a6"/>
    <w:uiPriority w:val="59"/>
    <w:rsid w:val="00B55EB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6"/>
    <w:uiPriority w:val="59"/>
    <w:rsid w:val="00B55EBA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B55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0/js-fundamentals-septem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7/%20%20TODO.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574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/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21</cp:revision>
  <dcterms:created xsi:type="dcterms:W3CDTF">2018-10-15T10:17:00Z</dcterms:created>
  <dcterms:modified xsi:type="dcterms:W3CDTF">2018-12-06T12:41:00Z</dcterms:modified>
</cp:coreProperties>
</file>