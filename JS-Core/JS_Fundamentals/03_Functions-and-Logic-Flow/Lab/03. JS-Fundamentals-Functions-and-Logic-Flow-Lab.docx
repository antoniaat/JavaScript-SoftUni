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Pr="004649ED" w:rsidRDefault="00D51628" w:rsidP="00763912">
      <w:pPr>
        <w:pStyle w:val="1"/>
      </w:pPr>
      <w:r w:rsidRPr="004649ED">
        <w:t>Lab</w:t>
      </w:r>
      <w:r w:rsidR="00763912" w:rsidRPr="004649ED">
        <w:t xml:space="preserve">: </w:t>
      </w:r>
      <w:r w:rsidR="00720DD5" w:rsidRPr="004649ED">
        <w:t>Functions and Logic Flow</w:t>
      </w:r>
    </w:p>
    <w:p w:rsidR="00763912" w:rsidRPr="004649ED" w:rsidRDefault="00763912" w:rsidP="00763912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Problems for </w:t>
      </w:r>
      <w:r w:rsidR="00D51628" w:rsidRPr="004649ED">
        <w:rPr>
          <w:sz w:val="24"/>
          <w:szCs w:val="24"/>
        </w:rPr>
        <w:t>in-class lab</w:t>
      </w:r>
      <w:r w:rsidRPr="004649ED">
        <w:rPr>
          <w:sz w:val="24"/>
          <w:szCs w:val="24"/>
        </w:rPr>
        <w:t xml:space="preserve"> for the </w:t>
      </w:r>
      <w:hyperlink r:id="rId9" w:history="1">
        <w:r w:rsidR="00627B57">
          <w:rPr>
            <w:rStyle w:val="a9"/>
            <w:sz w:val="24"/>
            <w:szCs w:val="24"/>
          </w:rPr>
          <w:t>"</w:t>
        </w:r>
        <w:r w:rsidR="0087027E" w:rsidRPr="004649ED">
          <w:rPr>
            <w:rStyle w:val="a9"/>
            <w:sz w:val="24"/>
            <w:szCs w:val="24"/>
          </w:rPr>
          <w:t>JavaScript Fundamentals</w:t>
        </w:r>
        <w:r w:rsidR="00627B57">
          <w:rPr>
            <w:rStyle w:val="a9"/>
            <w:sz w:val="24"/>
            <w:szCs w:val="24"/>
          </w:rPr>
          <w:t>"</w:t>
        </w:r>
        <w:r w:rsidRPr="004649ED">
          <w:rPr>
            <w:rStyle w:val="a9"/>
            <w:sz w:val="24"/>
            <w:szCs w:val="24"/>
          </w:rPr>
          <w:t xml:space="preserve"> course @ </w:t>
        </w:r>
        <w:proofErr w:type="spellStart"/>
        <w:r w:rsidRPr="004649ED">
          <w:rPr>
            <w:rStyle w:val="a9"/>
            <w:sz w:val="24"/>
            <w:szCs w:val="24"/>
          </w:rPr>
          <w:t>SoftUni</w:t>
        </w:r>
        <w:proofErr w:type="spellEnd"/>
      </w:hyperlink>
      <w:r w:rsidRPr="004649ED">
        <w:rPr>
          <w:sz w:val="24"/>
          <w:szCs w:val="24"/>
        </w:rPr>
        <w:t>.</w:t>
      </w:r>
      <w:r w:rsidR="00B31CC4" w:rsidRPr="004649ED">
        <w:rPr>
          <w:sz w:val="24"/>
          <w:szCs w:val="24"/>
        </w:rPr>
        <w:t xml:space="preserve"> Submit your solutions in the </w:t>
      </w:r>
      <w:proofErr w:type="spellStart"/>
      <w:r w:rsidR="00B31CC4" w:rsidRPr="004649ED">
        <w:rPr>
          <w:sz w:val="24"/>
          <w:szCs w:val="24"/>
        </w:rPr>
        <w:t>SoftUni</w:t>
      </w:r>
      <w:proofErr w:type="spellEnd"/>
      <w:r w:rsidR="00B31CC4" w:rsidRPr="004649ED">
        <w:rPr>
          <w:sz w:val="24"/>
          <w:szCs w:val="24"/>
        </w:rPr>
        <w:t xml:space="preserve"> judge system at</w:t>
      </w:r>
      <w:r w:rsidR="00D51628" w:rsidRPr="004649ED">
        <w:rPr>
          <w:sz w:val="24"/>
          <w:szCs w:val="24"/>
        </w:rPr>
        <w:t xml:space="preserve"> </w:t>
      </w:r>
      <w:hyperlink r:id="rId10" w:history="1">
        <w:r w:rsidR="00C408A8" w:rsidRPr="004649ED">
          <w:rPr>
            <w:rStyle w:val="a9"/>
            <w:b/>
            <w:i/>
            <w:color w:val="FF0000"/>
            <w:sz w:val="24"/>
            <w:szCs w:val="24"/>
          </w:rPr>
          <w:t>//</w:t>
        </w:r>
      </w:hyperlink>
      <w:r w:rsidR="00C408A8" w:rsidRPr="004649ED">
        <w:rPr>
          <w:rStyle w:val="a9"/>
          <w:b/>
          <w:i/>
          <w:color w:val="FF0000"/>
          <w:sz w:val="24"/>
          <w:szCs w:val="24"/>
        </w:rPr>
        <w:t xml:space="preserve"> TODO</w:t>
      </w:r>
      <w:r w:rsidR="00B31CC4" w:rsidRPr="004649ED">
        <w:rPr>
          <w:sz w:val="24"/>
          <w:szCs w:val="24"/>
        </w:rPr>
        <w:t>.</w:t>
      </w:r>
    </w:p>
    <w:p w:rsidR="00E91AAB" w:rsidRPr="004649ED" w:rsidRDefault="00720DD5" w:rsidP="00FD0710">
      <w:pPr>
        <w:pStyle w:val="2"/>
        <w:numPr>
          <w:ilvl w:val="0"/>
          <w:numId w:val="1"/>
        </w:numPr>
        <w:ind w:left="357" w:hanging="357"/>
      </w:pPr>
      <w:r w:rsidRPr="004649ED">
        <w:t>Multiplication Table</w:t>
      </w:r>
    </w:p>
    <w:p w:rsidR="00354584" w:rsidRPr="004649ED" w:rsidRDefault="00354584" w:rsidP="00354584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Write a JS function that takes </w:t>
      </w:r>
      <w:r w:rsidRPr="004649ED">
        <w:rPr>
          <w:b/>
          <w:sz w:val="24"/>
          <w:szCs w:val="24"/>
        </w:rPr>
        <w:t xml:space="preserve">two </w:t>
      </w:r>
      <w:r w:rsidR="00720DD5" w:rsidRPr="004649ED">
        <w:rPr>
          <w:b/>
          <w:sz w:val="24"/>
          <w:szCs w:val="24"/>
        </w:rPr>
        <w:t xml:space="preserve">integers </w:t>
      </w:r>
      <w:r w:rsidRPr="004649ED">
        <w:rPr>
          <w:sz w:val="24"/>
          <w:szCs w:val="24"/>
        </w:rPr>
        <w:t xml:space="preserve">as </w:t>
      </w:r>
      <w:r w:rsidR="00A119AA" w:rsidRPr="004649ED">
        <w:rPr>
          <w:sz w:val="24"/>
          <w:szCs w:val="24"/>
        </w:rPr>
        <w:t xml:space="preserve">an </w:t>
      </w:r>
      <w:r w:rsidRPr="004649ED">
        <w:rPr>
          <w:sz w:val="24"/>
          <w:szCs w:val="24"/>
        </w:rPr>
        <w:t>input.</w:t>
      </w:r>
      <w:r w:rsidR="00720DD5" w:rsidRPr="004649ED">
        <w:rPr>
          <w:sz w:val="24"/>
          <w:szCs w:val="24"/>
        </w:rPr>
        <w:t xml:space="preserve"> </w:t>
      </w:r>
    </w:p>
    <w:p w:rsidR="00354584" w:rsidRPr="004649ED" w:rsidRDefault="00354584" w:rsidP="00FD0710">
      <w:pPr>
        <w:pStyle w:val="ac"/>
        <w:numPr>
          <w:ilvl w:val="0"/>
          <w:numId w:val="2"/>
        </w:numPr>
        <w:rPr>
          <w:sz w:val="24"/>
          <w:szCs w:val="24"/>
        </w:rPr>
      </w:pPr>
      <w:r w:rsidRPr="004649ED">
        <w:rPr>
          <w:b/>
          <w:sz w:val="24"/>
          <w:szCs w:val="24"/>
        </w:rPr>
        <w:t xml:space="preserve">The first </w:t>
      </w:r>
      <w:r w:rsidR="00A119AA" w:rsidRPr="004649ED">
        <w:rPr>
          <w:b/>
          <w:sz w:val="24"/>
          <w:szCs w:val="24"/>
        </w:rPr>
        <w:t>parameter</w:t>
      </w:r>
      <w:r w:rsidRPr="004649ED">
        <w:rPr>
          <w:sz w:val="24"/>
          <w:szCs w:val="24"/>
        </w:rPr>
        <w:t xml:space="preserve"> </w:t>
      </w:r>
      <w:r w:rsidR="00720DD5" w:rsidRPr="004649ED">
        <w:rPr>
          <w:sz w:val="24"/>
          <w:szCs w:val="24"/>
        </w:rPr>
        <w:t>will be</w:t>
      </w:r>
      <w:r w:rsidR="00DF649C" w:rsidRPr="004649ED">
        <w:rPr>
          <w:sz w:val="24"/>
          <w:szCs w:val="24"/>
        </w:rPr>
        <w:t xml:space="preserve"> the </w:t>
      </w:r>
      <w:r w:rsidR="00DF649C" w:rsidRPr="004649ED">
        <w:rPr>
          <w:b/>
          <w:sz w:val="24"/>
          <w:szCs w:val="24"/>
        </w:rPr>
        <w:t>starting</w:t>
      </w:r>
      <w:r w:rsidR="00720DD5" w:rsidRPr="004649ED">
        <w:rPr>
          <w:b/>
          <w:sz w:val="24"/>
          <w:szCs w:val="24"/>
        </w:rPr>
        <w:t xml:space="preserve"> </w:t>
      </w:r>
      <w:r w:rsidR="00DF649C" w:rsidRPr="004649ED">
        <w:rPr>
          <w:b/>
          <w:sz w:val="24"/>
          <w:szCs w:val="24"/>
        </w:rPr>
        <w:t>number</w:t>
      </w:r>
      <w:r w:rsidR="00DF649C" w:rsidRPr="004649ED">
        <w:rPr>
          <w:sz w:val="24"/>
          <w:szCs w:val="24"/>
        </w:rPr>
        <w:t xml:space="preserve"> that needs to be </w:t>
      </w:r>
      <w:r w:rsidR="00DF649C" w:rsidRPr="004649ED">
        <w:rPr>
          <w:b/>
          <w:sz w:val="24"/>
          <w:szCs w:val="24"/>
        </w:rPr>
        <w:t>multiplied</w:t>
      </w:r>
      <w:r w:rsidR="00DF649C" w:rsidRPr="004649ED">
        <w:rPr>
          <w:sz w:val="24"/>
          <w:szCs w:val="24"/>
        </w:rPr>
        <w:t xml:space="preserve">. </w:t>
      </w:r>
    </w:p>
    <w:p w:rsidR="00A119AA" w:rsidRPr="004649ED" w:rsidRDefault="00A119AA" w:rsidP="00FD0710">
      <w:pPr>
        <w:pStyle w:val="ac"/>
        <w:numPr>
          <w:ilvl w:val="0"/>
          <w:numId w:val="2"/>
        </w:numPr>
        <w:rPr>
          <w:sz w:val="24"/>
          <w:szCs w:val="24"/>
        </w:rPr>
      </w:pPr>
      <w:r w:rsidRPr="004649ED">
        <w:rPr>
          <w:b/>
          <w:sz w:val="24"/>
          <w:szCs w:val="24"/>
        </w:rPr>
        <w:t>The second parameter</w:t>
      </w:r>
      <w:r w:rsidRPr="004649ED">
        <w:rPr>
          <w:sz w:val="24"/>
          <w:szCs w:val="24"/>
        </w:rPr>
        <w:t xml:space="preserve"> will be</w:t>
      </w:r>
      <w:r w:rsidR="00DF649C" w:rsidRPr="004649ED">
        <w:rPr>
          <w:sz w:val="24"/>
          <w:szCs w:val="24"/>
        </w:rPr>
        <w:t xml:space="preserve"> the </w:t>
      </w:r>
      <w:r w:rsidR="00DF649C" w:rsidRPr="004649ED">
        <w:rPr>
          <w:b/>
          <w:sz w:val="24"/>
          <w:szCs w:val="24"/>
        </w:rPr>
        <w:t>multiplier</w:t>
      </w:r>
      <w:r w:rsidR="00DF649C" w:rsidRPr="004649ED">
        <w:rPr>
          <w:sz w:val="24"/>
          <w:szCs w:val="24"/>
        </w:rPr>
        <w:t xml:space="preserve">. </w:t>
      </w:r>
    </w:p>
    <w:p w:rsidR="00D8016A" w:rsidRPr="004649ED" w:rsidRDefault="00DF649C" w:rsidP="00A119AA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Your task is to create a </w:t>
      </w:r>
      <w:r w:rsidRPr="004649ED">
        <w:rPr>
          <w:b/>
          <w:sz w:val="24"/>
          <w:szCs w:val="24"/>
        </w:rPr>
        <w:t>multiplication table</w:t>
      </w:r>
      <w:r w:rsidRPr="004649ED">
        <w:rPr>
          <w:sz w:val="24"/>
          <w:szCs w:val="24"/>
        </w:rPr>
        <w:t xml:space="preserve"> based on the </w:t>
      </w:r>
      <w:r w:rsidRPr="004649ED">
        <w:rPr>
          <w:b/>
          <w:sz w:val="24"/>
          <w:szCs w:val="24"/>
        </w:rPr>
        <w:t>numbers you have received</w:t>
      </w:r>
      <w:r w:rsidRPr="004649ED">
        <w:rPr>
          <w:sz w:val="24"/>
          <w:szCs w:val="24"/>
        </w:rPr>
        <w:t xml:space="preserve">. </w:t>
      </w:r>
      <w:r w:rsidRPr="004649ED">
        <w:rPr>
          <w:b/>
          <w:sz w:val="24"/>
          <w:szCs w:val="24"/>
        </w:rPr>
        <w:t>Note</w:t>
      </w:r>
      <w:r w:rsidRPr="004649ED">
        <w:rPr>
          <w:sz w:val="24"/>
          <w:szCs w:val="24"/>
        </w:rPr>
        <w:t xml:space="preserve"> that if the </w:t>
      </w:r>
      <w:r w:rsidRPr="004649ED">
        <w:rPr>
          <w:b/>
          <w:sz w:val="24"/>
          <w:szCs w:val="24"/>
        </w:rPr>
        <w:t>first number is bigger than the</w:t>
      </w:r>
      <w:r w:rsidRPr="004649ED">
        <w:rPr>
          <w:sz w:val="24"/>
          <w:szCs w:val="24"/>
        </w:rPr>
        <w:t xml:space="preserve"> </w:t>
      </w:r>
      <w:r w:rsidRPr="004649ED">
        <w:rPr>
          <w:b/>
          <w:sz w:val="24"/>
          <w:szCs w:val="24"/>
        </w:rPr>
        <w:t>second</w:t>
      </w:r>
      <w:r w:rsidRPr="004649ED">
        <w:rPr>
          <w:sz w:val="24"/>
          <w:szCs w:val="24"/>
        </w:rPr>
        <w:t xml:space="preserve"> one, you have to </w:t>
      </w:r>
      <w:r w:rsidRPr="004649ED">
        <w:rPr>
          <w:b/>
          <w:sz w:val="24"/>
          <w:szCs w:val="24"/>
        </w:rPr>
        <w:t>print</w:t>
      </w:r>
      <w:r w:rsidR="009D7A33" w:rsidRPr="004649ED">
        <w:rPr>
          <w:sz w:val="24"/>
          <w:szCs w:val="24"/>
        </w:rPr>
        <w:t xml:space="preserve"> the following message: </w:t>
      </w:r>
    </w:p>
    <w:p w:rsidR="00D8016A" w:rsidRPr="004649ED" w:rsidRDefault="00627B57" w:rsidP="00A119AA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"</w:t>
      </w:r>
      <w:r w:rsidR="009D7A33" w:rsidRPr="004649ED">
        <w:rPr>
          <w:rFonts w:ascii="Consolas" w:hAnsi="Consolas" w:cstheme="minorHAnsi"/>
          <w:b/>
          <w:sz w:val="24"/>
          <w:szCs w:val="24"/>
        </w:rPr>
        <w:t>Try with other numbers.</w:t>
      </w:r>
      <w:r>
        <w:rPr>
          <w:rFonts w:ascii="Consolas" w:hAnsi="Consolas" w:cstheme="minorHAnsi"/>
          <w:sz w:val="24"/>
          <w:szCs w:val="24"/>
        </w:rPr>
        <w:t>"</w:t>
      </w:r>
    </w:p>
    <w:p w:rsidR="009D7A33" w:rsidRPr="004649ED" w:rsidRDefault="00050053" w:rsidP="00A119AA">
      <w:pPr>
        <w:rPr>
          <w:rFonts w:cstheme="minorHAnsi"/>
          <w:sz w:val="24"/>
          <w:szCs w:val="24"/>
        </w:rPr>
      </w:pPr>
      <w:r w:rsidRPr="004649ED">
        <w:rPr>
          <w:rFonts w:cstheme="minorHAnsi"/>
          <w:b/>
          <w:sz w:val="24"/>
          <w:szCs w:val="24"/>
        </w:rPr>
        <w:t>Otherwise</w:t>
      </w:r>
      <w:r w:rsidRPr="004649ED">
        <w:rPr>
          <w:rFonts w:cstheme="minorHAnsi"/>
          <w:sz w:val="24"/>
          <w:szCs w:val="24"/>
        </w:rPr>
        <w:t xml:space="preserve">, you have to </w:t>
      </w:r>
      <w:r w:rsidRPr="004649ED">
        <w:rPr>
          <w:rFonts w:cstheme="minorHAnsi"/>
          <w:b/>
          <w:sz w:val="24"/>
          <w:szCs w:val="24"/>
        </w:rPr>
        <w:t>print the multiplication table</w:t>
      </w:r>
      <w:r w:rsidR="00D8016A" w:rsidRPr="004649ED">
        <w:rPr>
          <w:rFonts w:cstheme="minorHAnsi"/>
          <w:sz w:val="24"/>
          <w:szCs w:val="24"/>
        </w:rPr>
        <w:t xml:space="preserve"> in the following format:</w:t>
      </w:r>
    </w:p>
    <w:p w:rsidR="00D8016A" w:rsidRPr="004649ED" w:rsidRDefault="00D8016A" w:rsidP="00A119AA">
      <w:pPr>
        <w:rPr>
          <w:rFonts w:ascii="Consolas" w:hAnsi="Consolas"/>
          <w:b/>
          <w:sz w:val="24"/>
          <w:szCs w:val="24"/>
        </w:rPr>
      </w:pPr>
      <w:r w:rsidRPr="004649ED">
        <w:rPr>
          <w:rFonts w:ascii="Consolas" w:hAnsi="Consolas" w:cstheme="minorHAnsi"/>
          <w:b/>
          <w:sz w:val="24"/>
          <w:szCs w:val="24"/>
        </w:rPr>
        <w:t>{num1} * {num2} = {result}</w:t>
      </w:r>
    </w:p>
    <w:p w:rsidR="00A119AA" w:rsidRPr="004649ED" w:rsidRDefault="00A119AA" w:rsidP="00A119AA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 For more information, see the examples below:</w:t>
      </w:r>
    </w:p>
    <w:p w:rsidR="004D685C" w:rsidRPr="004649ED" w:rsidRDefault="004D685C" w:rsidP="004D685C">
      <w:pPr>
        <w:pStyle w:val="3"/>
      </w:pPr>
      <w:r w:rsidRPr="004649ED">
        <w:t>Example</w:t>
      </w:r>
    </w:p>
    <w:tbl>
      <w:tblPr>
        <w:tblStyle w:val="af"/>
        <w:tblW w:w="9071" w:type="dxa"/>
        <w:tblInd w:w="68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A119AA" w:rsidRPr="004649ED" w:rsidTr="00A119AA">
        <w:tc>
          <w:tcPr>
            <w:tcW w:w="5102" w:type="dxa"/>
            <w:shd w:val="clear" w:color="auto" w:fill="D9D9D9" w:themeFill="background1" w:themeFillShade="D9"/>
          </w:tcPr>
          <w:p w:rsidR="00A119AA" w:rsidRPr="004649ED" w:rsidRDefault="00A119AA" w:rsidP="003560F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119AA" w:rsidRPr="004649ED" w:rsidRDefault="00A119AA" w:rsidP="003560F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A119AA" w:rsidRPr="004649ED" w:rsidTr="00A119AA">
        <w:tc>
          <w:tcPr>
            <w:tcW w:w="5102" w:type="dxa"/>
          </w:tcPr>
          <w:p w:rsidR="00A119AA" w:rsidRPr="004649ED" w:rsidRDefault="00DF649C" w:rsidP="003560F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>2, 9</w:t>
            </w:r>
          </w:p>
        </w:tc>
        <w:tc>
          <w:tcPr>
            <w:tcW w:w="3969" w:type="dxa"/>
            <w:vAlign w:val="center"/>
          </w:tcPr>
          <w:p w:rsidR="00DF649C" w:rsidRPr="004649ED" w:rsidRDefault="00DF649C" w:rsidP="00DF649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2 * 9 = 18</w:t>
            </w:r>
          </w:p>
          <w:p w:rsidR="00DF649C" w:rsidRPr="004649ED" w:rsidRDefault="00DF649C" w:rsidP="00DF649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3 * 9 = 27</w:t>
            </w:r>
          </w:p>
          <w:p w:rsidR="00DF649C" w:rsidRPr="004649ED" w:rsidRDefault="00DF649C" w:rsidP="00DF649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4 * 9 = 36</w:t>
            </w:r>
          </w:p>
          <w:p w:rsidR="00DF649C" w:rsidRPr="004649ED" w:rsidRDefault="00DF649C" w:rsidP="00DF649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5 * 9 = 45</w:t>
            </w:r>
          </w:p>
          <w:p w:rsidR="00DF649C" w:rsidRPr="004649ED" w:rsidRDefault="00DF649C" w:rsidP="00DF649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6 * 9 = 54</w:t>
            </w:r>
          </w:p>
          <w:p w:rsidR="00DF649C" w:rsidRPr="004649ED" w:rsidRDefault="00DF649C" w:rsidP="00DF649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7 * 9 = 63</w:t>
            </w:r>
          </w:p>
          <w:p w:rsidR="00DF649C" w:rsidRPr="004649ED" w:rsidRDefault="00DF649C" w:rsidP="00DF649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8 * 9 = 72</w:t>
            </w:r>
          </w:p>
          <w:p w:rsidR="00A119AA" w:rsidRPr="004649ED" w:rsidRDefault="00DF649C" w:rsidP="00DF649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9 * 9 = 81</w:t>
            </w:r>
          </w:p>
        </w:tc>
      </w:tr>
      <w:tr w:rsidR="00050053" w:rsidRPr="004649ED" w:rsidTr="00963354">
        <w:tc>
          <w:tcPr>
            <w:tcW w:w="5102" w:type="dxa"/>
            <w:shd w:val="clear" w:color="auto" w:fill="D9D9D9" w:themeFill="background1" w:themeFillShade="D9"/>
          </w:tcPr>
          <w:p w:rsidR="00050053" w:rsidRPr="004649ED" w:rsidRDefault="00050053" w:rsidP="0096335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0053" w:rsidRPr="004649ED" w:rsidRDefault="00050053" w:rsidP="0096335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050053" w:rsidRPr="004649ED" w:rsidTr="00963354">
        <w:tc>
          <w:tcPr>
            <w:tcW w:w="5102" w:type="dxa"/>
          </w:tcPr>
          <w:p w:rsidR="00050053" w:rsidRPr="004649ED" w:rsidRDefault="00050053" w:rsidP="0096335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>8, 3</w:t>
            </w:r>
          </w:p>
        </w:tc>
        <w:tc>
          <w:tcPr>
            <w:tcW w:w="3969" w:type="dxa"/>
            <w:vAlign w:val="center"/>
          </w:tcPr>
          <w:p w:rsidR="00050053" w:rsidRPr="004649ED" w:rsidRDefault="00050053" w:rsidP="0096335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Try with other numbers.</w:t>
            </w:r>
          </w:p>
        </w:tc>
      </w:tr>
    </w:tbl>
    <w:p w:rsidR="00A119AA" w:rsidRPr="004649ED" w:rsidRDefault="00A119AA" w:rsidP="00A119AA"/>
    <w:p w:rsidR="001211B0" w:rsidRPr="004649ED" w:rsidRDefault="001211B0" w:rsidP="001211B0">
      <w:pPr>
        <w:pStyle w:val="3"/>
      </w:pPr>
      <w:r w:rsidRPr="004649ED">
        <w:t>Hints</w:t>
      </w:r>
    </w:p>
    <w:p w:rsidR="00256E90" w:rsidRPr="004649ED" w:rsidRDefault="00256E90" w:rsidP="00FD0710">
      <w:pPr>
        <w:pStyle w:val="ac"/>
        <w:numPr>
          <w:ilvl w:val="0"/>
          <w:numId w:val="4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The </w:t>
      </w:r>
      <w:r w:rsidRPr="004649ED">
        <w:rPr>
          <w:b/>
          <w:sz w:val="24"/>
          <w:szCs w:val="24"/>
        </w:rPr>
        <w:t>first thing</w:t>
      </w:r>
      <w:r w:rsidRPr="004649ED">
        <w:rPr>
          <w:sz w:val="24"/>
          <w:szCs w:val="24"/>
        </w:rPr>
        <w:t xml:space="preserve"> we could do is </w:t>
      </w:r>
      <w:r w:rsidRPr="004649ED">
        <w:rPr>
          <w:b/>
          <w:sz w:val="24"/>
          <w:szCs w:val="24"/>
        </w:rPr>
        <w:t>check</w:t>
      </w:r>
      <w:r w:rsidRPr="004649ED">
        <w:rPr>
          <w:sz w:val="24"/>
          <w:szCs w:val="24"/>
        </w:rPr>
        <w:t xml:space="preserve"> if </w:t>
      </w:r>
      <w:r w:rsidRPr="004649ED">
        <w:rPr>
          <w:b/>
          <w:sz w:val="24"/>
          <w:szCs w:val="24"/>
        </w:rPr>
        <w:t>the first input number is bigger than the second one</w:t>
      </w:r>
      <w:r w:rsidRPr="004649ED">
        <w:rPr>
          <w:sz w:val="24"/>
          <w:szCs w:val="24"/>
        </w:rPr>
        <w:t xml:space="preserve"> by using a simple </w:t>
      </w:r>
      <w:r w:rsidRPr="004649ED">
        <w:rPr>
          <w:b/>
          <w:sz w:val="24"/>
          <w:szCs w:val="24"/>
        </w:rPr>
        <w:t>if-statement</w:t>
      </w:r>
      <w:r w:rsidR="005A459A" w:rsidRPr="004649ED">
        <w:rPr>
          <w:sz w:val="24"/>
          <w:szCs w:val="24"/>
        </w:rPr>
        <w:t xml:space="preserve"> in a new </w:t>
      </w:r>
      <w:r w:rsidR="005A459A" w:rsidRPr="004649ED">
        <w:rPr>
          <w:b/>
          <w:sz w:val="24"/>
          <w:szCs w:val="24"/>
        </w:rPr>
        <w:t>function</w:t>
      </w:r>
      <w:r w:rsidR="005A459A" w:rsidRPr="004649ED">
        <w:rPr>
          <w:sz w:val="24"/>
          <w:szCs w:val="24"/>
        </w:rPr>
        <w:t xml:space="preserve">. For example, we could name it </w:t>
      </w:r>
      <w:proofErr w:type="spellStart"/>
      <w:proofErr w:type="gramStart"/>
      <w:r w:rsidR="005A459A" w:rsidRPr="004649ED">
        <w:rPr>
          <w:sz w:val="24"/>
          <w:szCs w:val="24"/>
        </w:rPr>
        <w:t>FindWrongInput</w:t>
      </w:r>
      <w:proofErr w:type="spellEnd"/>
      <w:r w:rsidR="005A459A" w:rsidRPr="004649ED">
        <w:rPr>
          <w:sz w:val="24"/>
          <w:szCs w:val="24"/>
        </w:rPr>
        <w:t>(</w:t>
      </w:r>
      <w:proofErr w:type="gramEnd"/>
      <w:r w:rsidR="005A459A" w:rsidRPr="004649ED">
        <w:rPr>
          <w:sz w:val="24"/>
          <w:szCs w:val="24"/>
        </w:rPr>
        <w:t>).</w:t>
      </w:r>
    </w:p>
    <w:p w:rsidR="00256E90" w:rsidRPr="004649ED" w:rsidRDefault="005A459A" w:rsidP="00256E90">
      <w:pPr>
        <w:pStyle w:val="ac"/>
        <w:rPr>
          <w:sz w:val="24"/>
          <w:szCs w:val="24"/>
        </w:rPr>
      </w:pPr>
      <w:r w:rsidRPr="004649ED">
        <w:rPr>
          <w:noProof/>
        </w:rPr>
        <w:lastRenderedPageBreak/>
        <w:drawing>
          <wp:inline distT="0" distB="0" distL="0" distR="0" wp14:anchorId="0F1C27B1" wp14:editId="462B64DA">
            <wp:extent cx="5724525" cy="14573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6B2" w:rsidRPr="004649ED" w:rsidRDefault="007906B2" w:rsidP="00FD0710">
      <w:pPr>
        <w:pStyle w:val="ac"/>
        <w:numPr>
          <w:ilvl w:val="0"/>
          <w:numId w:val="4"/>
        </w:numPr>
        <w:rPr>
          <w:b/>
          <w:sz w:val="24"/>
          <w:szCs w:val="24"/>
        </w:rPr>
      </w:pPr>
      <w:r w:rsidRPr="004649ED">
        <w:rPr>
          <w:sz w:val="24"/>
          <w:szCs w:val="24"/>
        </w:rPr>
        <w:t>Next,</w:t>
      </w:r>
      <w:r w:rsidR="005A459A" w:rsidRPr="004649ED">
        <w:rPr>
          <w:sz w:val="24"/>
          <w:szCs w:val="24"/>
        </w:rPr>
        <w:t xml:space="preserve"> we create another </w:t>
      </w:r>
      <w:r w:rsidR="005A459A" w:rsidRPr="004649ED">
        <w:rPr>
          <w:b/>
          <w:sz w:val="24"/>
          <w:szCs w:val="24"/>
        </w:rPr>
        <w:t>function</w:t>
      </w:r>
      <w:r w:rsidR="005A459A" w:rsidRPr="004649ED">
        <w:rPr>
          <w:sz w:val="24"/>
          <w:szCs w:val="24"/>
        </w:rPr>
        <w:t xml:space="preserve"> where the table will be </w:t>
      </w:r>
      <w:r w:rsidR="005A459A" w:rsidRPr="004649ED">
        <w:rPr>
          <w:b/>
          <w:sz w:val="24"/>
          <w:szCs w:val="24"/>
        </w:rPr>
        <w:t>printed</w:t>
      </w:r>
      <w:r w:rsidR="005A459A" w:rsidRPr="004649ED">
        <w:rPr>
          <w:sz w:val="24"/>
          <w:szCs w:val="24"/>
        </w:rPr>
        <w:t>. I</w:t>
      </w:r>
      <w:r w:rsidRPr="004649ED">
        <w:rPr>
          <w:sz w:val="24"/>
          <w:szCs w:val="24"/>
        </w:rPr>
        <w:t xml:space="preserve">n order to form a multiplication </w:t>
      </w:r>
      <w:proofErr w:type="gramStart"/>
      <w:r w:rsidRPr="004649ED">
        <w:rPr>
          <w:sz w:val="24"/>
          <w:szCs w:val="24"/>
        </w:rPr>
        <w:t>table</w:t>
      </w:r>
      <w:proofErr w:type="gramEnd"/>
      <w:r w:rsidRPr="004649ED">
        <w:rPr>
          <w:sz w:val="24"/>
          <w:szCs w:val="24"/>
        </w:rPr>
        <w:t xml:space="preserve">, we need to </w:t>
      </w:r>
      <w:r w:rsidR="00D8016A" w:rsidRPr="004649ED">
        <w:rPr>
          <w:b/>
          <w:sz w:val="24"/>
          <w:szCs w:val="24"/>
        </w:rPr>
        <w:t>create a for-loop</w:t>
      </w:r>
      <w:r w:rsidR="00D8016A" w:rsidRPr="004649ED">
        <w:rPr>
          <w:sz w:val="24"/>
          <w:szCs w:val="24"/>
        </w:rPr>
        <w:t xml:space="preserve">. Its </w:t>
      </w:r>
      <w:r w:rsidR="00D8016A" w:rsidRPr="004649ED">
        <w:rPr>
          <w:b/>
          <w:sz w:val="24"/>
          <w:szCs w:val="24"/>
        </w:rPr>
        <w:t>start value</w:t>
      </w:r>
      <w:r w:rsidR="00D8016A" w:rsidRPr="004649ED">
        <w:rPr>
          <w:sz w:val="24"/>
          <w:szCs w:val="24"/>
        </w:rPr>
        <w:t xml:space="preserve"> should be the </w:t>
      </w:r>
      <w:r w:rsidR="00D8016A" w:rsidRPr="004649ED">
        <w:rPr>
          <w:b/>
          <w:sz w:val="24"/>
          <w:szCs w:val="24"/>
        </w:rPr>
        <w:t>first input number</w:t>
      </w:r>
      <w:r w:rsidR="00D8016A" w:rsidRPr="004649ED">
        <w:rPr>
          <w:sz w:val="24"/>
          <w:szCs w:val="24"/>
        </w:rPr>
        <w:t xml:space="preserve"> (</w:t>
      </w:r>
      <w:r w:rsidR="00D8016A" w:rsidRPr="004649ED">
        <w:rPr>
          <w:b/>
          <w:sz w:val="24"/>
          <w:szCs w:val="24"/>
        </w:rPr>
        <w:t xml:space="preserve">i = </w:t>
      </w:r>
      <w:proofErr w:type="spellStart"/>
      <w:r w:rsidR="00D8016A" w:rsidRPr="004649ED">
        <w:rPr>
          <w:b/>
          <w:sz w:val="24"/>
          <w:szCs w:val="24"/>
        </w:rPr>
        <w:t>numberToBeMultiplied</w:t>
      </w:r>
      <w:proofErr w:type="spellEnd"/>
      <w:r w:rsidR="00D8016A" w:rsidRPr="004649ED">
        <w:rPr>
          <w:sz w:val="24"/>
          <w:szCs w:val="24"/>
        </w:rPr>
        <w:t xml:space="preserve">) and it should be </w:t>
      </w:r>
      <w:r w:rsidR="00D8016A" w:rsidRPr="004649ED">
        <w:rPr>
          <w:b/>
          <w:sz w:val="24"/>
          <w:szCs w:val="24"/>
        </w:rPr>
        <w:t>executed until i &lt;= multiplier</w:t>
      </w:r>
      <w:r w:rsidR="00D8016A" w:rsidRPr="004649ED">
        <w:rPr>
          <w:sz w:val="24"/>
          <w:szCs w:val="24"/>
        </w:rPr>
        <w:t>.</w:t>
      </w:r>
      <w:r w:rsidR="00D8016A" w:rsidRPr="004649ED">
        <w:rPr>
          <w:b/>
          <w:sz w:val="24"/>
          <w:szCs w:val="24"/>
        </w:rPr>
        <w:t xml:space="preserve"> </w:t>
      </w:r>
    </w:p>
    <w:p w:rsidR="00D8016A" w:rsidRPr="004649ED" w:rsidRDefault="005A459A" w:rsidP="00D8016A">
      <w:pPr>
        <w:pStyle w:val="ac"/>
        <w:rPr>
          <w:b/>
          <w:sz w:val="24"/>
          <w:szCs w:val="24"/>
        </w:rPr>
      </w:pPr>
      <w:r w:rsidRPr="004649ED">
        <w:rPr>
          <w:noProof/>
        </w:rPr>
        <w:drawing>
          <wp:inline distT="0" distB="0" distL="0" distR="0" wp14:anchorId="09C8D7D7" wp14:editId="790D0202">
            <wp:extent cx="5581650" cy="4667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6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16A" w:rsidRPr="004649ED" w:rsidRDefault="00D8016A" w:rsidP="00FD0710">
      <w:pPr>
        <w:pStyle w:val="ac"/>
        <w:numPr>
          <w:ilvl w:val="0"/>
          <w:numId w:val="4"/>
        </w:numPr>
        <w:rPr>
          <w:b/>
          <w:sz w:val="24"/>
          <w:szCs w:val="24"/>
        </w:rPr>
      </w:pPr>
      <w:proofErr w:type="gramStart"/>
      <w:r w:rsidRPr="004649ED">
        <w:rPr>
          <w:b/>
          <w:sz w:val="24"/>
          <w:szCs w:val="24"/>
        </w:rPr>
        <w:t>For each iteration</w:t>
      </w:r>
      <w:proofErr w:type="gramEnd"/>
      <w:r w:rsidRPr="004649ED">
        <w:rPr>
          <w:sz w:val="24"/>
          <w:szCs w:val="24"/>
        </w:rPr>
        <w:t xml:space="preserve">, we need to </w:t>
      </w:r>
      <w:r w:rsidRPr="004649ED">
        <w:rPr>
          <w:b/>
          <w:sz w:val="24"/>
          <w:szCs w:val="24"/>
        </w:rPr>
        <w:t>create a variable</w:t>
      </w:r>
      <w:r w:rsidRPr="004649ED">
        <w:rPr>
          <w:sz w:val="24"/>
          <w:szCs w:val="24"/>
        </w:rPr>
        <w:t xml:space="preserve"> that stores the value of the </w:t>
      </w:r>
      <w:r w:rsidRPr="004649ED">
        <w:rPr>
          <w:b/>
          <w:sz w:val="24"/>
          <w:szCs w:val="24"/>
        </w:rPr>
        <w:t>product</w:t>
      </w:r>
      <w:r w:rsidRPr="004649ED">
        <w:rPr>
          <w:sz w:val="24"/>
          <w:szCs w:val="24"/>
        </w:rPr>
        <w:t xml:space="preserve"> of the </w:t>
      </w:r>
      <w:r w:rsidRPr="004649ED">
        <w:rPr>
          <w:b/>
          <w:sz w:val="24"/>
          <w:szCs w:val="24"/>
        </w:rPr>
        <w:t>multiplier by the current number</w:t>
      </w:r>
      <w:r w:rsidRPr="004649ED">
        <w:rPr>
          <w:sz w:val="24"/>
          <w:szCs w:val="24"/>
        </w:rPr>
        <w:t xml:space="preserve">. Then we simply print the </w:t>
      </w:r>
      <w:r w:rsidRPr="004649ED">
        <w:rPr>
          <w:b/>
          <w:sz w:val="24"/>
          <w:szCs w:val="24"/>
        </w:rPr>
        <w:t>current values of our variables</w:t>
      </w:r>
      <w:r w:rsidRPr="004649ED">
        <w:rPr>
          <w:sz w:val="24"/>
          <w:szCs w:val="24"/>
        </w:rPr>
        <w:t>.</w:t>
      </w:r>
    </w:p>
    <w:p w:rsidR="00D8016A" w:rsidRPr="004649ED" w:rsidRDefault="005A459A" w:rsidP="00D8016A">
      <w:pPr>
        <w:pStyle w:val="ac"/>
        <w:rPr>
          <w:b/>
          <w:sz w:val="24"/>
          <w:szCs w:val="24"/>
        </w:rPr>
      </w:pPr>
      <w:r w:rsidRPr="004649ED">
        <w:rPr>
          <w:noProof/>
        </w:rPr>
        <w:drawing>
          <wp:inline distT="0" distB="0" distL="0" distR="0" wp14:anchorId="0312FBB2" wp14:editId="0A4E7D9C">
            <wp:extent cx="5124450" cy="8096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09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59A" w:rsidRPr="004649ED" w:rsidRDefault="005A459A" w:rsidP="00FD0710">
      <w:pPr>
        <w:pStyle w:val="ac"/>
        <w:numPr>
          <w:ilvl w:val="0"/>
          <w:numId w:val="4"/>
        </w:numPr>
        <w:rPr>
          <w:b/>
          <w:sz w:val="24"/>
          <w:szCs w:val="24"/>
        </w:rPr>
      </w:pPr>
      <w:r w:rsidRPr="004649ED">
        <w:rPr>
          <w:sz w:val="24"/>
          <w:szCs w:val="24"/>
        </w:rPr>
        <w:t xml:space="preserve">However, we </w:t>
      </w:r>
      <w:r w:rsidRPr="004649ED">
        <w:rPr>
          <w:b/>
          <w:sz w:val="24"/>
          <w:szCs w:val="24"/>
        </w:rPr>
        <w:t>must not forget to call the functions</w:t>
      </w:r>
      <w:r w:rsidRPr="004649ED">
        <w:rPr>
          <w:sz w:val="24"/>
          <w:szCs w:val="24"/>
        </w:rPr>
        <w:t xml:space="preserve"> that we just created in our </w:t>
      </w:r>
      <w:r w:rsidRPr="004649ED">
        <w:rPr>
          <w:b/>
          <w:sz w:val="24"/>
          <w:szCs w:val="24"/>
        </w:rPr>
        <w:t>main function</w:t>
      </w:r>
      <w:r w:rsidRPr="004649ED">
        <w:rPr>
          <w:sz w:val="24"/>
          <w:szCs w:val="24"/>
        </w:rPr>
        <w:t xml:space="preserve">, so that they can be </w:t>
      </w:r>
      <w:r w:rsidRPr="004649ED">
        <w:rPr>
          <w:b/>
          <w:sz w:val="24"/>
          <w:szCs w:val="24"/>
        </w:rPr>
        <w:t>executed</w:t>
      </w:r>
      <w:r w:rsidRPr="004649ED">
        <w:rPr>
          <w:sz w:val="24"/>
          <w:szCs w:val="24"/>
        </w:rPr>
        <w:t>.</w:t>
      </w:r>
    </w:p>
    <w:p w:rsidR="005A459A" w:rsidRDefault="005A459A" w:rsidP="005A459A">
      <w:pPr>
        <w:pStyle w:val="ac"/>
        <w:rPr>
          <w:b/>
          <w:sz w:val="24"/>
          <w:szCs w:val="24"/>
        </w:rPr>
      </w:pPr>
      <w:r w:rsidRPr="004649ED">
        <w:rPr>
          <w:noProof/>
        </w:rPr>
        <w:drawing>
          <wp:inline distT="0" distB="0" distL="0" distR="0" wp14:anchorId="00358805" wp14:editId="20AFD0B8">
            <wp:extent cx="3048000" cy="5810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71A" w:rsidRPr="004649ED" w:rsidRDefault="0081471A" w:rsidP="005A459A">
      <w:pPr>
        <w:pStyle w:val="ac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F009C2" wp14:editId="2DC16AF7">
            <wp:extent cx="5686425" cy="32480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32A" w:rsidRPr="004649ED" w:rsidRDefault="00B438F0" w:rsidP="00627B57">
      <w:pPr>
        <w:pStyle w:val="2"/>
      </w:pPr>
      <w:r w:rsidRPr="004649ED">
        <w:lastRenderedPageBreak/>
        <w:t>Temperature Converter</w:t>
      </w:r>
    </w:p>
    <w:p w:rsidR="00853EF3" w:rsidRPr="004649ED" w:rsidRDefault="00D76ECC" w:rsidP="009418FA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Write a JS function </w:t>
      </w:r>
      <w:r w:rsidR="009418FA" w:rsidRPr="004649ED">
        <w:rPr>
          <w:sz w:val="24"/>
          <w:szCs w:val="24"/>
        </w:rPr>
        <w:t>that</w:t>
      </w:r>
      <w:r w:rsidRPr="004649ED">
        <w:rPr>
          <w:sz w:val="24"/>
          <w:szCs w:val="24"/>
        </w:rPr>
        <w:t xml:space="preserve"> receives </w:t>
      </w:r>
      <w:r w:rsidR="009418FA" w:rsidRPr="004649ED">
        <w:rPr>
          <w:b/>
          <w:sz w:val="24"/>
          <w:szCs w:val="24"/>
        </w:rPr>
        <w:t xml:space="preserve">two arguments </w:t>
      </w:r>
      <w:r w:rsidR="009418FA" w:rsidRPr="004649ED">
        <w:rPr>
          <w:sz w:val="24"/>
          <w:szCs w:val="24"/>
        </w:rPr>
        <w:t>as an input.</w:t>
      </w:r>
    </w:p>
    <w:p w:rsidR="009418FA" w:rsidRPr="004649ED" w:rsidRDefault="009418FA" w:rsidP="00FD0710">
      <w:pPr>
        <w:pStyle w:val="ac"/>
        <w:numPr>
          <w:ilvl w:val="0"/>
          <w:numId w:val="4"/>
        </w:numPr>
        <w:rPr>
          <w:sz w:val="24"/>
          <w:szCs w:val="24"/>
        </w:rPr>
      </w:pPr>
      <w:r w:rsidRPr="004649ED">
        <w:rPr>
          <w:b/>
          <w:sz w:val="24"/>
          <w:szCs w:val="24"/>
        </w:rPr>
        <w:t>The</w:t>
      </w:r>
      <w:r w:rsidRPr="004649ED">
        <w:rPr>
          <w:sz w:val="24"/>
          <w:szCs w:val="24"/>
        </w:rPr>
        <w:t xml:space="preserve"> </w:t>
      </w:r>
      <w:r w:rsidRPr="004649ED">
        <w:rPr>
          <w:b/>
          <w:sz w:val="24"/>
          <w:szCs w:val="24"/>
        </w:rPr>
        <w:t>first parameter</w:t>
      </w:r>
      <w:r w:rsidRPr="004649ED">
        <w:rPr>
          <w:sz w:val="24"/>
          <w:szCs w:val="24"/>
        </w:rPr>
        <w:t xml:space="preserve"> will be the </w:t>
      </w:r>
      <w:r w:rsidRPr="004649ED">
        <w:rPr>
          <w:b/>
          <w:sz w:val="24"/>
          <w:szCs w:val="24"/>
        </w:rPr>
        <w:t>degrees</w:t>
      </w:r>
      <w:r w:rsidRPr="004649ED">
        <w:rPr>
          <w:sz w:val="24"/>
          <w:szCs w:val="24"/>
        </w:rPr>
        <w:t xml:space="preserve"> that need to be converted.</w:t>
      </w:r>
    </w:p>
    <w:p w:rsidR="009418FA" w:rsidRPr="004649ED" w:rsidRDefault="009418FA" w:rsidP="00FD0710">
      <w:pPr>
        <w:pStyle w:val="ac"/>
        <w:numPr>
          <w:ilvl w:val="0"/>
          <w:numId w:val="4"/>
        </w:numPr>
        <w:rPr>
          <w:sz w:val="24"/>
          <w:szCs w:val="24"/>
        </w:rPr>
      </w:pPr>
      <w:r w:rsidRPr="004649ED">
        <w:rPr>
          <w:b/>
          <w:sz w:val="24"/>
          <w:szCs w:val="24"/>
        </w:rPr>
        <w:t>The second parameter</w:t>
      </w:r>
      <w:r w:rsidRPr="004649ED">
        <w:rPr>
          <w:sz w:val="24"/>
          <w:szCs w:val="24"/>
        </w:rPr>
        <w:t xml:space="preserve"> will be either </w:t>
      </w:r>
      <w:r w:rsidRPr="004649ED">
        <w:rPr>
          <w:b/>
          <w:sz w:val="24"/>
          <w:szCs w:val="24"/>
        </w:rPr>
        <w:t>Fahrenheit</w:t>
      </w:r>
      <w:r w:rsidRPr="004649ED">
        <w:rPr>
          <w:sz w:val="24"/>
          <w:szCs w:val="24"/>
        </w:rPr>
        <w:t xml:space="preserve"> or </w:t>
      </w:r>
      <w:r w:rsidRPr="004649ED">
        <w:rPr>
          <w:b/>
          <w:sz w:val="24"/>
          <w:szCs w:val="24"/>
        </w:rPr>
        <w:t>Celsius</w:t>
      </w:r>
      <w:r w:rsidRPr="004649ED">
        <w:rPr>
          <w:sz w:val="24"/>
          <w:szCs w:val="24"/>
        </w:rPr>
        <w:t xml:space="preserve"> (</w:t>
      </w:r>
      <w:r w:rsidRPr="004649ED">
        <w:rPr>
          <w:b/>
          <w:sz w:val="24"/>
          <w:szCs w:val="24"/>
        </w:rPr>
        <w:t>case-insensitive</w:t>
      </w:r>
      <w:r w:rsidRPr="004649ED">
        <w:rPr>
          <w:sz w:val="24"/>
          <w:szCs w:val="24"/>
        </w:rPr>
        <w:t xml:space="preserve">). Every other type of input is considered </w:t>
      </w:r>
      <w:r w:rsidRPr="004649ED">
        <w:rPr>
          <w:b/>
          <w:sz w:val="24"/>
          <w:szCs w:val="24"/>
        </w:rPr>
        <w:t>invalid</w:t>
      </w:r>
      <w:r w:rsidRPr="004649ED">
        <w:rPr>
          <w:sz w:val="24"/>
          <w:szCs w:val="24"/>
        </w:rPr>
        <w:t xml:space="preserve"> and the following message should be printed: </w:t>
      </w:r>
      <w:r w:rsidR="00627B57">
        <w:rPr>
          <w:rFonts w:ascii="Consolas" w:hAnsi="Consolas"/>
          <w:b/>
          <w:sz w:val="24"/>
          <w:szCs w:val="24"/>
        </w:rPr>
        <w:t>"</w:t>
      </w:r>
      <w:r w:rsidRPr="004649ED">
        <w:rPr>
          <w:rFonts w:ascii="Consolas" w:hAnsi="Consolas"/>
          <w:b/>
          <w:sz w:val="24"/>
          <w:szCs w:val="24"/>
        </w:rPr>
        <w:t>Error!</w:t>
      </w:r>
      <w:r w:rsidR="00627B57">
        <w:rPr>
          <w:rFonts w:ascii="Consolas" w:hAnsi="Consolas"/>
          <w:b/>
          <w:sz w:val="24"/>
          <w:szCs w:val="24"/>
        </w:rPr>
        <w:t>"</w:t>
      </w:r>
    </w:p>
    <w:p w:rsidR="005270B3" w:rsidRPr="004649ED" w:rsidRDefault="00DA2103" w:rsidP="009418FA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The </w:t>
      </w:r>
      <w:r w:rsidRPr="004649ED">
        <w:rPr>
          <w:b/>
          <w:sz w:val="24"/>
          <w:szCs w:val="24"/>
        </w:rPr>
        <w:t>output</w:t>
      </w:r>
      <w:r w:rsidRPr="004649ED">
        <w:rPr>
          <w:sz w:val="24"/>
          <w:szCs w:val="24"/>
        </w:rPr>
        <w:t xml:space="preserve"> should consist of </w:t>
      </w:r>
      <w:r w:rsidRPr="004649ED">
        <w:rPr>
          <w:b/>
          <w:sz w:val="24"/>
          <w:szCs w:val="24"/>
        </w:rPr>
        <w:t>one number</w:t>
      </w:r>
      <w:r w:rsidRPr="004649ED">
        <w:rPr>
          <w:sz w:val="24"/>
          <w:szCs w:val="24"/>
        </w:rPr>
        <w:t xml:space="preserve"> - the </w:t>
      </w:r>
      <w:r w:rsidRPr="004649ED">
        <w:rPr>
          <w:b/>
          <w:sz w:val="24"/>
          <w:szCs w:val="24"/>
        </w:rPr>
        <w:t>converted</w:t>
      </w:r>
      <w:r w:rsidR="00F22DF2" w:rsidRPr="004649ED">
        <w:rPr>
          <w:sz w:val="24"/>
          <w:szCs w:val="24"/>
        </w:rPr>
        <w:t xml:space="preserve"> degrees, in case of </w:t>
      </w:r>
      <w:r w:rsidR="005270B3" w:rsidRPr="004649ED">
        <w:rPr>
          <w:sz w:val="24"/>
          <w:szCs w:val="24"/>
        </w:rPr>
        <w:t xml:space="preserve">a </w:t>
      </w:r>
      <w:r w:rsidR="00F22DF2" w:rsidRPr="004649ED">
        <w:rPr>
          <w:b/>
          <w:sz w:val="24"/>
          <w:szCs w:val="24"/>
        </w:rPr>
        <w:t xml:space="preserve">valid </w:t>
      </w:r>
      <w:r w:rsidR="00F22DF2" w:rsidRPr="004649ED">
        <w:rPr>
          <w:sz w:val="24"/>
          <w:szCs w:val="24"/>
        </w:rPr>
        <w:t>input.</w:t>
      </w:r>
      <w:r w:rsidR="005270B3" w:rsidRPr="004649ED">
        <w:rPr>
          <w:sz w:val="24"/>
          <w:szCs w:val="24"/>
        </w:rPr>
        <w:t xml:space="preserve"> Note that you need to </w:t>
      </w:r>
      <w:r w:rsidR="005270B3" w:rsidRPr="004649ED">
        <w:rPr>
          <w:b/>
          <w:sz w:val="24"/>
          <w:szCs w:val="24"/>
        </w:rPr>
        <w:t>round</w:t>
      </w:r>
      <w:r w:rsidR="008D20CA" w:rsidRPr="004649ED">
        <w:rPr>
          <w:b/>
          <w:sz w:val="24"/>
          <w:szCs w:val="24"/>
        </w:rPr>
        <w:t xml:space="preserve"> the degrees to the nearest integer</w:t>
      </w:r>
      <w:r w:rsidR="008D20CA" w:rsidRPr="004649ED">
        <w:rPr>
          <w:sz w:val="24"/>
          <w:szCs w:val="24"/>
        </w:rPr>
        <w:t>.</w:t>
      </w:r>
      <w:r w:rsidR="008D20CA" w:rsidRPr="004649ED">
        <w:rPr>
          <w:sz w:val="24"/>
          <w:szCs w:val="24"/>
        </w:rPr>
        <w:tab/>
      </w:r>
    </w:p>
    <w:p w:rsidR="0074302D" w:rsidRPr="004649ED" w:rsidRDefault="00F22DF2" w:rsidP="009418FA">
      <w:pPr>
        <w:rPr>
          <w:sz w:val="24"/>
          <w:szCs w:val="24"/>
        </w:rPr>
      </w:pPr>
      <w:r w:rsidRPr="004649ED">
        <w:rPr>
          <w:b/>
          <w:sz w:val="24"/>
          <w:szCs w:val="24"/>
        </w:rPr>
        <w:t>Otherwise</w:t>
      </w:r>
      <w:r w:rsidRPr="004649ED">
        <w:rPr>
          <w:sz w:val="24"/>
          <w:szCs w:val="24"/>
        </w:rPr>
        <w:t xml:space="preserve">, you should just print </w:t>
      </w:r>
      <w:r w:rsidR="00627B57">
        <w:rPr>
          <w:sz w:val="24"/>
          <w:szCs w:val="24"/>
        </w:rPr>
        <w:t>"</w:t>
      </w:r>
      <w:r w:rsidRPr="004649ED">
        <w:rPr>
          <w:b/>
          <w:sz w:val="24"/>
          <w:szCs w:val="24"/>
        </w:rPr>
        <w:t>Error!</w:t>
      </w:r>
      <w:r w:rsidR="00627B57">
        <w:rPr>
          <w:sz w:val="24"/>
          <w:szCs w:val="24"/>
        </w:rPr>
        <w:t>"</w:t>
      </w:r>
    </w:p>
    <w:p w:rsidR="0053532A" w:rsidRPr="004649ED" w:rsidRDefault="00057699" w:rsidP="002303C8">
      <w:pPr>
        <w:rPr>
          <w:sz w:val="24"/>
          <w:szCs w:val="24"/>
        </w:rPr>
      </w:pPr>
      <w:r w:rsidRPr="004649ED">
        <w:rPr>
          <w:sz w:val="24"/>
          <w:szCs w:val="24"/>
        </w:rPr>
        <w:t>For more information, see the example below:</w:t>
      </w:r>
    </w:p>
    <w:p w:rsidR="002303C8" w:rsidRPr="004649ED" w:rsidRDefault="0074302D" w:rsidP="002303C8">
      <w:pPr>
        <w:pStyle w:val="3"/>
      </w:pPr>
      <w:r w:rsidRPr="004649ED">
        <w:t xml:space="preserve"> </w:t>
      </w:r>
      <w:r w:rsidR="002303C8" w:rsidRPr="004649ED">
        <w:t>Example</w:t>
      </w:r>
    </w:p>
    <w:tbl>
      <w:tblPr>
        <w:tblStyle w:val="af"/>
        <w:tblpPr w:leftFromText="180" w:rightFromText="180" w:vertAnchor="text" w:horzAnchor="margin" w:tblpY="459"/>
        <w:tblW w:w="1067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2"/>
        <w:gridCol w:w="5317"/>
      </w:tblGrid>
      <w:tr w:rsidR="0074302D" w:rsidRPr="004649ED" w:rsidTr="00ED2528">
        <w:trPr>
          <w:trHeight w:val="128"/>
        </w:trPr>
        <w:tc>
          <w:tcPr>
            <w:tcW w:w="5362" w:type="dxa"/>
            <w:shd w:val="clear" w:color="auto" w:fill="D9D9D9" w:themeFill="background1" w:themeFillShade="D9"/>
          </w:tcPr>
          <w:p w:rsidR="0074302D" w:rsidRPr="004649ED" w:rsidRDefault="0074302D" w:rsidP="0096335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:rsidR="0074302D" w:rsidRPr="004649ED" w:rsidRDefault="0074302D" w:rsidP="0096335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74302D" w:rsidRPr="004649ED" w:rsidTr="00ED2528">
        <w:trPr>
          <w:trHeight w:val="370"/>
        </w:trPr>
        <w:tc>
          <w:tcPr>
            <w:tcW w:w="5362" w:type="dxa"/>
          </w:tcPr>
          <w:p w:rsidR="0074302D" w:rsidRPr="004649ED" w:rsidRDefault="00ED2528" w:rsidP="0096335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 xml:space="preserve">79, </w:t>
            </w:r>
            <w:r w:rsidR="00132C92" w:rsidRPr="004649ED">
              <w:rPr>
                <w:rFonts w:ascii="Consolas" w:hAnsi="Consolas"/>
                <w:sz w:val="24"/>
                <w:szCs w:val="24"/>
              </w:rPr>
              <w:t>'</w:t>
            </w:r>
            <w:proofErr w:type="spellStart"/>
            <w:r w:rsidRPr="004649ED">
              <w:rPr>
                <w:rFonts w:ascii="Consolas" w:hAnsi="Consolas"/>
                <w:sz w:val="24"/>
                <w:szCs w:val="24"/>
              </w:rPr>
              <w:t>celsius</w:t>
            </w:r>
            <w:proofErr w:type="spellEnd"/>
            <w:r w:rsidR="00132C92" w:rsidRPr="004649ED">
              <w:rPr>
                <w:rFonts w:ascii="Consolas" w:hAnsi="Consolas"/>
                <w:sz w:val="24"/>
                <w:szCs w:val="24"/>
              </w:rPr>
              <w:t>'</w:t>
            </w:r>
          </w:p>
        </w:tc>
        <w:tc>
          <w:tcPr>
            <w:tcW w:w="5317" w:type="dxa"/>
            <w:vAlign w:val="center"/>
          </w:tcPr>
          <w:p w:rsidR="0074302D" w:rsidRPr="004649ED" w:rsidRDefault="00ED2528" w:rsidP="0096335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174</w:t>
            </w:r>
          </w:p>
        </w:tc>
      </w:tr>
      <w:tr w:rsidR="00ED2528" w:rsidRPr="004649ED" w:rsidTr="00963354">
        <w:trPr>
          <w:trHeight w:val="128"/>
        </w:trPr>
        <w:tc>
          <w:tcPr>
            <w:tcW w:w="5362" w:type="dxa"/>
            <w:shd w:val="clear" w:color="auto" w:fill="D9D9D9" w:themeFill="background1" w:themeFillShade="D9"/>
          </w:tcPr>
          <w:p w:rsidR="00ED2528" w:rsidRPr="004649ED" w:rsidRDefault="00ED2528" w:rsidP="0096335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:rsidR="00ED2528" w:rsidRPr="004649ED" w:rsidRDefault="00ED2528" w:rsidP="0096335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ED2528" w:rsidRPr="004649ED" w:rsidTr="00963354">
        <w:trPr>
          <w:trHeight w:val="370"/>
        </w:trPr>
        <w:tc>
          <w:tcPr>
            <w:tcW w:w="5362" w:type="dxa"/>
          </w:tcPr>
          <w:p w:rsidR="00ED2528" w:rsidRPr="004649ED" w:rsidRDefault="00ED2528" w:rsidP="00ED252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 xml:space="preserve">45, </w:t>
            </w:r>
            <w:r w:rsidR="00132C92" w:rsidRPr="004649ED">
              <w:rPr>
                <w:rFonts w:ascii="Consolas" w:hAnsi="Consolas"/>
                <w:sz w:val="24"/>
                <w:szCs w:val="24"/>
              </w:rPr>
              <w:t>'</w:t>
            </w:r>
            <w:r w:rsidRPr="004649ED">
              <w:rPr>
                <w:rFonts w:ascii="Consolas" w:hAnsi="Consolas"/>
                <w:sz w:val="24"/>
                <w:szCs w:val="24"/>
              </w:rPr>
              <w:t>Fahrenheit</w:t>
            </w:r>
            <w:r w:rsidR="00132C92" w:rsidRPr="004649ED">
              <w:rPr>
                <w:rFonts w:ascii="Consolas" w:hAnsi="Consolas"/>
                <w:sz w:val="24"/>
                <w:szCs w:val="24"/>
              </w:rPr>
              <w:t>'</w:t>
            </w:r>
          </w:p>
        </w:tc>
        <w:tc>
          <w:tcPr>
            <w:tcW w:w="5317" w:type="dxa"/>
            <w:vAlign w:val="center"/>
          </w:tcPr>
          <w:p w:rsidR="00ED2528" w:rsidRPr="004649ED" w:rsidRDefault="00ED2528" w:rsidP="0096335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</w:tr>
      <w:tr w:rsidR="00ED2528" w:rsidRPr="004649ED" w:rsidTr="00963354">
        <w:trPr>
          <w:trHeight w:val="128"/>
        </w:trPr>
        <w:tc>
          <w:tcPr>
            <w:tcW w:w="5362" w:type="dxa"/>
            <w:shd w:val="clear" w:color="auto" w:fill="D9D9D9" w:themeFill="background1" w:themeFillShade="D9"/>
          </w:tcPr>
          <w:p w:rsidR="00ED2528" w:rsidRPr="004649ED" w:rsidRDefault="00ED2528" w:rsidP="0096335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:rsidR="00ED2528" w:rsidRPr="004649ED" w:rsidRDefault="00ED2528" w:rsidP="0096335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ED2528" w:rsidRPr="004649ED" w:rsidTr="00963354">
        <w:trPr>
          <w:trHeight w:val="370"/>
        </w:trPr>
        <w:tc>
          <w:tcPr>
            <w:tcW w:w="5362" w:type="dxa"/>
          </w:tcPr>
          <w:p w:rsidR="00ED2528" w:rsidRPr="004649ED" w:rsidRDefault="00ED2528" w:rsidP="00ED252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 xml:space="preserve">15, </w:t>
            </w:r>
            <w:r w:rsidR="00132C92" w:rsidRPr="004649ED">
              <w:rPr>
                <w:rFonts w:ascii="Consolas" w:hAnsi="Consolas"/>
                <w:sz w:val="24"/>
                <w:szCs w:val="24"/>
              </w:rPr>
              <w:t>'</w:t>
            </w:r>
            <w:proofErr w:type="spellStart"/>
            <w:r w:rsidRPr="004649ED">
              <w:rPr>
                <w:rFonts w:ascii="Consolas" w:hAnsi="Consolas"/>
                <w:sz w:val="24"/>
                <w:szCs w:val="24"/>
              </w:rPr>
              <w:t>gosho</w:t>
            </w:r>
            <w:proofErr w:type="spellEnd"/>
            <w:r w:rsidR="00132C92" w:rsidRPr="004649ED">
              <w:rPr>
                <w:rFonts w:ascii="Consolas" w:hAnsi="Consolas"/>
                <w:sz w:val="24"/>
                <w:szCs w:val="24"/>
              </w:rPr>
              <w:t>'</w:t>
            </w:r>
          </w:p>
        </w:tc>
        <w:tc>
          <w:tcPr>
            <w:tcW w:w="5317" w:type="dxa"/>
            <w:vAlign w:val="center"/>
          </w:tcPr>
          <w:p w:rsidR="00ED2528" w:rsidRPr="004649ED" w:rsidRDefault="00ED2528" w:rsidP="0096335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Error!</w:t>
            </w:r>
          </w:p>
        </w:tc>
      </w:tr>
    </w:tbl>
    <w:p w:rsidR="0053532A" w:rsidRPr="004649ED" w:rsidRDefault="0053532A" w:rsidP="0053532A"/>
    <w:p w:rsidR="0053532A" w:rsidRPr="004649ED" w:rsidRDefault="0053532A" w:rsidP="0053532A">
      <w:pPr>
        <w:pStyle w:val="3"/>
      </w:pPr>
      <w:r w:rsidRPr="004649ED">
        <w:t>Hints</w:t>
      </w:r>
    </w:p>
    <w:p w:rsidR="00F931F2" w:rsidRPr="004649ED" w:rsidRDefault="00D54A2B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b/>
          <w:sz w:val="24"/>
          <w:szCs w:val="24"/>
        </w:rPr>
        <w:t>The first thing</w:t>
      </w:r>
      <w:r w:rsidRPr="004649ED">
        <w:rPr>
          <w:sz w:val="24"/>
          <w:szCs w:val="24"/>
        </w:rPr>
        <w:t xml:space="preserve"> we can do </w:t>
      </w:r>
      <w:r w:rsidRPr="004649ED">
        <w:rPr>
          <w:b/>
          <w:sz w:val="24"/>
          <w:szCs w:val="24"/>
        </w:rPr>
        <w:t>is create a variable</w:t>
      </w:r>
      <w:r w:rsidRPr="004649ED">
        <w:rPr>
          <w:sz w:val="24"/>
          <w:szCs w:val="24"/>
        </w:rPr>
        <w:t xml:space="preserve"> that will </w:t>
      </w:r>
      <w:r w:rsidRPr="004649ED">
        <w:rPr>
          <w:b/>
          <w:sz w:val="24"/>
          <w:szCs w:val="24"/>
        </w:rPr>
        <w:t>store</w:t>
      </w:r>
      <w:r w:rsidRPr="004649ED">
        <w:rPr>
          <w:sz w:val="24"/>
          <w:szCs w:val="24"/>
        </w:rPr>
        <w:t xml:space="preserve"> the </w:t>
      </w:r>
      <w:r w:rsidRPr="004649ED">
        <w:rPr>
          <w:b/>
          <w:sz w:val="24"/>
          <w:szCs w:val="24"/>
        </w:rPr>
        <w:t>converted temperature</w:t>
      </w:r>
      <w:r w:rsidRPr="004649ED">
        <w:rPr>
          <w:sz w:val="24"/>
          <w:szCs w:val="24"/>
        </w:rPr>
        <w:t xml:space="preserve">. </w:t>
      </w:r>
      <w:r w:rsidR="004757D0" w:rsidRPr="004649ED">
        <w:rPr>
          <w:sz w:val="24"/>
          <w:szCs w:val="24"/>
        </w:rPr>
        <w:t>Its initial value will be 0.</w:t>
      </w:r>
      <w:r w:rsidR="00D26268" w:rsidRPr="004649ED">
        <w:rPr>
          <w:sz w:val="24"/>
          <w:szCs w:val="24"/>
        </w:rPr>
        <w:t xml:space="preserve"> We can also create a </w:t>
      </w:r>
      <w:proofErr w:type="spellStart"/>
      <w:r w:rsidR="00D26268" w:rsidRPr="004649ED">
        <w:rPr>
          <w:b/>
          <w:sz w:val="24"/>
          <w:szCs w:val="24"/>
        </w:rPr>
        <w:t>bool</w:t>
      </w:r>
      <w:proofErr w:type="spellEnd"/>
      <w:r w:rsidR="00D26268" w:rsidRPr="004649ED">
        <w:rPr>
          <w:sz w:val="24"/>
          <w:szCs w:val="24"/>
        </w:rPr>
        <w:t xml:space="preserve"> variable that will keep track if the given type of degrees is correct.</w:t>
      </w:r>
    </w:p>
    <w:p w:rsidR="004757D0" w:rsidRPr="004649ED" w:rsidRDefault="00D26268" w:rsidP="00350070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00056BFB" wp14:editId="6B0C29F6">
            <wp:extent cx="4038600" cy="657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57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57D0" w:rsidRPr="004649ED" w:rsidRDefault="004757D0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b/>
          <w:sz w:val="24"/>
          <w:szCs w:val="24"/>
        </w:rPr>
        <w:t>Next</w:t>
      </w:r>
      <w:r w:rsidRPr="004649ED">
        <w:rPr>
          <w:sz w:val="24"/>
          <w:szCs w:val="24"/>
        </w:rPr>
        <w:t xml:space="preserve">, </w:t>
      </w:r>
      <w:r w:rsidR="00E40678" w:rsidRPr="004649ED">
        <w:rPr>
          <w:sz w:val="24"/>
          <w:szCs w:val="24"/>
        </w:rPr>
        <w:t xml:space="preserve">we create a </w:t>
      </w:r>
      <w:r w:rsidR="00E40678" w:rsidRPr="004649ED">
        <w:rPr>
          <w:b/>
          <w:sz w:val="24"/>
          <w:szCs w:val="24"/>
        </w:rPr>
        <w:t>new function</w:t>
      </w:r>
      <w:r w:rsidR="00E40678" w:rsidRPr="004649ED">
        <w:rPr>
          <w:sz w:val="24"/>
          <w:szCs w:val="24"/>
        </w:rPr>
        <w:t xml:space="preserve"> where we </w:t>
      </w:r>
      <w:r w:rsidRPr="004649ED">
        <w:rPr>
          <w:sz w:val="24"/>
          <w:szCs w:val="24"/>
        </w:rPr>
        <w:t xml:space="preserve">check if the </w:t>
      </w:r>
      <w:r w:rsidRPr="004649ED">
        <w:rPr>
          <w:b/>
          <w:sz w:val="24"/>
          <w:szCs w:val="24"/>
        </w:rPr>
        <w:t>type of temperature</w:t>
      </w:r>
      <w:r w:rsidRPr="004649ED">
        <w:rPr>
          <w:sz w:val="24"/>
          <w:szCs w:val="24"/>
        </w:rPr>
        <w:t xml:space="preserve"> we have received is a </w:t>
      </w:r>
      <w:r w:rsidRPr="004649ED">
        <w:rPr>
          <w:b/>
          <w:sz w:val="24"/>
          <w:szCs w:val="24"/>
        </w:rPr>
        <w:t>correct</w:t>
      </w:r>
      <w:r w:rsidRPr="004649ED">
        <w:rPr>
          <w:sz w:val="24"/>
          <w:szCs w:val="24"/>
        </w:rPr>
        <w:t xml:space="preserve"> one. In order to do so, we can use an </w:t>
      </w:r>
      <w:r w:rsidRPr="004649ED">
        <w:rPr>
          <w:b/>
          <w:sz w:val="24"/>
          <w:szCs w:val="24"/>
        </w:rPr>
        <w:t>if-else</w:t>
      </w:r>
      <w:r w:rsidRPr="004649ED">
        <w:rPr>
          <w:sz w:val="24"/>
          <w:szCs w:val="24"/>
        </w:rPr>
        <w:t xml:space="preserve"> conditional statement. </w:t>
      </w:r>
      <w:r w:rsidRPr="004649ED">
        <w:rPr>
          <w:b/>
          <w:sz w:val="24"/>
          <w:szCs w:val="24"/>
        </w:rPr>
        <w:t>Note</w:t>
      </w:r>
      <w:r w:rsidRPr="004649ED">
        <w:rPr>
          <w:sz w:val="24"/>
          <w:szCs w:val="24"/>
        </w:rPr>
        <w:t xml:space="preserve"> that we have to consider that the input is </w:t>
      </w:r>
      <w:r w:rsidRPr="004649ED">
        <w:rPr>
          <w:b/>
          <w:sz w:val="24"/>
          <w:szCs w:val="24"/>
        </w:rPr>
        <w:t>case-insensitive</w:t>
      </w:r>
      <w:r w:rsidRPr="004649ED">
        <w:rPr>
          <w:sz w:val="24"/>
          <w:szCs w:val="24"/>
        </w:rPr>
        <w:t xml:space="preserve">. The method </w:t>
      </w:r>
      <w:proofErr w:type="spellStart"/>
      <w:proofErr w:type="gramStart"/>
      <w:r w:rsidRPr="004649ED">
        <w:rPr>
          <w:b/>
          <w:sz w:val="24"/>
          <w:szCs w:val="24"/>
        </w:rPr>
        <w:t>toLowerCase</w:t>
      </w:r>
      <w:proofErr w:type="spellEnd"/>
      <w:r w:rsidRPr="004649ED">
        <w:rPr>
          <w:b/>
          <w:sz w:val="24"/>
          <w:szCs w:val="24"/>
        </w:rPr>
        <w:t>(</w:t>
      </w:r>
      <w:proofErr w:type="gramEnd"/>
      <w:r w:rsidRPr="004649ED">
        <w:rPr>
          <w:b/>
          <w:sz w:val="24"/>
          <w:szCs w:val="24"/>
        </w:rPr>
        <w:t>)</w:t>
      </w:r>
      <w:r w:rsidRPr="004649ED">
        <w:rPr>
          <w:sz w:val="24"/>
          <w:szCs w:val="24"/>
        </w:rPr>
        <w:t xml:space="preserve"> is perfect for such conditions. We check if the given type is Fahrenheit and then we use the correct formula (</w:t>
      </w:r>
      <w:proofErr w:type="spellStart"/>
      <w:r w:rsidRPr="004649ED">
        <w:rPr>
          <w:sz w:val="24"/>
          <w:szCs w:val="24"/>
        </w:rPr>
        <w:t>google</w:t>
      </w:r>
      <w:proofErr w:type="spellEnd"/>
      <w:r w:rsidRPr="004649ED">
        <w:rPr>
          <w:sz w:val="24"/>
          <w:szCs w:val="24"/>
        </w:rPr>
        <w:t xml:space="preserve"> it</w:t>
      </w:r>
      <w:r w:rsidR="00D26268" w:rsidRPr="004649ED">
        <w:rPr>
          <w:sz w:val="24"/>
          <w:szCs w:val="24"/>
        </w:rPr>
        <w:t>,</w:t>
      </w:r>
      <w:r w:rsidRPr="004649ED">
        <w:rPr>
          <w:sz w:val="24"/>
          <w:szCs w:val="24"/>
        </w:rPr>
        <w:t xml:space="preserve"> if you do not know it) for converting the degrees.</w:t>
      </w:r>
      <w:r w:rsidR="00425B70" w:rsidRPr="004649ED">
        <w:rPr>
          <w:sz w:val="24"/>
          <w:szCs w:val="24"/>
        </w:rPr>
        <w:t xml:space="preserve"> </w:t>
      </w:r>
      <w:r w:rsidR="00D26268" w:rsidRPr="004649ED">
        <w:rPr>
          <w:sz w:val="24"/>
          <w:szCs w:val="24"/>
        </w:rPr>
        <w:t xml:space="preserve"> We also set our </w:t>
      </w:r>
      <w:proofErr w:type="spellStart"/>
      <w:r w:rsidR="00D26268" w:rsidRPr="004649ED">
        <w:rPr>
          <w:b/>
          <w:sz w:val="24"/>
          <w:szCs w:val="24"/>
        </w:rPr>
        <w:t>bool</w:t>
      </w:r>
      <w:proofErr w:type="spellEnd"/>
      <w:r w:rsidR="00D26268" w:rsidRPr="004649ED">
        <w:rPr>
          <w:sz w:val="24"/>
          <w:szCs w:val="24"/>
        </w:rPr>
        <w:t xml:space="preserve"> variable to </w:t>
      </w:r>
      <w:r w:rsidR="00D26268" w:rsidRPr="004649ED">
        <w:rPr>
          <w:b/>
          <w:sz w:val="24"/>
          <w:szCs w:val="24"/>
        </w:rPr>
        <w:t>true</w:t>
      </w:r>
      <w:r w:rsidR="00D26268" w:rsidRPr="004649ED">
        <w:rPr>
          <w:sz w:val="24"/>
          <w:szCs w:val="24"/>
        </w:rPr>
        <w:t xml:space="preserve"> because we will need it when printing the output.</w:t>
      </w:r>
    </w:p>
    <w:p w:rsidR="004757D0" w:rsidRPr="004649ED" w:rsidRDefault="00E40678" w:rsidP="004757D0">
      <w:pPr>
        <w:pStyle w:val="ac"/>
        <w:rPr>
          <w:sz w:val="24"/>
          <w:szCs w:val="24"/>
        </w:rPr>
      </w:pPr>
      <w:r w:rsidRPr="004649ED">
        <w:rPr>
          <w:noProof/>
        </w:rPr>
        <w:lastRenderedPageBreak/>
        <w:drawing>
          <wp:inline distT="0" distB="0" distL="0" distR="0" wp14:anchorId="4CB2C1E5" wp14:editId="00C55BD1">
            <wp:extent cx="5086350" cy="933450"/>
            <wp:effectExtent l="19050" t="19050" r="19050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B70" w:rsidRPr="004649ED" w:rsidRDefault="00E40678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>Inside the same function, w</w:t>
      </w:r>
      <w:r w:rsidR="00425B70" w:rsidRPr="004649ED">
        <w:rPr>
          <w:sz w:val="24"/>
          <w:szCs w:val="24"/>
        </w:rPr>
        <w:t xml:space="preserve">e </w:t>
      </w:r>
      <w:r w:rsidR="00D26268" w:rsidRPr="004649ED">
        <w:rPr>
          <w:sz w:val="24"/>
          <w:szCs w:val="24"/>
        </w:rPr>
        <w:t xml:space="preserve">write </w:t>
      </w:r>
      <w:r w:rsidR="00425B70" w:rsidRPr="004649ED">
        <w:rPr>
          <w:b/>
          <w:sz w:val="24"/>
          <w:szCs w:val="24"/>
        </w:rPr>
        <w:t>exactly the same</w:t>
      </w:r>
      <w:r w:rsidR="00425B70" w:rsidRPr="004649ED">
        <w:rPr>
          <w:sz w:val="24"/>
          <w:szCs w:val="24"/>
        </w:rPr>
        <w:t xml:space="preserve"> method </w:t>
      </w:r>
      <w:r w:rsidR="00425B70" w:rsidRPr="004649ED">
        <w:rPr>
          <w:b/>
          <w:sz w:val="24"/>
          <w:szCs w:val="24"/>
        </w:rPr>
        <w:t>as described above</w:t>
      </w:r>
      <w:r w:rsidR="00425B70" w:rsidRPr="004649ED">
        <w:rPr>
          <w:sz w:val="24"/>
          <w:szCs w:val="24"/>
        </w:rPr>
        <w:t xml:space="preserve"> in order to find if the </w:t>
      </w:r>
      <w:r w:rsidR="00425B70" w:rsidRPr="004649ED">
        <w:rPr>
          <w:b/>
          <w:sz w:val="24"/>
          <w:szCs w:val="24"/>
        </w:rPr>
        <w:t>type of temperature</w:t>
      </w:r>
      <w:r w:rsidR="00425B70" w:rsidRPr="004649ED">
        <w:rPr>
          <w:sz w:val="24"/>
          <w:szCs w:val="24"/>
        </w:rPr>
        <w:t xml:space="preserve"> we have received is </w:t>
      </w:r>
      <w:r w:rsidR="00425B70" w:rsidRPr="004649ED">
        <w:rPr>
          <w:b/>
          <w:sz w:val="24"/>
          <w:szCs w:val="24"/>
        </w:rPr>
        <w:t>Celsius</w:t>
      </w:r>
      <w:r w:rsidR="00425B70" w:rsidRPr="004649ED">
        <w:rPr>
          <w:sz w:val="24"/>
          <w:szCs w:val="24"/>
        </w:rPr>
        <w:t>.</w:t>
      </w:r>
    </w:p>
    <w:p w:rsidR="00425B70" w:rsidRPr="004649ED" w:rsidRDefault="00E40678" w:rsidP="00425B70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2E600A70" wp14:editId="357D364B">
            <wp:extent cx="4981575" cy="1076325"/>
            <wp:effectExtent l="19050" t="19050" r="28575" b="285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76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B70" w:rsidRPr="004649ED" w:rsidRDefault="00E40678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After that, we can create </w:t>
      </w:r>
      <w:r w:rsidRPr="004649ED">
        <w:rPr>
          <w:b/>
          <w:sz w:val="24"/>
          <w:szCs w:val="24"/>
        </w:rPr>
        <w:t>another function</w:t>
      </w:r>
      <w:r w:rsidRPr="004649ED">
        <w:rPr>
          <w:sz w:val="24"/>
          <w:szCs w:val="24"/>
        </w:rPr>
        <w:t xml:space="preserve"> where the output will be </w:t>
      </w:r>
      <w:r w:rsidRPr="004649ED">
        <w:rPr>
          <w:b/>
          <w:sz w:val="24"/>
          <w:szCs w:val="24"/>
        </w:rPr>
        <w:t>printed</w:t>
      </w:r>
      <w:r w:rsidRPr="004649ED">
        <w:rPr>
          <w:sz w:val="24"/>
          <w:szCs w:val="24"/>
        </w:rPr>
        <w:t>. Inside it</w:t>
      </w:r>
      <w:r w:rsidR="00425B70" w:rsidRPr="004649ED">
        <w:rPr>
          <w:sz w:val="24"/>
          <w:szCs w:val="24"/>
        </w:rPr>
        <w:t xml:space="preserve">, we check if the </w:t>
      </w:r>
      <w:r w:rsidR="00425B70" w:rsidRPr="004649ED">
        <w:rPr>
          <w:b/>
          <w:sz w:val="24"/>
          <w:szCs w:val="24"/>
        </w:rPr>
        <w:t>type of temperature</w:t>
      </w:r>
      <w:r w:rsidR="00425B70" w:rsidRPr="004649ED">
        <w:rPr>
          <w:sz w:val="24"/>
          <w:szCs w:val="24"/>
        </w:rPr>
        <w:t xml:space="preserve"> is </w:t>
      </w:r>
      <w:r w:rsidR="00425B70" w:rsidRPr="004649ED">
        <w:rPr>
          <w:b/>
          <w:sz w:val="24"/>
          <w:szCs w:val="24"/>
        </w:rPr>
        <w:t>correct</w:t>
      </w:r>
      <w:r w:rsidR="00425B70" w:rsidRPr="004649ED">
        <w:rPr>
          <w:sz w:val="24"/>
          <w:szCs w:val="24"/>
        </w:rPr>
        <w:t xml:space="preserve"> and </w:t>
      </w:r>
      <w:r w:rsidR="00425B70" w:rsidRPr="004649ED">
        <w:rPr>
          <w:b/>
          <w:sz w:val="24"/>
          <w:szCs w:val="24"/>
        </w:rPr>
        <w:t>print</w:t>
      </w:r>
      <w:r w:rsidR="00425B70" w:rsidRPr="004649ED">
        <w:rPr>
          <w:sz w:val="24"/>
          <w:szCs w:val="24"/>
        </w:rPr>
        <w:t xml:space="preserve"> the </w:t>
      </w:r>
      <w:r w:rsidR="00425B70" w:rsidRPr="004649ED">
        <w:rPr>
          <w:b/>
          <w:sz w:val="24"/>
          <w:szCs w:val="24"/>
        </w:rPr>
        <w:t>corresponding output</w:t>
      </w:r>
      <w:r w:rsidR="00425B70" w:rsidRPr="004649ED">
        <w:rPr>
          <w:sz w:val="24"/>
          <w:szCs w:val="24"/>
        </w:rPr>
        <w:t>.</w:t>
      </w:r>
      <w:r w:rsidR="0094320D" w:rsidRPr="004649ED">
        <w:rPr>
          <w:sz w:val="24"/>
          <w:szCs w:val="24"/>
        </w:rPr>
        <w:t xml:space="preserve"> Note that we use the method </w:t>
      </w:r>
      <w:proofErr w:type="spellStart"/>
      <w:proofErr w:type="gramStart"/>
      <w:r w:rsidR="0094320D" w:rsidRPr="004649ED">
        <w:rPr>
          <w:b/>
          <w:sz w:val="24"/>
          <w:szCs w:val="24"/>
        </w:rPr>
        <w:t>Math.round</w:t>
      </w:r>
      <w:proofErr w:type="spellEnd"/>
      <w:r w:rsidR="0094320D" w:rsidRPr="004649ED">
        <w:rPr>
          <w:b/>
          <w:sz w:val="24"/>
          <w:szCs w:val="24"/>
        </w:rPr>
        <w:t>(</w:t>
      </w:r>
      <w:proofErr w:type="gramEnd"/>
      <w:r w:rsidR="0094320D" w:rsidRPr="004649ED">
        <w:rPr>
          <w:b/>
          <w:sz w:val="24"/>
          <w:szCs w:val="24"/>
        </w:rPr>
        <w:t>)</w:t>
      </w:r>
      <w:r w:rsidR="008C778F" w:rsidRPr="004649ED">
        <w:rPr>
          <w:b/>
          <w:sz w:val="24"/>
          <w:szCs w:val="24"/>
        </w:rPr>
        <w:t xml:space="preserve"> </w:t>
      </w:r>
      <w:r w:rsidR="008C778F" w:rsidRPr="004649ED">
        <w:rPr>
          <w:sz w:val="24"/>
          <w:szCs w:val="24"/>
        </w:rPr>
        <w:t xml:space="preserve">to </w:t>
      </w:r>
      <w:r w:rsidR="008C778F" w:rsidRPr="004649ED">
        <w:rPr>
          <w:b/>
          <w:sz w:val="24"/>
          <w:szCs w:val="24"/>
        </w:rPr>
        <w:t>round the degrees to the nearest integer</w:t>
      </w:r>
      <w:r w:rsidR="008C778F" w:rsidRPr="004649ED">
        <w:rPr>
          <w:sz w:val="24"/>
          <w:szCs w:val="24"/>
        </w:rPr>
        <w:t>.</w:t>
      </w:r>
    </w:p>
    <w:p w:rsidR="0094320D" w:rsidRPr="004649ED" w:rsidRDefault="00E40678" w:rsidP="0094320D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1F98A4CA" wp14:editId="3DF6AAC1">
            <wp:extent cx="4867275" cy="1419225"/>
            <wp:effectExtent l="19050" t="19050" r="28575" b="285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19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0678" w:rsidRPr="004649ED" w:rsidRDefault="00E40678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Finally, we </w:t>
      </w:r>
      <w:r w:rsidRPr="004649ED">
        <w:rPr>
          <w:b/>
          <w:sz w:val="24"/>
          <w:szCs w:val="24"/>
        </w:rPr>
        <w:t>call</w:t>
      </w:r>
      <w:r w:rsidRPr="004649ED">
        <w:rPr>
          <w:sz w:val="24"/>
          <w:szCs w:val="24"/>
        </w:rPr>
        <w:t xml:space="preserve"> our </w:t>
      </w:r>
      <w:r w:rsidRPr="004649ED">
        <w:rPr>
          <w:b/>
          <w:sz w:val="24"/>
          <w:szCs w:val="24"/>
        </w:rPr>
        <w:t>nested function</w:t>
      </w:r>
      <w:r w:rsidRPr="004649ED">
        <w:rPr>
          <w:sz w:val="24"/>
          <w:szCs w:val="24"/>
        </w:rPr>
        <w:t xml:space="preserve"> inside the </w:t>
      </w:r>
      <w:r w:rsidRPr="004649ED">
        <w:rPr>
          <w:b/>
          <w:sz w:val="24"/>
          <w:szCs w:val="24"/>
        </w:rPr>
        <w:t>main</w:t>
      </w:r>
      <w:r w:rsidRPr="004649ED">
        <w:rPr>
          <w:sz w:val="24"/>
          <w:szCs w:val="24"/>
        </w:rPr>
        <w:t xml:space="preserve"> one, so that they can be </w:t>
      </w:r>
      <w:r w:rsidRPr="004649ED">
        <w:rPr>
          <w:b/>
          <w:sz w:val="24"/>
          <w:szCs w:val="24"/>
        </w:rPr>
        <w:t>executed</w:t>
      </w:r>
      <w:r w:rsidRPr="004649ED">
        <w:rPr>
          <w:sz w:val="24"/>
          <w:szCs w:val="24"/>
        </w:rPr>
        <w:t>.</w:t>
      </w:r>
    </w:p>
    <w:p w:rsidR="00E40678" w:rsidRDefault="00E40678" w:rsidP="00E40678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3B0191FE" wp14:editId="464A9BFC">
            <wp:extent cx="2190750" cy="685800"/>
            <wp:effectExtent l="19050" t="19050" r="19050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85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71A" w:rsidRPr="00A31804" w:rsidRDefault="0081471A" w:rsidP="00E40678">
      <w:pPr>
        <w:pStyle w:val="ac"/>
        <w:rPr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1922014D" wp14:editId="23DFCACB">
            <wp:extent cx="5629275" cy="33147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14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1620" w:rsidRPr="004649ED" w:rsidRDefault="006953E8" w:rsidP="006953E8">
      <w:pPr>
        <w:pStyle w:val="2"/>
      </w:pPr>
      <w:r w:rsidRPr="004649ED">
        <w:t>Count Occurrences of a Given Character</w:t>
      </w:r>
    </w:p>
    <w:p w:rsidR="008C1620" w:rsidRPr="004649ED" w:rsidRDefault="008C1620" w:rsidP="008C1620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Write a JS function that takes </w:t>
      </w:r>
      <w:r w:rsidR="006953E8" w:rsidRPr="004649ED">
        <w:rPr>
          <w:b/>
          <w:sz w:val="24"/>
          <w:szCs w:val="24"/>
        </w:rPr>
        <w:t>two parameters</w:t>
      </w:r>
      <w:r w:rsidRPr="004649ED">
        <w:rPr>
          <w:sz w:val="24"/>
          <w:szCs w:val="24"/>
        </w:rPr>
        <w:t xml:space="preserve"> as an input. </w:t>
      </w:r>
    </w:p>
    <w:p w:rsidR="006953E8" w:rsidRPr="004649ED" w:rsidRDefault="006953E8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b/>
          <w:sz w:val="24"/>
          <w:szCs w:val="24"/>
        </w:rPr>
        <w:t>The first parameter</w:t>
      </w:r>
      <w:r w:rsidRPr="004649ED">
        <w:rPr>
          <w:sz w:val="24"/>
          <w:szCs w:val="24"/>
        </w:rPr>
        <w:t xml:space="preserve"> will be a </w:t>
      </w:r>
      <w:r w:rsidRPr="004649ED">
        <w:rPr>
          <w:b/>
          <w:sz w:val="24"/>
          <w:szCs w:val="24"/>
        </w:rPr>
        <w:t>string</w:t>
      </w:r>
      <w:r w:rsidRPr="004649ED">
        <w:rPr>
          <w:sz w:val="24"/>
          <w:szCs w:val="24"/>
        </w:rPr>
        <w:t>.</w:t>
      </w:r>
    </w:p>
    <w:p w:rsidR="006953E8" w:rsidRPr="004649ED" w:rsidRDefault="006953E8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b/>
          <w:sz w:val="24"/>
          <w:szCs w:val="24"/>
        </w:rPr>
        <w:t>The second parameter</w:t>
      </w:r>
      <w:r w:rsidRPr="004649ED">
        <w:rPr>
          <w:sz w:val="24"/>
          <w:szCs w:val="24"/>
        </w:rPr>
        <w:t xml:space="preserve"> will be a </w:t>
      </w:r>
      <w:r w:rsidRPr="004649ED">
        <w:rPr>
          <w:b/>
          <w:sz w:val="24"/>
          <w:szCs w:val="24"/>
        </w:rPr>
        <w:t>character</w:t>
      </w:r>
      <w:r w:rsidRPr="004649ED">
        <w:rPr>
          <w:sz w:val="24"/>
          <w:szCs w:val="24"/>
        </w:rPr>
        <w:t>.</w:t>
      </w:r>
    </w:p>
    <w:p w:rsidR="006953E8" w:rsidRPr="004649ED" w:rsidRDefault="006953E8" w:rsidP="006953E8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Your task is to find </w:t>
      </w:r>
      <w:r w:rsidRPr="004649ED">
        <w:rPr>
          <w:b/>
          <w:sz w:val="24"/>
          <w:szCs w:val="24"/>
        </w:rPr>
        <w:t>each occurrence</w:t>
      </w:r>
      <w:r w:rsidRPr="004649ED">
        <w:rPr>
          <w:sz w:val="24"/>
          <w:szCs w:val="24"/>
        </w:rPr>
        <w:t xml:space="preserve"> of the </w:t>
      </w:r>
      <w:r w:rsidRPr="004649ED">
        <w:rPr>
          <w:b/>
          <w:sz w:val="24"/>
          <w:szCs w:val="24"/>
        </w:rPr>
        <w:t>character</w:t>
      </w:r>
      <w:r w:rsidRPr="004649ED">
        <w:rPr>
          <w:sz w:val="24"/>
          <w:szCs w:val="24"/>
        </w:rPr>
        <w:t xml:space="preserve"> in the string and </w:t>
      </w:r>
      <w:r w:rsidRPr="004649ED">
        <w:rPr>
          <w:b/>
          <w:sz w:val="24"/>
          <w:szCs w:val="24"/>
        </w:rPr>
        <w:t>print</w:t>
      </w:r>
      <w:r w:rsidRPr="004649ED">
        <w:rPr>
          <w:sz w:val="24"/>
          <w:szCs w:val="24"/>
        </w:rPr>
        <w:t xml:space="preserve"> if the </w:t>
      </w:r>
      <w:r w:rsidRPr="004649ED">
        <w:rPr>
          <w:b/>
          <w:sz w:val="24"/>
          <w:szCs w:val="24"/>
        </w:rPr>
        <w:t>total count</w:t>
      </w:r>
      <w:r w:rsidRPr="004649ED">
        <w:rPr>
          <w:sz w:val="24"/>
          <w:szCs w:val="24"/>
        </w:rPr>
        <w:t xml:space="preserve"> is </w:t>
      </w:r>
      <w:r w:rsidRPr="004649ED">
        <w:rPr>
          <w:b/>
          <w:sz w:val="24"/>
          <w:szCs w:val="24"/>
        </w:rPr>
        <w:t>even</w:t>
      </w:r>
      <w:r w:rsidRPr="004649ED">
        <w:rPr>
          <w:sz w:val="24"/>
          <w:szCs w:val="24"/>
        </w:rPr>
        <w:t xml:space="preserve"> or </w:t>
      </w:r>
      <w:r w:rsidRPr="004649ED">
        <w:rPr>
          <w:b/>
          <w:sz w:val="24"/>
          <w:szCs w:val="24"/>
        </w:rPr>
        <w:t>odd</w:t>
      </w:r>
      <w:r w:rsidR="009B2160" w:rsidRPr="004649ED">
        <w:rPr>
          <w:sz w:val="24"/>
          <w:szCs w:val="24"/>
        </w:rPr>
        <w:t xml:space="preserve"> in the following format:</w:t>
      </w:r>
    </w:p>
    <w:p w:rsidR="009B2160" w:rsidRPr="004649ED" w:rsidRDefault="009B2160" w:rsidP="006953E8">
      <w:pPr>
        <w:rPr>
          <w:rFonts w:ascii="Consolas" w:hAnsi="Consolas"/>
          <w:b/>
          <w:sz w:val="24"/>
          <w:szCs w:val="24"/>
        </w:rPr>
      </w:pPr>
      <w:r w:rsidRPr="004649ED">
        <w:rPr>
          <w:rFonts w:ascii="Consolas" w:hAnsi="Consolas"/>
          <w:b/>
          <w:sz w:val="24"/>
          <w:szCs w:val="24"/>
        </w:rPr>
        <w:t xml:space="preserve">Count of ${char} is </w:t>
      </w:r>
      <w:proofErr w:type="gramStart"/>
      <w:r w:rsidRPr="004649ED">
        <w:rPr>
          <w:rFonts w:ascii="Consolas" w:hAnsi="Consolas"/>
          <w:b/>
          <w:sz w:val="24"/>
          <w:szCs w:val="24"/>
        </w:rPr>
        <w:t>even/odd</w:t>
      </w:r>
      <w:proofErr w:type="gramEnd"/>
      <w:r w:rsidRPr="004649ED">
        <w:rPr>
          <w:rFonts w:ascii="Consolas" w:hAnsi="Consolas"/>
          <w:b/>
          <w:sz w:val="24"/>
          <w:szCs w:val="24"/>
        </w:rPr>
        <w:t>.</w:t>
      </w:r>
    </w:p>
    <w:p w:rsidR="009C443A" w:rsidRPr="004649ED" w:rsidRDefault="009C443A" w:rsidP="006953E8">
      <w:pPr>
        <w:rPr>
          <w:rFonts w:cstheme="minorHAnsi"/>
          <w:sz w:val="24"/>
          <w:szCs w:val="24"/>
        </w:rPr>
      </w:pPr>
      <w:r w:rsidRPr="004649ED">
        <w:rPr>
          <w:rFonts w:cstheme="minorHAnsi"/>
          <w:sz w:val="24"/>
          <w:szCs w:val="24"/>
        </w:rPr>
        <w:t xml:space="preserve">There will </w:t>
      </w:r>
      <w:r w:rsidRPr="004649ED">
        <w:rPr>
          <w:rFonts w:cstheme="minorHAnsi"/>
          <w:b/>
          <w:sz w:val="24"/>
          <w:szCs w:val="24"/>
        </w:rPr>
        <w:t>always</w:t>
      </w:r>
      <w:r w:rsidRPr="004649ED">
        <w:rPr>
          <w:rFonts w:cstheme="minorHAnsi"/>
          <w:sz w:val="24"/>
          <w:szCs w:val="24"/>
        </w:rPr>
        <w:t xml:space="preserve"> be </w:t>
      </w:r>
      <w:r w:rsidRPr="004649ED">
        <w:rPr>
          <w:rFonts w:cstheme="minorHAnsi"/>
          <w:b/>
          <w:sz w:val="24"/>
          <w:szCs w:val="24"/>
        </w:rPr>
        <w:t>at least one</w:t>
      </w:r>
      <w:r w:rsidRPr="004649ED">
        <w:rPr>
          <w:rFonts w:cstheme="minorHAnsi"/>
          <w:sz w:val="24"/>
          <w:szCs w:val="24"/>
        </w:rPr>
        <w:t xml:space="preserve"> char </w:t>
      </w:r>
      <w:r w:rsidRPr="004649ED">
        <w:rPr>
          <w:rFonts w:cstheme="minorHAnsi"/>
          <w:b/>
          <w:sz w:val="24"/>
          <w:szCs w:val="24"/>
        </w:rPr>
        <w:t>occurrence</w:t>
      </w:r>
      <w:r w:rsidRPr="004649ED">
        <w:rPr>
          <w:rFonts w:cstheme="minorHAnsi"/>
          <w:sz w:val="24"/>
          <w:szCs w:val="24"/>
        </w:rPr>
        <w:t xml:space="preserve"> in the string. </w:t>
      </w:r>
    </w:p>
    <w:p w:rsidR="008C1620" w:rsidRPr="004649ED" w:rsidRDefault="008C1620" w:rsidP="008C1620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For more information, see the examples below: </w:t>
      </w:r>
    </w:p>
    <w:p w:rsidR="008C1620" w:rsidRPr="004649ED" w:rsidRDefault="008C1620" w:rsidP="008C1620">
      <w:pPr>
        <w:pStyle w:val="3"/>
        <w:rPr>
          <w:sz w:val="24"/>
          <w:szCs w:val="24"/>
        </w:rPr>
      </w:pPr>
      <w:r w:rsidRPr="004649ED">
        <w:t>Example</w:t>
      </w:r>
    </w:p>
    <w:tbl>
      <w:tblPr>
        <w:tblStyle w:val="af"/>
        <w:tblpPr w:leftFromText="180" w:rightFromText="180" w:vertAnchor="text" w:horzAnchor="margin" w:tblpY="69"/>
        <w:tblW w:w="1069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8"/>
        <w:gridCol w:w="5323"/>
      </w:tblGrid>
      <w:tr w:rsidR="008C1620" w:rsidRPr="004649ED" w:rsidTr="004C0920">
        <w:trPr>
          <w:trHeight w:val="215"/>
        </w:trPr>
        <w:tc>
          <w:tcPr>
            <w:tcW w:w="5368" w:type="dxa"/>
            <w:shd w:val="clear" w:color="auto" w:fill="D9D9D9" w:themeFill="background1" w:themeFillShade="D9"/>
          </w:tcPr>
          <w:p w:rsidR="008C1620" w:rsidRPr="004649ED" w:rsidRDefault="008C1620" w:rsidP="004C09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23" w:type="dxa"/>
            <w:shd w:val="clear" w:color="auto" w:fill="D9D9D9" w:themeFill="background1" w:themeFillShade="D9"/>
          </w:tcPr>
          <w:p w:rsidR="008C1620" w:rsidRPr="004649ED" w:rsidRDefault="008C1620" w:rsidP="004C09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8C1620" w:rsidRPr="004649ED" w:rsidTr="004C0920">
        <w:trPr>
          <w:trHeight w:val="368"/>
        </w:trPr>
        <w:tc>
          <w:tcPr>
            <w:tcW w:w="5368" w:type="dxa"/>
          </w:tcPr>
          <w:p w:rsidR="008C1620" w:rsidRPr="004649ED" w:rsidRDefault="009C443A" w:rsidP="004C09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>'</w:t>
            </w:r>
            <w:proofErr w:type="spellStart"/>
            <w:r w:rsidRPr="004649ED">
              <w:rPr>
                <w:rFonts w:ascii="Consolas" w:hAnsi="Consolas"/>
                <w:sz w:val="24"/>
                <w:szCs w:val="24"/>
              </w:rPr>
              <w:t>HoHoHoHo</w:t>
            </w:r>
            <w:proofErr w:type="spellEnd"/>
            <w:r w:rsidRPr="004649ED">
              <w:rPr>
                <w:rFonts w:ascii="Consolas" w:hAnsi="Consolas"/>
                <w:sz w:val="24"/>
                <w:szCs w:val="24"/>
              </w:rPr>
              <w:t xml:space="preserve"> Merry Crisis', 'H'</w:t>
            </w:r>
          </w:p>
        </w:tc>
        <w:tc>
          <w:tcPr>
            <w:tcW w:w="5323" w:type="dxa"/>
            <w:vAlign w:val="center"/>
          </w:tcPr>
          <w:p w:rsidR="008C1620" w:rsidRPr="004649ED" w:rsidRDefault="00374651" w:rsidP="004C09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Count of H is even.</w:t>
            </w:r>
          </w:p>
        </w:tc>
      </w:tr>
      <w:tr w:rsidR="008C1620" w:rsidRPr="004649ED" w:rsidTr="004C0920">
        <w:trPr>
          <w:trHeight w:val="215"/>
        </w:trPr>
        <w:tc>
          <w:tcPr>
            <w:tcW w:w="5368" w:type="dxa"/>
            <w:shd w:val="clear" w:color="auto" w:fill="D9D9D9" w:themeFill="background1" w:themeFillShade="D9"/>
          </w:tcPr>
          <w:p w:rsidR="008C1620" w:rsidRPr="004649ED" w:rsidRDefault="008C1620" w:rsidP="004C09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23" w:type="dxa"/>
            <w:shd w:val="clear" w:color="auto" w:fill="D9D9D9" w:themeFill="background1" w:themeFillShade="D9"/>
          </w:tcPr>
          <w:p w:rsidR="008C1620" w:rsidRPr="004649ED" w:rsidRDefault="008C1620" w:rsidP="004C09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8C1620" w:rsidRPr="004649ED" w:rsidTr="004C0920">
        <w:trPr>
          <w:trHeight w:val="368"/>
        </w:trPr>
        <w:tc>
          <w:tcPr>
            <w:tcW w:w="5368" w:type="dxa"/>
          </w:tcPr>
          <w:p w:rsidR="008C1620" w:rsidRPr="004649ED" w:rsidRDefault="00E62EBD" w:rsidP="004C09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>'Is this real life?', 'f'</w:t>
            </w:r>
          </w:p>
        </w:tc>
        <w:tc>
          <w:tcPr>
            <w:tcW w:w="5323" w:type="dxa"/>
            <w:vAlign w:val="center"/>
          </w:tcPr>
          <w:p w:rsidR="008C1620" w:rsidRPr="004649ED" w:rsidRDefault="00E62EBD" w:rsidP="004C09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 xml:space="preserve">Count </w:t>
            </w:r>
            <w:proofErr w:type="spellStart"/>
            <w:r w:rsidRPr="004649ED">
              <w:rPr>
                <w:rFonts w:ascii="Consolas" w:hAnsi="Consolas"/>
                <w:bCs/>
                <w:sz w:val="24"/>
                <w:szCs w:val="24"/>
              </w:rPr>
              <w:t>of f</w:t>
            </w:r>
            <w:proofErr w:type="spellEnd"/>
            <w:r w:rsidRPr="004649ED">
              <w:rPr>
                <w:rFonts w:ascii="Consolas" w:hAnsi="Consolas"/>
                <w:bCs/>
                <w:sz w:val="24"/>
                <w:szCs w:val="24"/>
              </w:rPr>
              <w:t xml:space="preserve"> is odd.</w:t>
            </w:r>
          </w:p>
        </w:tc>
      </w:tr>
    </w:tbl>
    <w:p w:rsidR="008C1620" w:rsidRPr="004649ED" w:rsidRDefault="008C1620" w:rsidP="008C1620"/>
    <w:p w:rsidR="008C1620" w:rsidRPr="004649ED" w:rsidRDefault="008C1620" w:rsidP="008C1620">
      <w:pPr>
        <w:pStyle w:val="3"/>
      </w:pPr>
      <w:r w:rsidRPr="004649ED">
        <w:t>Hints</w:t>
      </w:r>
    </w:p>
    <w:p w:rsidR="008C1620" w:rsidRPr="004649ED" w:rsidRDefault="008C1620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We start </w:t>
      </w:r>
      <w:r w:rsidR="007766C7" w:rsidRPr="004649ED">
        <w:rPr>
          <w:sz w:val="24"/>
          <w:szCs w:val="24"/>
        </w:rPr>
        <w:t xml:space="preserve">by </w:t>
      </w:r>
      <w:r w:rsidR="007766C7" w:rsidRPr="004649ED">
        <w:rPr>
          <w:b/>
          <w:sz w:val="24"/>
          <w:szCs w:val="24"/>
        </w:rPr>
        <w:t>declaring</w:t>
      </w:r>
      <w:r w:rsidRPr="004649ED">
        <w:rPr>
          <w:sz w:val="24"/>
          <w:szCs w:val="24"/>
        </w:rPr>
        <w:t xml:space="preserve"> a new </w:t>
      </w:r>
      <w:r w:rsidRPr="004649ED">
        <w:rPr>
          <w:b/>
          <w:sz w:val="24"/>
          <w:szCs w:val="24"/>
        </w:rPr>
        <w:t>variable</w:t>
      </w:r>
      <w:r w:rsidRPr="004649ED">
        <w:rPr>
          <w:sz w:val="24"/>
          <w:szCs w:val="24"/>
        </w:rPr>
        <w:t xml:space="preserve"> </w:t>
      </w:r>
      <w:r w:rsidR="007766C7" w:rsidRPr="004649ED">
        <w:rPr>
          <w:sz w:val="24"/>
          <w:szCs w:val="24"/>
        </w:rPr>
        <w:t xml:space="preserve">that will keep track of the </w:t>
      </w:r>
      <w:r w:rsidR="007766C7" w:rsidRPr="004649ED">
        <w:rPr>
          <w:b/>
          <w:sz w:val="24"/>
          <w:szCs w:val="24"/>
        </w:rPr>
        <w:t>count</w:t>
      </w:r>
      <w:r w:rsidR="007766C7" w:rsidRPr="004649ED">
        <w:rPr>
          <w:sz w:val="24"/>
          <w:szCs w:val="24"/>
        </w:rPr>
        <w:t xml:space="preserve"> of the </w:t>
      </w:r>
      <w:r w:rsidR="007766C7" w:rsidRPr="004649ED">
        <w:rPr>
          <w:b/>
          <w:sz w:val="24"/>
          <w:szCs w:val="24"/>
        </w:rPr>
        <w:t>char occurrences</w:t>
      </w:r>
      <w:r w:rsidR="007766C7" w:rsidRPr="004649ED">
        <w:rPr>
          <w:sz w:val="24"/>
          <w:szCs w:val="24"/>
        </w:rPr>
        <w:t xml:space="preserve">. </w:t>
      </w:r>
    </w:p>
    <w:p w:rsidR="00F9510F" w:rsidRPr="004649ED" w:rsidRDefault="007766C7" w:rsidP="00F9510F">
      <w:pPr>
        <w:pStyle w:val="ac"/>
        <w:rPr>
          <w:sz w:val="24"/>
          <w:szCs w:val="24"/>
        </w:rPr>
      </w:pPr>
      <w:r w:rsidRPr="004649ED">
        <w:rPr>
          <w:noProof/>
        </w:rPr>
        <w:lastRenderedPageBreak/>
        <w:drawing>
          <wp:inline distT="0" distB="0" distL="0" distR="0" wp14:anchorId="374EDCCD" wp14:editId="67797E89">
            <wp:extent cx="3543300" cy="5334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66C7" w:rsidRPr="004649ED" w:rsidRDefault="007766C7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Next, </w:t>
      </w:r>
      <w:r w:rsidR="00F9510F" w:rsidRPr="004649ED">
        <w:rPr>
          <w:sz w:val="24"/>
          <w:szCs w:val="24"/>
        </w:rPr>
        <w:t xml:space="preserve">we create a </w:t>
      </w:r>
      <w:r w:rsidR="00F9510F" w:rsidRPr="004649ED">
        <w:rPr>
          <w:b/>
          <w:sz w:val="24"/>
          <w:szCs w:val="24"/>
        </w:rPr>
        <w:t>new function</w:t>
      </w:r>
      <w:r w:rsidR="00F9510F" w:rsidRPr="004649ED">
        <w:rPr>
          <w:sz w:val="24"/>
          <w:szCs w:val="24"/>
        </w:rPr>
        <w:t xml:space="preserve"> where </w:t>
      </w:r>
      <w:r w:rsidRPr="004649ED">
        <w:rPr>
          <w:sz w:val="24"/>
          <w:szCs w:val="24"/>
        </w:rPr>
        <w:t xml:space="preserve">we have to </w:t>
      </w:r>
      <w:r w:rsidRPr="004649ED">
        <w:rPr>
          <w:b/>
          <w:sz w:val="24"/>
          <w:szCs w:val="24"/>
        </w:rPr>
        <w:t>go through each</w:t>
      </w:r>
      <w:r w:rsidRPr="004649ED">
        <w:rPr>
          <w:sz w:val="24"/>
          <w:szCs w:val="24"/>
        </w:rPr>
        <w:t xml:space="preserve"> of the </w:t>
      </w:r>
      <w:r w:rsidRPr="004649ED">
        <w:rPr>
          <w:b/>
          <w:sz w:val="24"/>
          <w:szCs w:val="24"/>
        </w:rPr>
        <w:t>characters</w:t>
      </w:r>
      <w:r w:rsidRPr="004649ED">
        <w:rPr>
          <w:sz w:val="24"/>
          <w:szCs w:val="24"/>
        </w:rPr>
        <w:t xml:space="preserve"> that the </w:t>
      </w:r>
      <w:r w:rsidRPr="004649ED">
        <w:rPr>
          <w:b/>
          <w:sz w:val="24"/>
          <w:szCs w:val="24"/>
        </w:rPr>
        <w:t>given string</w:t>
      </w:r>
      <w:r w:rsidRPr="004649ED">
        <w:rPr>
          <w:sz w:val="24"/>
          <w:szCs w:val="24"/>
        </w:rPr>
        <w:t xml:space="preserve"> contains. We do that by using a </w:t>
      </w:r>
      <w:r w:rsidRPr="004649ED">
        <w:rPr>
          <w:b/>
          <w:sz w:val="24"/>
          <w:szCs w:val="24"/>
        </w:rPr>
        <w:t>for-loop</w:t>
      </w:r>
      <w:r w:rsidRPr="004649ED">
        <w:rPr>
          <w:sz w:val="24"/>
          <w:szCs w:val="24"/>
        </w:rPr>
        <w:t xml:space="preserve">. In the loop, we check if the </w:t>
      </w:r>
      <w:r w:rsidRPr="004649ED">
        <w:rPr>
          <w:b/>
          <w:sz w:val="24"/>
          <w:szCs w:val="24"/>
        </w:rPr>
        <w:t>current character</w:t>
      </w:r>
      <w:r w:rsidRPr="004649ED">
        <w:rPr>
          <w:sz w:val="24"/>
          <w:szCs w:val="24"/>
        </w:rPr>
        <w:t xml:space="preserve"> is </w:t>
      </w:r>
      <w:r w:rsidRPr="004649ED">
        <w:rPr>
          <w:b/>
          <w:sz w:val="24"/>
          <w:szCs w:val="24"/>
        </w:rPr>
        <w:t>equal</w:t>
      </w:r>
      <w:r w:rsidRPr="004649ED">
        <w:rPr>
          <w:sz w:val="24"/>
          <w:szCs w:val="24"/>
        </w:rPr>
        <w:t xml:space="preserve"> to the one we are </w:t>
      </w:r>
      <w:r w:rsidRPr="004649ED">
        <w:rPr>
          <w:b/>
          <w:sz w:val="24"/>
          <w:szCs w:val="24"/>
        </w:rPr>
        <w:t>looking for</w:t>
      </w:r>
      <w:r w:rsidRPr="004649ED">
        <w:rPr>
          <w:sz w:val="24"/>
          <w:szCs w:val="24"/>
        </w:rPr>
        <w:t xml:space="preserve">. If it is, we </w:t>
      </w:r>
      <w:r w:rsidRPr="004649ED">
        <w:rPr>
          <w:b/>
          <w:sz w:val="24"/>
          <w:szCs w:val="24"/>
        </w:rPr>
        <w:t>increment count</w:t>
      </w:r>
      <w:r w:rsidRPr="004649ED">
        <w:rPr>
          <w:sz w:val="24"/>
          <w:szCs w:val="24"/>
        </w:rPr>
        <w:t xml:space="preserve"> by </w:t>
      </w:r>
      <w:r w:rsidRPr="004649ED">
        <w:rPr>
          <w:b/>
          <w:sz w:val="24"/>
          <w:szCs w:val="24"/>
        </w:rPr>
        <w:t>one</w:t>
      </w:r>
      <w:r w:rsidRPr="004649ED">
        <w:rPr>
          <w:sz w:val="24"/>
          <w:szCs w:val="24"/>
        </w:rPr>
        <w:t xml:space="preserve">. </w:t>
      </w:r>
    </w:p>
    <w:p w:rsidR="007766C7" w:rsidRPr="004649ED" w:rsidRDefault="00F9510F" w:rsidP="007766C7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3AF83459" wp14:editId="5EFD075B">
            <wp:extent cx="4191000" cy="1447800"/>
            <wp:effectExtent l="19050" t="19050" r="19050" b="1905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47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10F" w:rsidRPr="004649ED" w:rsidRDefault="00F9510F" w:rsidP="007766C7">
      <w:pPr>
        <w:pStyle w:val="ac"/>
        <w:rPr>
          <w:sz w:val="24"/>
          <w:szCs w:val="24"/>
        </w:rPr>
      </w:pPr>
    </w:p>
    <w:p w:rsidR="00467D75" w:rsidRPr="004649ED" w:rsidRDefault="007766C7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After we have received the total count, the only thing we have to do is check if it is </w:t>
      </w:r>
      <w:r w:rsidR="00467D75" w:rsidRPr="004649ED">
        <w:rPr>
          <w:sz w:val="24"/>
          <w:szCs w:val="24"/>
        </w:rPr>
        <w:t xml:space="preserve">an </w:t>
      </w:r>
      <w:r w:rsidR="00467D75" w:rsidRPr="004649ED">
        <w:rPr>
          <w:b/>
          <w:sz w:val="24"/>
          <w:szCs w:val="24"/>
        </w:rPr>
        <w:t>even</w:t>
      </w:r>
      <w:r w:rsidR="00467D75" w:rsidRPr="004649ED">
        <w:rPr>
          <w:sz w:val="24"/>
          <w:szCs w:val="24"/>
        </w:rPr>
        <w:t xml:space="preserve"> or an </w:t>
      </w:r>
      <w:r w:rsidR="00467D75" w:rsidRPr="004649ED">
        <w:rPr>
          <w:b/>
          <w:sz w:val="24"/>
          <w:szCs w:val="24"/>
        </w:rPr>
        <w:t>odd</w:t>
      </w:r>
      <w:r w:rsidR="00467D75" w:rsidRPr="004649ED">
        <w:rPr>
          <w:sz w:val="24"/>
          <w:szCs w:val="24"/>
        </w:rPr>
        <w:t xml:space="preserve"> number.</w:t>
      </w:r>
      <w:r w:rsidR="00F9510F" w:rsidRPr="004649ED">
        <w:rPr>
          <w:sz w:val="24"/>
          <w:szCs w:val="24"/>
        </w:rPr>
        <w:t xml:space="preserve"> </w:t>
      </w:r>
      <w:r w:rsidR="00467D75" w:rsidRPr="004649ED">
        <w:rPr>
          <w:sz w:val="24"/>
          <w:szCs w:val="24"/>
        </w:rPr>
        <w:t xml:space="preserve">We do that by using the </w:t>
      </w:r>
      <w:r w:rsidR="00467D75" w:rsidRPr="004649ED">
        <w:rPr>
          <w:b/>
          <w:sz w:val="24"/>
          <w:szCs w:val="24"/>
        </w:rPr>
        <w:t>modulus</w:t>
      </w:r>
      <w:r w:rsidR="00467D75" w:rsidRPr="004649ED">
        <w:rPr>
          <w:sz w:val="24"/>
          <w:szCs w:val="24"/>
        </w:rPr>
        <w:t xml:space="preserve"> operator.</w:t>
      </w:r>
      <w:r w:rsidR="00A55FFD" w:rsidRPr="004649ED">
        <w:rPr>
          <w:sz w:val="24"/>
          <w:szCs w:val="24"/>
        </w:rPr>
        <w:t xml:space="preserve"> Then, we </w:t>
      </w:r>
      <w:r w:rsidR="00A55FFD" w:rsidRPr="004649ED">
        <w:rPr>
          <w:b/>
          <w:sz w:val="24"/>
          <w:szCs w:val="24"/>
        </w:rPr>
        <w:t>print</w:t>
      </w:r>
      <w:r w:rsidR="00A55FFD" w:rsidRPr="004649ED">
        <w:rPr>
          <w:sz w:val="24"/>
          <w:szCs w:val="24"/>
        </w:rPr>
        <w:t xml:space="preserve"> the </w:t>
      </w:r>
      <w:r w:rsidR="00A55FFD" w:rsidRPr="004649ED">
        <w:rPr>
          <w:b/>
          <w:sz w:val="24"/>
          <w:szCs w:val="24"/>
        </w:rPr>
        <w:t>corresponding</w:t>
      </w:r>
      <w:r w:rsidR="00A55FFD" w:rsidRPr="004649ED">
        <w:rPr>
          <w:sz w:val="24"/>
          <w:szCs w:val="24"/>
        </w:rPr>
        <w:t xml:space="preserve"> output. </w:t>
      </w:r>
    </w:p>
    <w:p w:rsidR="00CC3158" w:rsidRPr="004649ED" w:rsidRDefault="00F9510F" w:rsidP="00CC3158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2C1023C6" wp14:editId="0239241F">
            <wp:extent cx="4352925" cy="1457325"/>
            <wp:effectExtent l="19050" t="19050" r="28575" b="285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57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10F" w:rsidRPr="004649ED" w:rsidRDefault="00F9510F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Finally, we </w:t>
      </w:r>
      <w:r w:rsidRPr="004649ED">
        <w:rPr>
          <w:b/>
          <w:sz w:val="24"/>
          <w:szCs w:val="24"/>
        </w:rPr>
        <w:t>call</w:t>
      </w:r>
      <w:r w:rsidRPr="004649ED">
        <w:rPr>
          <w:sz w:val="24"/>
          <w:szCs w:val="24"/>
        </w:rPr>
        <w:t xml:space="preserve"> our </w:t>
      </w:r>
      <w:r w:rsidRPr="004649ED">
        <w:rPr>
          <w:b/>
          <w:sz w:val="24"/>
          <w:szCs w:val="24"/>
        </w:rPr>
        <w:t>nested function</w:t>
      </w:r>
      <w:r w:rsidRPr="004649ED">
        <w:rPr>
          <w:sz w:val="24"/>
          <w:szCs w:val="24"/>
        </w:rPr>
        <w:t xml:space="preserve"> inside the </w:t>
      </w:r>
      <w:r w:rsidRPr="004649ED">
        <w:rPr>
          <w:b/>
          <w:sz w:val="24"/>
          <w:szCs w:val="24"/>
        </w:rPr>
        <w:t>main</w:t>
      </w:r>
      <w:r w:rsidRPr="004649ED">
        <w:rPr>
          <w:sz w:val="24"/>
          <w:szCs w:val="24"/>
        </w:rPr>
        <w:t xml:space="preserve"> one, so that they can be </w:t>
      </w:r>
      <w:r w:rsidRPr="004649ED">
        <w:rPr>
          <w:b/>
          <w:sz w:val="24"/>
          <w:szCs w:val="24"/>
        </w:rPr>
        <w:t>executed</w:t>
      </w:r>
      <w:r w:rsidRPr="004649ED">
        <w:rPr>
          <w:sz w:val="24"/>
          <w:szCs w:val="24"/>
        </w:rPr>
        <w:t>.</w:t>
      </w:r>
    </w:p>
    <w:p w:rsidR="00F9510F" w:rsidRPr="004649ED" w:rsidRDefault="00F9510F" w:rsidP="00F9510F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652B6DC9" wp14:editId="4E1F9E86">
            <wp:extent cx="2838450" cy="609600"/>
            <wp:effectExtent l="19050" t="19050" r="19050" b="190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3158" w:rsidRPr="004649ED" w:rsidRDefault="00A31804" w:rsidP="00CC3158">
      <w:pPr>
        <w:pStyle w:val="ac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0F8A37" wp14:editId="2C8AA26A">
            <wp:extent cx="5562600" cy="32480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48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51" w:rsidRPr="004649ED" w:rsidRDefault="002366C2" w:rsidP="00FD0710">
      <w:pPr>
        <w:pStyle w:val="2"/>
        <w:numPr>
          <w:ilvl w:val="0"/>
          <w:numId w:val="9"/>
        </w:numPr>
      </w:pPr>
      <w:r w:rsidRPr="004649ED">
        <w:t>Unique Characters</w:t>
      </w:r>
    </w:p>
    <w:p w:rsidR="002366C2" w:rsidRPr="004649ED" w:rsidRDefault="00494EEF" w:rsidP="00494EEF">
      <w:pPr>
        <w:framePr w:hSpace="180" w:wrap="around" w:vAnchor="text" w:hAnchor="margin" w:y="69"/>
        <w:rPr>
          <w:sz w:val="24"/>
          <w:szCs w:val="24"/>
        </w:rPr>
      </w:pPr>
      <w:r w:rsidRPr="004649ED">
        <w:rPr>
          <w:sz w:val="24"/>
          <w:szCs w:val="24"/>
        </w:rPr>
        <w:t xml:space="preserve">Write a JS function that takes </w:t>
      </w:r>
      <w:r w:rsidR="002366C2" w:rsidRPr="004649ED">
        <w:rPr>
          <w:b/>
          <w:sz w:val="24"/>
          <w:szCs w:val="24"/>
        </w:rPr>
        <w:t>one string parameter</w:t>
      </w:r>
      <w:r w:rsidRPr="004649ED">
        <w:rPr>
          <w:sz w:val="24"/>
          <w:szCs w:val="24"/>
        </w:rPr>
        <w:t xml:space="preserve"> as an input.</w:t>
      </w:r>
      <w:r w:rsidR="002366C2" w:rsidRPr="004649ED">
        <w:rPr>
          <w:sz w:val="24"/>
          <w:szCs w:val="24"/>
        </w:rPr>
        <w:t xml:space="preserve"> </w:t>
      </w:r>
    </w:p>
    <w:p w:rsidR="002366C2" w:rsidRPr="004649ED" w:rsidRDefault="002366C2" w:rsidP="00494EEF">
      <w:pPr>
        <w:framePr w:hSpace="180" w:wrap="around" w:vAnchor="text" w:hAnchor="margin" w:y="69"/>
        <w:rPr>
          <w:sz w:val="24"/>
          <w:szCs w:val="24"/>
        </w:rPr>
      </w:pPr>
      <w:r w:rsidRPr="004649ED">
        <w:rPr>
          <w:sz w:val="24"/>
          <w:szCs w:val="24"/>
        </w:rPr>
        <w:t xml:space="preserve">Your task is to </w:t>
      </w:r>
      <w:r w:rsidRPr="004649ED">
        <w:rPr>
          <w:b/>
          <w:sz w:val="24"/>
          <w:szCs w:val="24"/>
        </w:rPr>
        <w:t>extract</w:t>
      </w:r>
      <w:r w:rsidRPr="004649ED">
        <w:rPr>
          <w:sz w:val="24"/>
          <w:szCs w:val="24"/>
        </w:rPr>
        <w:t xml:space="preserve"> only the </w:t>
      </w:r>
      <w:r w:rsidRPr="004649ED">
        <w:rPr>
          <w:b/>
          <w:sz w:val="24"/>
          <w:szCs w:val="24"/>
        </w:rPr>
        <w:t>unique characters</w:t>
      </w:r>
      <w:r w:rsidRPr="004649ED">
        <w:rPr>
          <w:sz w:val="24"/>
          <w:szCs w:val="24"/>
        </w:rPr>
        <w:t xml:space="preserve"> from the string </w:t>
      </w:r>
      <w:r w:rsidRPr="004649ED">
        <w:rPr>
          <w:b/>
          <w:sz w:val="24"/>
          <w:szCs w:val="24"/>
        </w:rPr>
        <w:t>except for whitespaces</w:t>
      </w:r>
      <w:r w:rsidRPr="004649ED">
        <w:rPr>
          <w:sz w:val="24"/>
          <w:szCs w:val="24"/>
        </w:rPr>
        <w:t>.</w:t>
      </w:r>
    </w:p>
    <w:p w:rsidR="002B4ECC" w:rsidRPr="004649ED" w:rsidRDefault="002B4ECC" w:rsidP="002B4ECC">
      <w:pPr>
        <w:framePr w:hSpace="180" w:wrap="around" w:vAnchor="text" w:hAnchor="margin" w:y="69"/>
        <w:rPr>
          <w:sz w:val="24"/>
          <w:szCs w:val="24"/>
        </w:rPr>
      </w:pPr>
      <w:r w:rsidRPr="004649ED">
        <w:rPr>
          <w:sz w:val="24"/>
          <w:szCs w:val="24"/>
        </w:rPr>
        <w:t xml:space="preserve">For more information, see the examples below: </w:t>
      </w:r>
    </w:p>
    <w:p w:rsidR="004D685C" w:rsidRPr="004649ED" w:rsidRDefault="004D685C" w:rsidP="002B4ECC">
      <w:pPr>
        <w:pStyle w:val="3"/>
        <w:framePr w:hSpace="180" w:wrap="around" w:vAnchor="text" w:hAnchor="margin" w:y="69"/>
      </w:pPr>
      <w:r w:rsidRPr="004649ED">
        <w:t>Example</w:t>
      </w:r>
    </w:p>
    <w:tbl>
      <w:tblPr>
        <w:tblStyle w:val="af"/>
        <w:tblW w:w="106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49"/>
        <w:gridCol w:w="5305"/>
      </w:tblGrid>
      <w:tr w:rsidR="00132C92" w:rsidRPr="004649ED" w:rsidTr="00CC3158">
        <w:trPr>
          <w:trHeight w:val="234"/>
        </w:trPr>
        <w:tc>
          <w:tcPr>
            <w:tcW w:w="5349" w:type="dxa"/>
            <w:shd w:val="clear" w:color="auto" w:fill="D9D9D9" w:themeFill="background1" w:themeFillShade="D9"/>
          </w:tcPr>
          <w:p w:rsidR="00132C92" w:rsidRPr="004649ED" w:rsidRDefault="00132C92" w:rsidP="00132C92">
            <w:pPr>
              <w:framePr w:hSpace="180" w:wrap="around" w:vAnchor="text" w:hAnchor="margin" w:y="69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05" w:type="dxa"/>
            <w:shd w:val="clear" w:color="auto" w:fill="D9D9D9" w:themeFill="background1" w:themeFillShade="D9"/>
          </w:tcPr>
          <w:p w:rsidR="00132C92" w:rsidRPr="004649ED" w:rsidRDefault="00132C92" w:rsidP="00132C92">
            <w:pPr>
              <w:framePr w:hSpace="180" w:wrap="around" w:vAnchor="text" w:hAnchor="margin" w:y="69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132C92" w:rsidRPr="004649ED" w:rsidTr="00CC3158">
        <w:trPr>
          <w:trHeight w:val="402"/>
        </w:trPr>
        <w:tc>
          <w:tcPr>
            <w:tcW w:w="5349" w:type="dxa"/>
          </w:tcPr>
          <w:p w:rsidR="00132C92" w:rsidRPr="004649ED" w:rsidRDefault="00E978B4" w:rsidP="00132C92">
            <w:pPr>
              <w:framePr w:hSpace="180" w:wrap="around" w:vAnchor="text" w:hAnchor="margin" w:y="69"/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>'</w:t>
            </w:r>
            <w:proofErr w:type="spellStart"/>
            <w:r w:rsidRPr="004649ED">
              <w:rPr>
                <w:rFonts w:ascii="Consolas" w:hAnsi="Consolas"/>
                <w:sz w:val="24"/>
                <w:szCs w:val="24"/>
              </w:rPr>
              <w:t>Doggos</w:t>
            </w:r>
            <w:proofErr w:type="spellEnd"/>
            <w:r w:rsidRPr="004649ED">
              <w:rPr>
                <w:rFonts w:ascii="Consolas" w:hAnsi="Consolas"/>
                <w:sz w:val="24"/>
                <w:szCs w:val="24"/>
              </w:rPr>
              <w:t xml:space="preserve"> are </w:t>
            </w:r>
            <w:proofErr w:type="spellStart"/>
            <w:r w:rsidRPr="004649ED">
              <w:rPr>
                <w:rFonts w:ascii="Consolas" w:hAnsi="Consolas"/>
                <w:sz w:val="24"/>
                <w:szCs w:val="24"/>
              </w:rPr>
              <w:t>FunnNn</w:t>
            </w:r>
            <w:proofErr w:type="spellEnd"/>
            <w:r w:rsidRPr="004649ED">
              <w:rPr>
                <w:rFonts w:ascii="Consolas" w:hAnsi="Consolas"/>
                <w:sz w:val="24"/>
                <w:szCs w:val="24"/>
              </w:rPr>
              <w:t>'</w:t>
            </w:r>
          </w:p>
        </w:tc>
        <w:tc>
          <w:tcPr>
            <w:tcW w:w="5305" w:type="dxa"/>
            <w:vAlign w:val="center"/>
          </w:tcPr>
          <w:p w:rsidR="00132C92" w:rsidRPr="004649ED" w:rsidRDefault="00E978B4" w:rsidP="00132C92">
            <w:pPr>
              <w:framePr w:hSpace="180" w:wrap="around" w:vAnchor="text" w:hAnchor="margin" w:y="69"/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 xml:space="preserve">Dogs are </w:t>
            </w:r>
            <w:proofErr w:type="spellStart"/>
            <w:r w:rsidRPr="004649ED">
              <w:rPr>
                <w:rFonts w:ascii="Consolas" w:hAnsi="Consolas"/>
                <w:bCs/>
                <w:sz w:val="24"/>
                <w:szCs w:val="24"/>
              </w:rPr>
              <w:t>FunN</w:t>
            </w:r>
            <w:proofErr w:type="spellEnd"/>
          </w:p>
        </w:tc>
      </w:tr>
      <w:tr w:rsidR="00132C92" w:rsidRPr="004649ED" w:rsidTr="00CC3158">
        <w:trPr>
          <w:trHeight w:val="234"/>
        </w:trPr>
        <w:tc>
          <w:tcPr>
            <w:tcW w:w="5349" w:type="dxa"/>
            <w:shd w:val="clear" w:color="auto" w:fill="D9D9D9" w:themeFill="background1" w:themeFillShade="D9"/>
          </w:tcPr>
          <w:p w:rsidR="00132C92" w:rsidRPr="004649ED" w:rsidRDefault="00132C92" w:rsidP="00132C92">
            <w:pPr>
              <w:framePr w:hSpace="180" w:wrap="around" w:vAnchor="text" w:hAnchor="margin" w:y="69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05" w:type="dxa"/>
            <w:shd w:val="clear" w:color="auto" w:fill="D9D9D9" w:themeFill="background1" w:themeFillShade="D9"/>
          </w:tcPr>
          <w:p w:rsidR="00132C92" w:rsidRPr="004649ED" w:rsidRDefault="00132C92" w:rsidP="00132C92">
            <w:pPr>
              <w:framePr w:hSpace="180" w:wrap="around" w:vAnchor="text" w:hAnchor="margin" w:y="69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132C92" w:rsidRPr="004649ED" w:rsidTr="00CC3158">
        <w:trPr>
          <w:trHeight w:val="402"/>
        </w:trPr>
        <w:tc>
          <w:tcPr>
            <w:tcW w:w="5349" w:type="dxa"/>
          </w:tcPr>
          <w:p w:rsidR="00132C92" w:rsidRPr="004649ED" w:rsidRDefault="00132C92" w:rsidP="00132C92">
            <w:pPr>
              <w:framePr w:hSpace="180" w:wrap="around" w:vAnchor="text" w:hAnchor="margin" w:y="69"/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>'This is a random Sentence'</w:t>
            </w:r>
          </w:p>
        </w:tc>
        <w:tc>
          <w:tcPr>
            <w:tcW w:w="5305" w:type="dxa"/>
            <w:vAlign w:val="center"/>
          </w:tcPr>
          <w:p w:rsidR="00132C92" w:rsidRPr="004649ED" w:rsidRDefault="00E978B4" w:rsidP="00132C92">
            <w:pPr>
              <w:framePr w:hSpace="180" w:wrap="around" w:vAnchor="text" w:hAnchor="margin" w:y="69"/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 xml:space="preserve">This  a </w:t>
            </w:r>
            <w:proofErr w:type="spellStart"/>
            <w:r w:rsidRPr="004649ED">
              <w:rPr>
                <w:rFonts w:ascii="Consolas" w:hAnsi="Consolas"/>
                <w:bCs/>
                <w:sz w:val="24"/>
                <w:szCs w:val="24"/>
              </w:rPr>
              <w:t>rndom</w:t>
            </w:r>
            <w:proofErr w:type="spellEnd"/>
            <w:r w:rsidRPr="004649ED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proofErr w:type="spellStart"/>
            <w:r w:rsidRPr="004649ED">
              <w:rPr>
                <w:rFonts w:ascii="Consolas" w:hAnsi="Consolas"/>
                <w:bCs/>
                <w:sz w:val="24"/>
                <w:szCs w:val="24"/>
              </w:rPr>
              <w:t>Setc</w:t>
            </w:r>
            <w:proofErr w:type="spellEnd"/>
          </w:p>
        </w:tc>
      </w:tr>
    </w:tbl>
    <w:p w:rsidR="00E62EBD" w:rsidRPr="004649ED" w:rsidRDefault="00E62EBD" w:rsidP="00E62EBD">
      <w:pPr>
        <w:framePr w:hSpace="180" w:wrap="around" w:vAnchor="text" w:hAnchor="margin" w:y="69"/>
      </w:pPr>
    </w:p>
    <w:p w:rsidR="004D685C" w:rsidRPr="004649ED" w:rsidRDefault="004D685C" w:rsidP="004D685C"/>
    <w:p w:rsidR="004D685C" w:rsidRPr="004649ED" w:rsidRDefault="004D685C" w:rsidP="004D685C">
      <w:pPr>
        <w:pStyle w:val="3"/>
      </w:pPr>
      <w:r w:rsidRPr="004649ED">
        <w:t>Hints</w:t>
      </w:r>
    </w:p>
    <w:p w:rsidR="00F931F2" w:rsidRPr="004649ED" w:rsidRDefault="000D495B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We start off by creating a </w:t>
      </w:r>
      <w:r w:rsidRPr="004649ED">
        <w:rPr>
          <w:b/>
          <w:sz w:val="24"/>
          <w:szCs w:val="24"/>
        </w:rPr>
        <w:t>new variable</w:t>
      </w:r>
      <w:r w:rsidRPr="004649ED">
        <w:rPr>
          <w:sz w:val="24"/>
          <w:szCs w:val="24"/>
        </w:rPr>
        <w:t xml:space="preserve"> that will be used to </w:t>
      </w:r>
      <w:r w:rsidRPr="004649ED">
        <w:rPr>
          <w:b/>
          <w:sz w:val="24"/>
          <w:szCs w:val="24"/>
        </w:rPr>
        <w:t>store only the unique characters</w:t>
      </w:r>
      <w:r w:rsidRPr="004649ED">
        <w:rPr>
          <w:sz w:val="24"/>
          <w:szCs w:val="24"/>
        </w:rPr>
        <w:t xml:space="preserve"> from the string we have received.</w:t>
      </w:r>
    </w:p>
    <w:p w:rsidR="000D495B" w:rsidRPr="004649ED" w:rsidRDefault="000D495B" w:rsidP="000D495B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2E1157BE" wp14:editId="6A5FDE6D">
            <wp:extent cx="3905250" cy="7143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14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95B" w:rsidRPr="004649ED" w:rsidRDefault="000D495B" w:rsidP="000D495B">
      <w:pPr>
        <w:pStyle w:val="ac"/>
        <w:rPr>
          <w:sz w:val="24"/>
          <w:szCs w:val="24"/>
        </w:rPr>
      </w:pPr>
    </w:p>
    <w:p w:rsidR="000D495B" w:rsidRPr="004649ED" w:rsidRDefault="000D495B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lastRenderedPageBreak/>
        <w:t xml:space="preserve">Then, we start </w:t>
      </w:r>
      <w:r w:rsidRPr="004649ED">
        <w:rPr>
          <w:b/>
          <w:sz w:val="24"/>
          <w:szCs w:val="24"/>
        </w:rPr>
        <w:t>looping</w:t>
      </w:r>
      <w:r w:rsidRPr="004649ED">
        <w:rPr>
          <w:sz w:val="24"/>
          <w:szCs w:val="24"/>
        </w:rPr>
        <w:t xml:space="preserve"> through </w:t>
      </w:r>
      <w:r w:rsidRPr="004649ED">
        <w:rPr>
          <w:b/>
          <w:sz w:val="24"/>
          <w:szCs w:val="24"/>
        </w:rPr>
        <w:t>each</w:t>
      </w:r>
      <w:r w:rsidRPr="004649ED">
        <w:rPr>
          <w:sz w:val="24"/>
          <w:szCs w:val="24"/>
        </w:rPr>
        <w:t xml:space="preserve"> of the </w:t>
      </w:r>
      <w:r w:rsidRPr="004649ED">
        <w:rPr>
          <w:b/>
          <w:sz w:val="24"/>
          <w:szCs w:val="24"/>
        </w:rPr>
        <w:t>characters</w:t>
      </w:r>
      <w:r w:rsidRPr="004649ED">
        <w:rPr>
          <w:sz w:val="24"/>
          <w:szCs w:val="24"/>
        </w:rPr>
        <w:t xml:space="preserve"> of our string with a </w:t>
      </w:r>
      <w:r w:rsidRPr="004649ED">
        <w:rPr>
          <w:b/>
          <w:sz w:val="24"/>
          <w:szCs w:val="24"/>
        </w:rPr>
        <w:t>for-loop</w:t>
      </w:r>
      <w:r w:rsidRPr="004649ED">
        <w:rPr>
          <w:sz w:val="24"/>
          <w:szCs w:val="24"/>
        </w:rPr>
        <w:t xml:space="preserve">. In the for-loop, we have to check if the </w:t>
      </w:r>
      <w:r w:rsidRPr="004649ED">
        <w:rPr>
          <w:b/>
          <w:sz w:val="24"/>
          <w:szCs w:val="24"/>
        </w:rPr>
        <w:t>current character</w:t>
      </w:r>
      <w:r w:rsidRPr="004649ED">
        <w:rPr>
          <w:sz w:val="24"/>
          <w:szCs w:val="24"/>
        </w:rPr>
        <w:t xml:space="preserve"> is a </w:t>
      </w:r>
      <w:r w:rsidRPr="004649ED">
        <w:rPr>
          <w:b/>
          <w:sz w:val="24"/>
          <w:szCs w:val="24"/>
        </w:rPr>
        <w:t>whitespace</w:t>
      </w:r>
      <w:r w:rsidRPr="004649ED">
        <w:rPr>
          <w:sz w:val="24"/>
          <w:szCs w:val="24"/>
        </w:rPr>
        <w:t xml:space="preserve"> and if it is, we have to </w:t>
      </w:r>
      <w:r w:rsidRPr="004649ED">
        <w:rPr>
          <w:b/>
          <w:sz w:val="24"/>
          <w:szCs w:val="24"/>
        </w:rPr>
        <w:t>concatenate</w:t>
      </w:r>
      <w:r w:rsidRPr="004649ED">
        <w:rPr>
          <w:sz w:val="24"/>
          <w:szCs w:val="24"/>
        </w:rPr>
        <w:t xml:space="preserve"> it to the </w:t>
      </w:r>
      <w:r w:rsidRPr="004649ED">
        <w:rPr>
          <w:b/>
          <w:sz w:val="24"/>
          <w:szCs w:val="24"/>
        </w:rPr>
        <w:t>variable</w:t>
      </w:r>
      <w:r w:rsidRPr="004649ED">
        <w:rPr>
          <w:sz w:val="24"/>
          <w:szCs w:val="24"/>
        </w:rPr>
        <w:t xml:space="preserve"> we just created.</w:t>
      </w:r>
      <w:r w:rsidR="00A879DE" w:rsidRPr="004649ED">
        <w:rPr>
          <w:sz w:val="24"/>
          <w:szCs w:val="24"/>
        </w:rPr>
        <w:t xml:space="preserve"> However, we can do that in a </w:t>
      </w:r>
      <w:r w:rsidR="00A879DE" w:rsidRPr="004649ED">
        <w:rPr>
          <w:b/>
          <w:sz w:val="24"/>
          <w:szCs w:val="24"/>
        </w:rPr>
        <w:t>new function</w:t>
      </w:r>
      <w:r w:rsidR="00A879DE" w:rsidRPr="004649ED">
        <w:rPr>
          <w:sz w:val="24"/>
          <w:szCs w:val="24"/>
        </w:rPr>
        <w:t xml:space="preserve"> that will be created </w:t>
      </w:r>
      <w:r w:rsidR="00A879DE" w:rsidRPr="004649ED">
        <w:rPr>
          <w:b/>
          <w:sz w:val="24"/>
          <w:szCs w:val="24"/>
        </w:rPr>
        <w:t>out</w:t>
      </w:r>
      <w:r w:rsidR="00A879DE" w:rsidRPr="004649ED">
        <w:rPr>
          <w:sz w:val="24"/>
          <w:szCs w:val="24"/>
        </w:rPr>
        <w:t xml:space="preserve"> of the loop but </w:t>
      </w:r>
      <w:r w:rsidR="00A879DE" w:rsidRPr="004649ED">
        <w:rPr>
          <w:b/>
          <w:sz w:val="24"/>
          <w:szCs w:val="24"/>
        </w:rPr>
        <w:t>executed</w:t>
      </w:r>
      <w:r w:rsidR="00A879DE" w:rsidRPr="004649ED">
        <w:rPr>
          <w:sz w:val="24"/>
          <w:szCs w:val="24"/>
        </w:rPr>
        <w:t xml:space="preserve"> in it. </w:t>
      </w:r>
    </w:p>
    <w:p w:rsidR="000D495B" w:rsidRPr="004649ED" w:rsidRDefault="00A879DE" w:rsidP="000D495B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7AE4E398" wp14:editId="39FC42EB">
            <wp:extent cx="3933825" cy="1095375"/>
            <wp:effectExtent l="19050" t="19050" r="28575" b="285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95B" w:rsidRPr="004649ED" w:rsidRDefault="000D495B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After we have done that, in order to check if the </w:t>
      </w:r>
      <w:r w:rsidRPr="004649ED">
        <w:rPr>
          <w:b/>
          <w:sz w:val="24"/>
          <w:szCs w:val="24"/>
        </w:rPr>
        <w:t xml:space="preserve">current character </w:t>
      </w:r>
      <w:r w:rsidRPr="004649ED">
        <w:rPr>
          <w:sz w:val="24"/>
          <w:szCs w:val="24"/>
        </w:rPr>
        <w:t xml:space="preserve">is </w:t>
      </w:r>
      <w:r w:rsidRPr="004649ED">
        <w:rPr>
          <w:b/>
          <w:sz w:val="24"/>
          <w:szCs w:val="24"/>
        </w:rPr>
        <w:t>unique or not</w:t>
      </w:r>
      <w:r w:rsidRPr="004649ED">
        <w:rPr>
          <w:sz w:val="24"/>
          <w:szCs w:val="24"/>
        </w:rPr>
        <w:t xml:space="preserve">, we can use the method </w:t>
      </w:r>
      <w:proofErr w:type="spellStart"/>
      <w:proofErr w:type="gramStart"/>
      <w:r w:rsidRPr="004649ED">
        <w:rPr>
          <w:b/>
          <w:sz w:val="24"/>
          <w:szCs w:val="24"/>
        </w:rPr>
        <w:t>indexOf</w:t>
      </w:r>
      <w:proofErr w:type="spellEnd"/>
      <w:r w:rsidRPr="004649ED">
        <w:rPr>
          <w:b/>
          <w:sz w:val="24"/>
          <w:szCs w:val="24"/>
        </w:rPr>
        <w:t>(</w:t>
      </w:r>
      <w:proofErr w:type="gramEnd"/>
      <w:r w:rsidRPr="004649ED">
        <w:rPr>
          <w:b/>
          <w:sz w:val="24"/>
          <w:szCs w:val="24"/>
        </w:rPr>
        <w:t>)</w:t>
      </w:r>
      <w:r w:rsidR="00425075" w:rsidRPr="004649ED">
        <w:rPr>
          <w:sz w:val="24"/>
          <w:szCs w:val="24"/>
        </w:rPr>
        <w:t xml:space="preserve">. We have to check if </w:t>
      </w:r>
      <w:proofErr w:type="spellStart"/>
      <w:proofErr w:type="gramStart"/>
      <w:r w:rsidR="00425075" w:rsidRPr="004649ED">
        <w:rPr>
          <w:b/>
          <w:sz w:val="24"/>
          <w:szCs w:val="24"/>
        </w:rPr>
        <w:t>indexOf</w:t>
      </w:r>
      <w:proofErr w:type="spellEnd"/>
      <w:r w:rsidR="00425075" w:rsidRPr="004649ED">
        <w:rPr>
          <w:b/>
          <w:sz w:val="24"/>
          <w:szCs w:val="24"/>
        </w:rPr>
        <w:t>(</w:t>
      </w:r>
      <w:proofErr w:type="gramEnd"/>
      <w:r w:rsidR="00425075" w:rsidRPr="004649ED">
        <w:rPr>
          <w:b/>
          <w:sz w:val="24"/>
          <w:szCs w:val="24"/>
        </w:rPr>
        <w:t xml:space="preserve">string[i]) equals -1 </w:t>
      </w:r>
      <w:r w:rsidR="00425075" w:rsidRPr="004649ED">
        <w:rPr>
          <w:sz w:val="24"/>
          <w:szCs w:val="24"/>
        </w:rPr>
        <w:t xml:space="preserve">because that means that the </w:t>
      </w:r>
      <w:r w:rsidR="00425075" w:rsidRPr="004649ED">
        <w:rPr>
          <w:b/>
          <w:sz w:val="24"/>
          <w:szCs w:val="24"/>
        </w:rPr>
        <w:t>current character is not present</w:t>
      </w:r>
      <w:r w:rsidR="00425075" w:rsidRPr="004649ED">
        <w:rPr>
          <w:sz w:val="24"/>
          <w:szCs w:val="24"/>
        </w:rPr>
        <w:t xml:space="preserve"> in our string of special chars, therefore, </w:t>
      </w:r>
      <w:r w:rsidR="00425075" w:rsidRPr="004649ED">
        <w:rPr>
          <w:b/>
          <w:sz w:val="24"/>
          <w:szCs w:val="24"/>
        </w:rPr>
        <w:t>we have to append it</w:t>
      </w:r>
      <w:r w:rsidR="00425075" w:rsidRPr="004649ED">
        <w:rPr>
          <w:sz w:val="24"/>
          <w:szCs w:val="24"/>
        </w:rPr>
        <w:t>.</w:t>
      </w:r>
      <w:r w:rsidR="00A879DE" w:rsidRPr="004649ED">
        <w:rPr>
          <w:sz w:val="24"/>
          <w:szCs w:val="24"/>
        </w:rPr>
        <w:t xml:space="preserve"> Again, we can do that in a </w:t>
      </w:r>
      <w:r w:rsidR="00A879DE" w:rsidRPr="004649ED">
        <w:rPr>
          <w:b/>
          <w:sz w:val="24"/>
          <w:szCs w:val="24"/>
        </w:rPr>
        <w:t>new function</w:t>
      </w:r>
      <w:r w:rsidR="00A879DE" w:rsidRPr="004649ED">
        <w:rPr>
          <w:sz w:val="24"/>
          <w:szCs w:val="24"/>
        </w:rPr>
        <w:t xml:space="preserve"> that will be created </w:t>
      </w:r>
      <w:r w:rsidR="00A879DE" w:rsidRPr="004649ED">
        <w:rPr>
          <w:b/>
          <w:sz w:val="24"/>
          <w:szCs w:val="24"/>
        </w:rPr>
        <w:t>out</w:t>
      </w:r>
      <w:r w:rsidR="00A879DE" w:rsidRPr="004649ED">
        <w:rPr>
          <w:sz w:val="24"/>
          <w:szCs w:val="24"/>
        </w:rPr>
        <w:t xml:space="preserve"> of the loop but </w:t>
      </w:r>
      <w:r w:rsidR="00A879DE" w:rsidRPr="004649ED">
        <w:rPr>
          <w:b/>
          <w:sz w:val="24"/>
          <w:szCs w:val="24"/>
        </w:rPr>
        <w:t>executed</w:t>
      </w:r>
      <w:r w:rsidR="00A879DE" w:rsidRPr="004649ED">
        <w:rPr>
          <w:sz w:val="24"/>
          <w:szCs w:val="24"/>
        </w:rPr>
        <w:t xml:space="preserve"> in it.</w:t>
      </w:r>
    </w:p>
    <w:p w:rsidR="00425075" w:rsidRPr="004649ED" w:rsidRDefault="00A879DE" w:rsidP="00425075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1D9FFF39" wp14:editId="1E0EFCFC">
            <wp:extent cx="4257675" cy="981075"/>
            <wp:effectExtent l="19050" t="19050" r="28575" b="2857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81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5FBE" w:rsidRPr="004649ED" w:rsidRDefault="00A879DE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>The for-loop should look something like this:</w:t>
      </w:r>
    </w:p>
    <w:p w:rsidR="00A879DE" w:rsidRPr="004649ED" w:rsidRDefault="00A879DE" w:rsidP="00A879DE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400C09C4" wp14:editId="28DF8337">
            <wp:extent cx="4324350" cy="1257300"/>
            <wp:effectExtent l="19050" t="19050" r="19050" b="190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57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9DE" w:rsidRPr="004649ED" w:rsidRDefault="00A879DE" w:rsidP="00FD0710">
      <w:pPr>
        <w:pStyle w:val="ac"/>
        <w:numPr>
          <w:ilvl w:val="0"/>
          <w:numId w:val="5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Finally, we call our function </w:t>
      </w:r>
      <w:proofErr w:type="spellStart"/>
      <w:proofErr w:type="gramStart"/>
      <w:r w:rsidRPr="004649ED">
        <w:rPr>
          <w:sz w:val="24"/>
          <w:szCs w:val="24"/>
        </w:rPr>
        <w:t>findUniqueChars</w:t>
      </w:r>
      <w:proofErr w:type="spellEnd"/>
      <w:r w:rsidRPr="004649ED">
        <w:rPr>
          <w:sz w:val="24"/>
          <w:szCs w:val="24"/>
        </w:rPr>
        <w:t>(</w:t>
      </w:r>
      <w:proofErr w:type="gramEnd"/>
      <w:r w:rsidRPr="004649ED">
        <w:rPr>
          <w:sz w:val="24"/>
          <w:szCs w:val="24"/>
        </w:rPr>
        <w:t>) in the main one. By doing that, the two functions in the for-loop will be executed automatically. Then we return the result;</w:t>
      </w:r>
    </w:p>
    <w:p w:rsidR="00A879DE" w:rsidRPr="004649ED" w:rsidRDefault="00A879DE" w:rsidP="00A879DE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21B994BF" wp14:editId="678C2CF7">
            <wp:extent cx="2771775" cy="657225"/>
            <wp:effectExtent l="19050" t="19050" r="28575" b="2857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075" w:rsidRPr="004649ED" w:rsidRDefault="00B26D5A" w:rsidP="00742005">
      <w:pPr>
        <w:pStyle w:val="ac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F602E" wp14:editId="43181E1A">
            <wp:extent cx="5734050" cy="31337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712F" w:rsidRPr="004649ED" w:rsidRDefault="00E8309A" w:rsidP="00FD0710">
      <w:pPr>
        <w:pStyle w:val="2"/>
        <w:numPr>
          <w:ilvl w:val="0"/>
          <w:numId w:val="10"/>
        </w:numPr>
      </w:pPr>
      <w:r w:rsidRPr="004649ED">
        <w:t>Special Words</w:t>
      </w:r>
    </w:p>
    <w:p w:rsidR="0020524A" w:rsidRPr="004649ED" w:rsidRDefault="0020524A" w:rsidP="0020524A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Write a JS function that receives </w:t>
      </w:r>
      <w:r w:rsidR="00E8309A" w:rsidRPr="004649ED">
        <w:rPr>
          <w:b/>
          <w:sz w:val="24"/>
          <w:szCs w:val="24"/>
        </w:rPr>
        <w:t>five</w:t>
      </w:r>
      <w:r w:rsidRPr="004649ED">
        <w:rPr>
          <w:b/>
          <w:sz w:val="24"/>
          <w:szCs w:val="24"/>
        </w:rPr>
        <w:t xml:space="preserve"> parameters</w:t>
      </w:r>
      <w:r w:rsidRPr="004649ED">
        <w:rPr>
          <w:sz w:val="24"/>
          <w:szCs w:val="24"/>
        </w:rPr>
        <w:t xml:space="preserve"> as an input.</w:t>
      </w:r>
    </w:p>
    <w:p w:rsidR="0020524A" w:rsidRPr="004649ED" w:rsidRDefault="0020524A" w:rsidP="00FD0710">
      <w:pPr>
        <w:pStyle w:val="ac"/>
        <w:numPr>
          <w:ilvl w:val="0"/>
          <w:numId w:val="3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The </w:t>
      </w:r>
      <w:r w:rsidRPr="004649ED">
        <w:rPr>
          <w:b/>
          <w:sz w:val="24"/>
          <w:szCs w:val="24"/>
        </w:rPr>
        <w:t xml:space="preserve">first </w:t>
      </w:r>
      <w:r w:rsidR="00E8309A" w:rsidRPr="004649ED">
        <w:rPr>
          <w:b/>
          <w:sz w:val="24"/>
          <w:szCs w:val="24"/>
        </w:rPr>
        <w:t xml:space="preserve">and the second </w:t>
      </w:r>
      <w:r w:rsidRPr="004649ED">
        <w:rPr>
          <w:b/>
          <w:sz w:val="24"/>
          <w:szCs w:val="24"/>
        </w:rPr>
        <w:t>parameter</w:t>
      </w:r>
      <w:r w:rsidR="00E8309A" w:rsidRPr="004649ED">
        <w:rPr>
          <w:sz w:val="24"/>
          <w:szCs w:val="24"/>
        </w:rPr>
        <w:t xml:space="preserve"> will be </w:t>
      </w:r>
      <w:r w:rsidR="00E8309A" w:rsidRPr="004649ED">
        <w:rPr>
          <w:b/>
          <w:sz w:val="24"/>
          <w:szCs w:val="24"/>
        </w:rPr>
        <w:t>integers</w:t>
      </w:r>
      <w:r w:rsidR="00E8309A" w:rsidRPr="004649ED">
        <w:rPr>
          <w:sz w:val="24"/>
          <w:szCs w:val="24"/>
        </w:rPr>
        <w:t>.</w:t>
      </w:r>
      <w:r w:rsidR="00E8309A" w:rsidRPr="004649ED">
        <w:rPr>
          <w:sz w:val="24"/>
          <w:szCs w:val="24"/>
        </w:rPr>
        <w:tab/>
      </w:r>
    </w:p>
    <w:p w:rsidR="0020524A" w:rsidRPr="004649ED" w:rsidRDefault="0020524A" w:rsidP="00FD0710">
      <w:pPr>
        <w:pStyle w:val="ac"/>
        <w:numPr>
          <w:ilvl w:val="0"/>
          <w:numId w:val="3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The </w:t>
      </w:r>
      <w:r w:rsidR="00E8309A" w:rsidRPr="004649ED">
        <w:rPr>
          <w:b/>
          <w:sz w:val="24"/>
          <w:szCs w:val="24"/>
        </w:rPr>
        <w:t xml:space="preserve">third, fourth and fifth </w:t>
      </w:r>
      <w:r w:rsidR="00E8309A" w:rsidRPr="004649ED">
        <w:rPr>
          <w:sz w:val="24"/>
          <w:szCs w:val="24"/>
        </w:rPr>
        <w:t xml:space="preserve">will be </w:t>
      </w:r>
      <w:r w:rsidR="00E8309A" w:rsidRPr="004649ED">
        <w:rPr>
          <w:b/>
          <w:sz w:val="24"/>
          <w:szCs w:val="24"/>
        </w:rPr>
        <w:t>strings</w:t>
      </w:r>
      <w:r w:rsidR="00E8309A" w:rsidRPr="004649ED">
        <w:rPr>
          <w:sz w:val="24"/>
          <w:szCs w:val="24"/>
        </w:rPr>
        <w:t>.</w:t>
      </w:r>
    </w:p>
    <w:p w:rsidR="00A55ABC" w:rsidRPr="004649ED" w:rsidRDefault="00E8309A" w:rsidP="00E8309A">
      <w:pPr>
        <w:rPr>
          <w:sz w:val="24"/>
          <w:szCs w:val="24"/>
        </w:rPr>
      </w:pPr>
      <w:r w:rsidRPr="004649ED">
        <w:rPr>
          <w:sz w:val="24"/>
          <w:szCs w:val="24"/>
        </w:rPr>
        <w:t xml:space="preserve">Your task is to </w:t>
      </w:r>
      <w:r w:rsidRPr="004649ED">
        <w:rPr>
          <w:b/>
          <w:sz w:val="24"/>
          <w:szCs w:val="24"/>
        </w:rPr>
        <w:t>iterate from the first parameter to the second</w:t>
      </w:r>
      <w:r w:rsidRPr="004649ED">
        <w:rPr>
          <w:sz w:val="24"/>
          <w:szCs w:val="24"/>
        </w:rPr>
        <w:t xml:space="preserve"> one. </w:t>
      </w:r>
    </w:p>
    <w:p w:rsidR="00E8309A" w:rsidRPr="004649ED" w:rsidRDefault="00A55ABC" w:rsidP="00FD0710">
      <w:pPr>
        <w:pStyle w:val="ac"/>
        <w:numPr>
          <w:ilvl w:val="0"/>
          <w:numId w:val="6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For </w:t>
      </w:r>
      <w:r w:rsidRPr="004649ED">
        <w:rPr>
          <w:b/>
          <w:sz w:val="24"/>
          <w:szCs w:val="24"/>
        </w:rPr>
        <w:t>numbers</w:t>
      </w:r>
      <w:r w:rsidRPr="004649ED">
        <w:rPr>
          <w:sz w:val="24"/>
          <w:szCs w:val="24"/>
        </w:rPr>
        <w:t xml:space="preserve"> which are </w:t>
      </w:r>
      <w:r w:rsidRPr="004649ED">
        <w:rPr>
          <w:b/>
          <w:sz w:val="24"/>
          <w:szCs w:val="24"/>
        </w:rPr>
        <w:t>multiples</w:t>
      </w:r>
      <w:r w:rsidRPr="004649ED">
        <w:rPr>
          <w:sz w:val="24"/>
          <w:szCs w:val="24"/>
        </w:rPr>
        <w:t xml:space="preserve"> of </w:t>
      </w:r>
      <w:r w:rsidRPr="004649ED">
        <w:rPr>
          <w:b/>
          <w:sz w:val="24"/>
          <w:szCs w:val="24"/>
        </w:rPr>
        <w:t xml:space="preserve">both </w:t>
      </w:r>
      <w:r w:rsidR="009777D8" w:rsidRPr="004649ED">
        <w:rPr>
          <w:b/>
          <w:sz w:val="24"/>
          <w:szCs w:val="24"/>
        </w:rPr>
        <w:t>three</w:t>
      </w:r>
      <w:r w:rsidRPr="004649ED">
        <w:rPr>
          <w:b/>
          <w:sz w:val="24"/>
          <w:szCs w:val="24"/>
        </w:rPr>
        <w:t xml:space="preserve"> and </w:t>
      </w:r>
      <w:r w:rsidR="009777D8" w:rsidRPr="004649ED">
        <w:rPr>
          <w:b/>
          <w:sz w:val="24"/>
          <w:szCs w:val="24"/>
        </w:rPr>
        <w:t>five</w:t>
      </w:r>
      <w:r w:rsidRPr="004649ED">
        <w:rPr>
          <w:sz w:val="24"/>
          <w:szCs w:val="24"/>
        </w:rPr>
        <w:t xml:space="preserve">, print </w:t>
      </w:r>
      <w:r w:rsidRPr="004649ED">
        <w:rPr>
          <w:b/>
          <w:sz w:val="24"/>
          <w:szCs w:val="24"/>
        </w:rPr>
        <w:t>all three strings separated by a space</w:t>
      </w:r>
      <w:r w:rsidRPr="004649ED">
        <w:rPr>
          <w:sz w:val="24"/>
          <w:szCs w:val="24"/>
        </w:rPr>
        <w:t xml:space="preserve">. </w:t>
      </w:r>
    </w:p>
    <w:p w:rsidR="00A55ABC" w:rsidRPr="004649ED" w:rsidRDefault="00A55ABC" w:rsidP="00FD0710">
      <w:pPr>
        <w:pStyle w:val="ac"/>
        <w:numPr>
          <w:ilvl w:val="0"/>
          <w:numId w:val="6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For </w:t>
      </w:r>
      <w:r w:rsidRPr="004649ED">
        <w:rPr>
          <w:b/>
          <w:sz w:val="24"/>
          <w:szCs w:val="24"/>
        </w:rPr>
        <w:t xml:space="preserve">multiples only of </w:t>
      </w:r>
      <w:r w:rsidR="009777D8" w:rsidRPr="004649ED">
        <w:rPr>
          <w:b/>
          <w:sz w:val="24"/>
          <w:szCs w:val="24"/>
        </w:rPr>
        <w:t>three</w:t>
      </w:r>
      <w:r w:rsidRPr="004649ED">
        <w:rPr>
          <w:sz w:val="24"/>
          <w:szCs w:val="24"/>
        </w:rPr>
        <w:t xml:space="preserve">, print the </w:t>
      </w:r>
      <w:r w:rsidRPr="004649ED">
        <w:rPr>
          <w:b/>
          <w:sz w:val="24"/>
          <w:szCs w:val="24"/>
        </w:rPr>
        <w:t>second string</w:t>
      </w:r>
      <w:r w:rsidRPr="004649ED">
        <w:rPr>
          <w:sz w:val="24"/>
          <w:szCs w:val="24"/>
        </w:rPr>
        <w:t xml:space="preserve"> (the </w:t>
      </w:r>
      <w:r w:rsidRPr="004649ED">
        <w:rPr>
          <w:b/>
          <w:sz w:val="24"/>
          <w:szCs w:val="24"/>
        </w:rPr>
        <w:t>fourth</w:t>
      </w:r>
      <w:r w:rsidRPr="004649ED">
        <w:rPr>
          <w:sz w:val="24"/>
          <w:szCs w:val="24"/>
        </w:rPr>
        <w:t xml:space="preserve"> input </w:t>
      </w:r>
      <w:r w:rsidRPr="004649ED">
        <w:rPr>
          <w:b/>
          <w:sz w:val="24"/>
          <w:szCs w:val="24"/>
        </w:rPr>
        <w:t>parameter</w:t>
      </w:r>
      <w:r w:rsidRPr="004649ED">
        <w:rPr>
          <w:sz w:val="24"/>
          <w:szCs w:val="24"/>
        </w:rPr>
        <w:t>).</w:t>
      </w:r>
    </w:p>
    <w:p w:rsidR="00A55ABC" w:rsidRPr="004649ED" w:rsidRDefault="00A55ABC" w:rsidP="00FD0710">
      <w:pPr>
        <w:pStyle w:val="ac"/>
        <w:numPr>
          <w:ilvl w:val="0"/>
          <w:numId w:val="6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For </w:t>
      </w:r>
      <w:r w:rsidRPr="004649ED">
        <w:rPr>
          <w:b/>
          <w:sz w:val="24"/>
          <w:szCs w:val="24"/>
        </w:rPr>
        <w:t xml:space="preserve">multiples only of </w:t>
      </w:r>
      <w:r w:rsidR="009777D8" w:rsidRPr="004649ED">
        <w:rPr>
          <w:b/>
          <w:sz w:val="24"/>
          <w:szCs w:val="24"/>
        </w:rPr>
        <w:t>five</w:t>
      </w:r>
      <w:r w:rsidRPr="004649ED">
        <w:rPr>
          <w:sz w:val="24"/>
          <w:szCs w:val="24"/>
        </w:rPr>
        <w:t xml:space="preserve">, print the </w:t>
      </w:r>
      <w:r w:rsidRPr="004649ED">
        <w:rPr>
          <w:b/>
          <w:sz w:val="24"/>
          <w:szCs w:val="24"/>
        </w:rPr>
        <w:t>third string</w:t>
      </w:r>
      <w:r w:rsidRPr="004649ED">
        <w:rPr>
          <w:sz w:val="24"/>
          <w:szCs w:val="24"/>
        </w:rPr>
        <w:t xml:space="preserve"> (the </w:t>
      </w:r>
      <w:r w:rsidRPr="004649ED">
        <w:rPr>
          <w:b/>
          <w:sz w:val="24"/>
          <w:szCs w:val="24"/>
        </w:rPr>
        <w:t xml:space="preserve">fifth </w:t>
      </w:r>
      <w:r w:rsidRPr="004649ED">
        <w:rPr>
          <w:sz w:val="24"/>
          <w:szCs w:val="24"/>
        </w:rPr>
        <w:t xml:space="preserve">input </w:t>
      </w:r>
      <w:r w:rsidRPr="004649ED">
        <w:rPr>
          <w:b/>
          <w:sz w:val="24"/>
          <w:szCs w:val="24"/>
        </w:rPr>
        <w:t>parameter</w:t>
      </w:r>
      <w:r w:rsidRPr="004649ED">
        <w:rPr>
          <w:sz w:val="24"/>
          <w:szCs w:val="24"/>
        </w:rPr>
        <w:t>).</w:t>
      </w:r>
    </w:p>
    <w:p w:rsidR="005F4B42" w:rsidRPr="004649ED" w:rsidRDefault="005F4B42" w:rsidP="0020524A">
      <w:pPr>
        <w:rPr>
          <w:sz w:val="24"/>
          <w:szCs w:val="24"/>
        </w:rPr>
      </w:pPr>
      <w:r w:rsidRPr="004649ED">
        <w:rPr>
          <w:sz w:val="24"/>
          <w:szCs w:val="24"/>
        </w:rPr>
        <w:t>For more information, see the examples below:</w:t>
      </w:r>
    </w:p>
    <w:p w:rsidR="00191DBE" w:rsidRPr="004649ED" w:rsidRDefault="006B48C8" w:rsidP="00191DBE">
      <w:pPr>
        <w:pStyle w:val="3"/>
      </w:pPr>
      <w:r w:rsidRPr="004649ED">
        <w:t>Example</w:t>
      </w:r>
    </w:p>
    <w:tbl>
      <w:tblPr>
        <w:tblStyle w:val="af"/>
        <w:tblpPr w:leftFromText="180" w:rightFromText="180" w:vertAnchor="text" w:horzAnchor="margin" w:tblpY="69"/>
        <w:tblW w:w="107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5341"/>
      </w:tblGrid>
      <w:tr w:rsidR="005F4B42" w:rsidRPr="004649ED" w:rsidTr="00D448A3">
        <w:trPr>
          <w:trHeight w:val="288"/>
        </w:trPr>
        <w:tc>
          <w:tcPr>
            <w:tcW w:w="5387" w:type="dxa"/>
            <w:shd w:val="clear" w:color="auto" w:fill="D9D9D9" w:themeFill="background1" w:themeFillShade="D9"/>
          </w:tcPr>
          <w:p w:rsidR="005F4B42" w:rsidRPr="004649ED" w:rsidRDefault="005F4B42" w:rsidP="00D448A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:rsidR="005F4B42" w:rsidRPr="004649ED" w:rsidRDefault="005F4B42" w:rsidP="00D448A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4649ED">
              <w:rPr>
                <w:b/>
                <w:sz w:val="24"/>
                <w:szCs w:val="24"/>
              </w:rPr>
              <w:t>Output</w:t>
            </w:r>
          </w:p>
        </w:tc>
      </w:tr>
      <w:tr w:rsidR="005F4B42" w:rsidRPr="004649ED" w:rsidTr="009777D8">
        <w:trPr>
          <w:trHeight w:val="25"/>
        </w:trPr>
        <w:tc>
          <w:tcPr>
            <w:tcW w:w="5387" w:type="dxa"/>
          </w:tcPr>
          <w:p w:rsidR="005F4B42" w:rsidRPr="004649ED" w:rsidRDefault="009777D8" w:rsidP="005F4B4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4649ED">
              <w:rPr>
                <w:rFonts w:ascii="Consolas" w:hAnsi="Consolas"/>
                <w:sz w:val="24"/>
                <w:szCs w:val="24"/>
              </w:rPr>
              <w:t xml:space="preserve">9, 15, </w:t>
            </w:r>
            <w:r w:rsidR="00627B57">
              <w:rPr>
                <w:rFonts w:ascii="Consolas" w:hAnsi="Consolas"/>
                <w:sz w:val="24"/>
                <w:szCs w:val="24"/>
              </w:rPr>
              <w:t>"</w:t>
            </w:r>
            <w:r w:rsidRPr="004649ED">
              <w:rPr>
                <w:rFonts w:ascii="Consolas" w:hAnsi="Consolas"/>
                <w:sz w:val="24"/>
                <w:szCs w:val="24"/>
              </w:rPr>
              <w:t>doggo</w:t>
            </w:r>
            <w:r w:rsidR="00627B57">
              <w:rPr>
                <w:rFonts w:ascii="Consolas" w:hAnsi="Consolas"/>
                <w:sz w:val="24"/>
                <w:szCs w:val="24"/>
              </w:rPr>
              <w:t>"</w:t>
            </w:r>
            <w:r w:rsidRPr="004649ED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627B57">
              <w:rPr>
                <w:rFonts w:ascii="Consolas" w:hAnsi="Consolas"/>
                <w:sz w:val="24"/>
                <w:szCs w:val="24"/>
              </w:rPr>
              <w:t>"</w:t>
            </w:r>
            <w:proofErr w:type="spellStart"/>
            <w:r w:rsidRPr="004649ED">
              <w:rPr>
                <w:rFonts w:ascii="Consolas" w:hAnsi="Consolas"/>
                <w:sz w:val="24"/>
                <w:szCs w:val="24"/>
              </w:rPr>
              <w:t>pesho</w:t>
            </w:r>
            <w:proofErr w:type="spellEnd"/>
            <w:r w:rsidR="00627B57">
              <w:rPr>
                <w:rFonts w:ascii="Consolas" w:hAnsi="Consolas"/>
                <w:sz w:val="24"/>
                <w:szCs w:val="24"/>
              </w:rPr>
              <w:t>"</w:t>
            </w:r>
            <w:r w:rsidRPr="004649ED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627B57">
              <w:rPr>
                <w:rFonts w:ascii="Consolas" w:hAnsi="Consolas"/>
                <w:sz w:val="24"/>
                <w:szCs w:val="24"/>
              </w:rPr>
              <w:t>"</w:t>
            </w:r>
            <w:r w:rsidRPr="004649ED">
              <w:rPr>
                <w:rFonts w:ascii="Consolas" w:hAnsi="Consolas"/>
                <w:sz w:val="24"/>
                <w:szCs w:val="24"/>
              </w:rPr>
              <w:t>test</w:t>
            </w:r>
            <w:r w:rsidR="00627B57">
              <w:rPr>
                <w:rFonts w:ascii="Consolas" w:hAnsi="Consolas"/>
                <w:sz w:val="24"/>
                <w:szCs w:val="24"/>
              </w:rPr>
              <w:t>"</w:t>
            </w:r>
          </w:p>
        </w:tc>
        <w:tc>
          <w:tcPr>
            <w:tcW w:w="5341" w:type="dxa"/>
            <w:vAlign w:val="center"/>
          </w:tcPr>
          <w:p w:rsidR="009777D8" w:rsidRPr="004649ED" w:rsidRDefault="009777D8" w:rsidP="009777D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 xml:space="preserve">9 </w:t>
            </w:r>
            <w:proofErr w:type="spellStart"/>
            <w:r w:rsidRPr="004649ED">
              <w:rPr>
                <w:rFonts w:ascii="Consolas" w:hAnsi="Consolas"/>
                <w:bCs/>
                <w:sz w:val="24"/>
                <w:szCs w:val="24"/>
              </w:rPr>
              <w:t>pesho</w:t>
            </w:r>
            <w:proofErr w:type="spellEnd"/>
          </w:p>
          <w:p w:rsidR="009777D8" w:rsidRPr="004649ED" w:rsidRDefault="009777D8" w:rsidP="009777D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10 test</w:t>
            </w:r>
          </w:p>
          <w:p w:rsidR="009777D8" w:rsidRPr="004649ED" w:rsidRDefault="009777D8" w:rsidP="009777D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11</w:t>
            </w:r>
          </w:p>
          <w:p w:rsidR="009777D8" w:rsidRPr="004649ED" w:rsidRDefault="009777D8" w:rsidP="009777D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 xml:space="preserve">12 </w:t>
            </w:r>
            <w:proofErr w:type="spellStart"/>
            <w:r w:rsidRPr="004649ED">
              <w:rPr>
                <w:rFonts w:ascii="Consolas" w:hAnsi="Consolas"/>
                <w:bCs/>
                <w:sz w:val="24"/>
                <w:szCs w:val="24"/>
              </w:rPr>
              <w:t>pesho</w:t>
            </w:r>
            <w:proofErr w:type="spellEnd"/>
          </w:p>
          <w:p w:rsidR="009777D8" w:rsidRPr="004649ED" w:rsidRDefault="009777D8" w:rsidP="009777D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13</w:t>
            </w:r>
          </w:p>
          <w:p w:rsidR="009777D8" w:rsidRPr="004649ED" w:rsidRDefault="009777D8" w:rsidP="009777D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  <w:p w:rsidR="005F4B42" w:rsidRPr="004649ED" w:rsidRDefault="009777D8" w:rsidP="009777D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49ED">
              <w:rPr>
                <w:rFonts w:ascii="Consolas" w:hAnsi="Consolas"/>
                <w:bCs/>
                <w:sz w:val="24"/>
                <w:szCs w:val="24"/>
              </w:rPr>
              <w:t>15 doggo-</w:t>
            </w:r>
            <w:proofErr w:type="spellStart"/>
            <w:r w:rsidRPr="004649ED">
              <w:rPr>
                <w:rFonts w:ascii="Consolas" w:hAnsi="Consolas"/>
                <w:bCs/>
                <w:sz w:val="24"/>
                <w:szCs w:val="24"/>
              </w:rPr>
              <w:t>pesho</w:t>
            </w:r>
            <w:proofErr w:type="spellEnd"/>
            <w:r w:rsidRPr="004649ED">
              <w:rPr>
                <w:rFonts w:ascii="Consolas" w:hAnsi="Consolas"/>
                <w:bCs/>
                <w:sz w:val="24"/>
                <w:szCs w:val="24"/>
              </w:rPr>
              <w:t>-test</w:t>
            </w:r>
          </w:p>
        </w:tc>
      </w:tr>
    </w:tbl>
    <w:p w:rsidR="00191DBE" w:rsidRPr="004649ED" w:rsidRDefault="00191DBE" w:rsidP="00191DBE"/>
    <w:p w:rsidR="003A6C93" w:rsidRPr="004649ED" w:rsidRDefault="003A6C93" w:rsidP="003A6C93">
      <w:pPr>
        <w:pStyle w:val="3"/>
      </w:pPr>
      <w:r w:rsidRPr="004649ED">
        <w:lastRenderedPageBreak/>
        <w:t>Hints</w:t>
      </w:r>
    </w:p>
    <w:p w:rsidR="00F931F2" w:rsidRPr="004649ED" w:rsidRDefault="00820DFA" w:rsidP="00FD0710">
      <w:pPr>
        <w:pStyle w:val="ac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thing we have to do </w:t>
      </w:r>
      <w:r w:rsidR="009777D8" w:rsidRPr="004649ED">
        <w:rPr>
          <w:sz w:val="24"/>
          <w:szCs w:val="24"/>
        </w:rPr>
        <w:t xml:space="preserve">is create a </w:t>
      </w:r>
      <w:r w:rsidR="009777D8" w:rsidRPr="004649ED">
        <w:rPr>
          <w:b/>
          <w:sz w:val="24"/>
          <w:szCs w:val="24"/>
        </w:rPr>
        <w:t>for-loop</w:t>
      </w:r>
      <w:r w:rsidR="009777D8" w:rsidRPr="004649ED">
        <w:rPr>
          <w:sz w:val="24"/>
          <w:szCs w:val="24"/>
        </w:rPr>
        <w:t xml:space="preserve"> that </w:t>
      </w:r>
      <w:r w:rsidR="00445EB5" w:rsidRPr="004649ED">
        <w:rPr>
          <w:b/>
          <w:sz w:val="24"/>
          <w:szCs w:val="24"/>
        </w:rPr>
        <w:t>starts</w:t>
      </w:r>
      <w:r w:rsidR="00445EB5" w:rsidRPr="004649ED">
        <w:rPr>
          <w:sz w:val="24"/>
          <w:szCs w:val="24"/>
        </w:rPr>
        <w:t xml:space="preserve"> from the </w:t>
      </w:r>
      <w:r w:rsidR="00445EB5" w:rsidRPr="004649ED">
        <w:rPr>
          <w:b/>
          <w:sz w:val="24"/>
          <w:szCs w:val="24"/>
        </w:rPr>
        <w:t>first input parameter</w:t>
      </w:r>
      <w:r w:rsidR="00445EB5" w:rsidRPr="004649ED">
        <w:rPr>
          <w:sz w:val="24"/>
          <w:szCs w:val="24"/>
        </w:rPr>
        <w:t xml:space="preserve"> and is </w:t>
      </w:r>
      <w:r w:rsidR="00445EB5" w:rsidRPr="004649ED">
        <w:rPr>
          <w:b/>
          <w:sz w:val="24"/>
          <w:szCs w:val="24"/>
        </w:rPr>
        <w:t>executed</w:t>
      </w:r>
      <w:r w:rsidR="00445EB5" w:rsidRPr="004649ED">
        <w:rPr>
          <w:sz w:val="24"/>
          <w:szCs w:val="24"/>
        </w:rPr>
        <w:t xml:space="preserve"> until the </w:t>
      </w:r>
      <w:r w:rsidR="00445EB5" w:rsidRPr="004649ED">
        <w:rPr>
          <w:b/>
          <w:sz w:val="24"/>
          <w:szCs w:val="24"/>
        </w:rPr>
        <w:t xml:space="preserve">second </w:t>
      </w:r>
      <w:r w:rsidR="00445EB5" w:rsidRPr="004649ED">
        <w:rPr>
          <w:sz w:val="24"/>
          <w:szCs w:val="24"/>
        </w:rPr>
        <w:t>one.</w:t>
      </w:r>
    </w:p>
    <w:p w:rsidR="00681475" w:rsidRPr="004649ED" w:rsidRDefault="00681475" w:rsidP="00681475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569766F5" wp14:editId="07FA5F68">
            <wp:extent cx="6534150" cy="6381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38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1475" w:rsidRPr="004649ED" w:rsidRDefault="00D75430" w:rsidP="00FD0710">
      <w:pPr>
        <w:pStyle w:val="ac"/>
        <w:numPr>
          <w:ilvl w:val="0"/>
          <w:numId w:val="7"/>
        </w:numPr>
        <w:rPr>
          <w:sz w:val="24"/>
          <w:szCs w:val="24"/>
        </w:rPr>
      </w:pPr>
      <w:r w:rsidRPr="004649ED">
        <w:rPr>
          <w:sz w:val="24"/>
          <w:szCs w:val="24"/>
        </w:rPr>
        <w:t>We</w:t>
      </w:r>
      <w:r w:rsidR="00681475" w:rsidRPr="004649ED">
        <w:rPr>
          <w:sz w:val="24"/>
          <w:szCs w:val="24"/>
        </w:rPr>
        <w:t xml:space="preserve"> have to check if the </w:t>
      </w:r>
      <w:r w:rsidR="00681475" w:rsidRPr="004649ED">
        <w:rPr>
          <w:b/>
          <w:sz w:val="24"/>
          <w:szCs w:val="24"/>
        </w:rPr>
        <w:t>current number % 3</w:t>
      </w:r>
      <w:r w:rsidR="00681475" w:rsidRPr="004649ED">
        <w:rPr>
          <w:sz w:val="24"/>
          <w:szCs w:val="24"/>
        </w:rPr>
        <w:t xml:space="preserve"> and the </w:t>
      </w:r>
      <w:r w:rsidR="00681475" w:rsidRPr="004649ED">
        <w:rPr>
          <w:b/>
          <w:sz w:val="24"/>
          <w:szCs w:val="24"/>
        </w:rPr>
        <w:t>current number % 5</w:t>
      </w:r>
      <w:r w:rsidR="00681475" w:rsidRPr="004649ED">
        <w:rPr>
          <w:sz w:val="24"/>
          <w:szCs w:val="24"/>
        </w:rPr>
        <w:t xml:space="preserve"> </w:t>
      </w:r>
      <w:proofErr w:type="gramStart"/>
      <w:r w:rsidR="00681475" w:rsidRPr="004649ED">
        <w:rPr>
          <w:sz w:val="24"/>
          <w:szCs w:val="24"/>
        </w:rPr>
        <w:t>equals</w:t>
      </w:r>
      <w:proofErr w:type="gramEnd"/>
      <w:r w:rsidR="00681475" w:rsidRPr="004649ED">
        <w:rPr>
          <w:sz w:val="24"/>
          <w:szCs w:val="24"/>
        </w:rPr>
        <w:t xml:space="preserve"> 0. If it does, we print the </w:t>
      </w:r>
      <w:r w:rsidR="00681475" w:rsidRPr="004649ED">
        <w:rPr>
          <w:b/>
          <w:sz w:val="24"/>
          <w:szCs w:val="24"/>
        </w:rPr>
        <w:t>corresponding</w:t>
      </w:r>
      <w:r w:rsidR="00681475" w:rsidRPr="004649ED">
        <w:rPr>
          <w:sz w:val="24"/>
          <w:szCs w:val="24"/>
        </w:rPr>
        <w:t xml:space="preserve"> output.</w:t>
      </w:r>
      <w:r w:rsidRPr="004649ED">
        <w:rPr>
          <w:sz w:val="24"/>
          <w:szCs w:val="24"/>
        </w:rPr>
        <w:t xml:space="preserve"> We can separate our logic in a new function that will be created out of the loop but called in it.</w:t>
      </w:r>
    </w:p>
    <w:p w:rsidR="00681475" w:rsidRPr="004649ED" w:rsidRDefault="00D75430" w:rsidP="00681475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211C4F66" wp14:editId="5943D36D">
            <wp:extent cx="6029325" cy="628650"/>
            <wp:effectExtent l="19050" t="19050" r="28575" b="190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28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EBF" w:rsidRPr="004649ED" w:rsidRDefault="00611EBF" w:rsidP="00FD0710">
      <w:pPr>
        <w:pStyle w:val="ac"/>
        <w:numPr>
          <w:ilvl w:val="0"/>
          <w:numId w:val="7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By using the </w:t>
      </w:r>
      <w:r w:rsidRPr="004649ED">
        <w:rPr>
          <w:b/>
          <w:sz w:val="24"/>
          <w:szCs w:val="24"/>
        </w:rPr>
        <w:t>same</w:t>
      </w:r>
      <w:r w:rsidRPr="004649ED">
        <w:rPr>
          <w:sz w:val="24"/>
          <w:szCs w:val="24"/>
        </w:rPr>
        <w:t xml:space="preserve"> logic, we </w:t>
      </w:r>
      <w:r w:rsidRPr="004649ED">
        <w:rPr>
          <w:b/>
          <w:sz w:val="24"/>
          <w:szCs w:val="24"/>
        </w:rPr>
        <w:t>separately</w:t>
      </w:r>
      <w:r w:rsidRPr="004649ED">
        <w:rPr>
          <w:sz w:val="24"/>
          <w:szCs w:val="24"/>
        </w:rPr>
        <w:t xml:space="preserve"> check for </w:t>
      </w:r>
      <w:r w:rsidRPr="004649ED">
        <w:rPr>
          <w:b/>
          <w:sz w:val="24"/>
          <w:szCs w:val="24"/>
        </w:rPr>
        <w:t>multiples only of three</w:t>
      </w:r>
      <w:r w:rsidRPr="004649ED">
        <w:rPr>
          <w:sz w:val="24"/>
          <w:szCs w:val="24"/>
        </w:rPr>
        <w:t xml:space="preserve"> and </w:t>
      </w:r>
      <w:r w:rsidRPr="004649ED">
        <w:rPr>
          <w:b/>
          <w:sz w:val="24"/>
          <w:szCs w:val="24"/>
        </w:rPr>
        <w:t>multiples only of five</w:t>
      </w:r>
      <w:r w:rsidRPr="004649ED">
        <w:rPr>
          <w:sz w:val="24"/>
          <w:szCs w:val="24"/>
        </w:rPr>
        <w:t>.</w:t>
      </w:r>
    </w:p>
    <w:p w:rsidR="00611EBF" w:rsidRPr="004649ED" w:rsidRDefault="00611EBF" w:rsidP="00611EBF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2A90A1D1" wp14:editId="5C695A0B">
            <wp:extent cx="3429000" cy="8286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28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EBF" w:rsidRPr="004649ED" w:rsidRDefault="00611EBF" w:rsidP="00FD0710">
      <w:pPr>
        <w:pStyle w:val="ac"/>
        <w:numPr>
          <w:ilvl w:val="0"/>
          <w:numId w:val="7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If </w:t>
      </w:r>
      <w:r w:rsidRPr="004649ED">
        <w:rPr>
          <w:b/>
          <w:sz w:val="24"/>
          <w:szCs w:val="24"/>
        </w:rPr>
        <w:t>none</w:t>
      </w:r>
      <w:r w:rsidRPr="004649ED">
        <w:rPr>
          <w:sz w:val="24"/>
          <w:szCs w:val="24"/>
        </w:rPr>
        <w:t xml:space="preserve"> of the </w:t>
      </w:r>
      <w:r w:rsidRPr="004649ED">
        <w:rPr>
          <w:b/>
          <w:sz w:val="24"/>
          <w:szCs w:val="24"/>
        </w:rPr>
        <w:t>conditions</w:t>
      </w:r>
      <w:r w:rsidRPr="004649ED">
        <w:rPr>
          <w:sz w:val="24"/>
          <w:szCs w:val="24"/>
        </w:rPr>
        <w:t xml:space="preserve"> are </w:t>
      </w:r>
      <w:r w:rsidRPr="004649ED">
        <w:rPr>
          <w:b/>
          <w:sz w:val="24"/>
          <w:szCs w:val="24"/>
        </w:rPr>
        <w:t>true</w:t>
      </w:r>
      <w:r w:rsidRPr="004649ED">
        <w:rPr>
          <w:sz w:val="24"/>
          <w:szCs w:val="24"/>
        </w:rPr>
        <w:t xml:space="preserve">, we print the </w:t>
      </w:r>
      <w:r w:rsidRPr="004649ED">
        <w:rPr>
          <w:b/>
          <w:sz w:val="24"/>
          <w:szCs w:val="24"/>
        </w:rPr>
        <w:t>current number</w:t>
      </w:r>
      <w:r w:rsidRPr="004649ED">
        <w:rPr>
          <w:sz w:val="24"/>
          <w:szCs w:val="24"/>
        </w:rPr>
        <w:t>.</w:t>
      </w:r>
    </w:p>
    <w:p w:rsidR="00611EBF" w:rsidRPr="004649ED" w:rsidRDefault="00143C33" w:rsidP="00611EBF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65FA800F" wp14:editId="6D772CDA">
            <wp:extent cx="2571750" cy="581025"/>
            <wp:effectExtent l="19050" t="19050" r="19050" b="2857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5430" w:rsidRPr="004649ED" w:rsidRDefault="00D75430" w:rsidP="00FD0710">
      <w:pPr>
        <w:pStyle w:val="ac"/>
        <w:numPr>
          <w:ilvl w:val="0"/>
          <w:numId w:val="7"/>
        </w:numPr>
        <w:rPr>
          <w:sz w:val="24"/>
          <w:szCs w:val="24"/>
        </w:rPr>
      </w:pPr>
      <w:r w:rsidRPr="004649ED">
        <w:rPr>
          <w:sz w:val="24"/>
          <w:szCs w:val="24"/>
        </w:rPr>
        <w:t xml:space="preserve">Finally, we call out function in the for-loop. </w:t>
      </w:r>
    </w:p>
    <w:p w:rsidR="00D75430" w:rsidRDefault="00D75430" w:rsidP="00D75430">
      <w:pPr>
        <w:pStyle w:val="ac"/>
        <w:rPr>
          <w:sz w:val="24"/>
          <w:szCs w:val="24"/>
        </w:rPr>
      </w:pPr>
      <w:r w:rsidRPr="004649ED">
        <w:rPr>
          <w:noProof/>
        </w:rPr>
        <w:drawing>
          <wp:inline distT="0" distB="0" distL="0" distR="0" wp14:anchorId="4966D945" wp14:editId="5A90563D">
            <wp:extent cx="3905250" cy="600075"/>
            <wp:effectExtent l="19050" t="19050" r="19050" b="2857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0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067" w:rsidRPr="004649ED" w:rsidRDefault="00A66067" w:rsidP="00D75430">
      <w:pPr>
        <w:pStyle w:val="ac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B3458A" wp14:editId="1F35721C">
            <wp:extent cx="6067425" cy="40957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095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66067" w:rsidRPr="004649ED" w:rsidSect="009254B7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036" w:rsidRDefault="00486036" w:rsidP="008068A2">
      <w:pPr>
        <w:spacing w:after="0" w:line="240" w:lineRule="auto"/>
      </w:pPr>
      <w:r>
        <w:separator/>
      </w:r>
    </w:p>
  </w:endnote>
  <w:endnote w:type="continuationSeparator" w:id="0">
    <w:p w:rsidR="00486036" w:rsidRDefault="004860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6F" w:rsidRDefault="0055766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6F" w:rsidRPr="00AC77AD" w:rsidRDefault="0055766F" w:rsidP="007C2AE6">
    <w:pPr>
      <w:pStyle w:val="a5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2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JtdqMXNAQAAhA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5766F" w:rsidRPr="008C2B83" w:rsidRDefault="0055766F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5766F" w:rsidRPr="008C2B83" w:rsidRDefault="0055766F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5766F" w:rsidRDefault="0055766F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nmOwIAAHYEAAAOAAAAZHJzL2Uyb0RvYy54bWysVF1v2jAUfZ+0/2D5fQSYY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5Nynm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55766F" w:rsidRDefault="0055766F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766F" w:rsidRDefault="0055766F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766F" w:rsidRDefault="0055766F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E45E5E" wp14:editId="4704F59E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4F9474" wp14:editId="1BFEE8C1">
                                <wp:extent cx="171450" cy="205105"/>
                                <wp:effectExtent l="0" t="0" r="0" b="4445"/>
                                <wp:docPr id="23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33F9F3" wp14:editId="6E089DD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9C34A5" wp14:editId="129C7B61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35FF20" wp14:editId="6A891BA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F6DC3E" wp14:editId="216BF2B1">
                                <wp:extent cx="190500" cy="190500"/>
                                <wp:effectExtent l="0" t="0" r="0" b="0"/>
                                <wp:docPr id="24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A44AC" wp14:editId="4D39423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AD251F" wp14:editId="1575EF81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1E826" wp14:editId="74E3F429">
                                <wp:extent cx="215153" cy="209247"/>
                                <wp:effectExtent l="0" t="0" r="0" b="635"/>
                                <wp:docPr id="28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ABA7C" wp14:editId="64710EF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5766F" w:rsidRDefault="0055766F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766F" w:rsidRDefault="0055766F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E45E5E" wp14:editId="4704F59E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4F9474" wp14:editId="1BFEE8C1">
                          <wp:extent cx="171450" cy="205105"/>
                          <wp:effectExtent l="0" t="0" r="0" b="4445"/>
                          <wp:docPr id="23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33F9F3" wp14:editId="6E089DD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9C34A5" wp14:editId="129C7B61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5FF20" wp14:editId="6A891BA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F6DC3E" wp14:editId="216BF2B1">
                          <wp:extent cx="190500" cy="190500"/>
                          <wp:effectExtent l="0" t="0" r="0" b="0"/>
                          <wp:docPr id="24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A44AC" wp14:editId="4D39423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AD251F" wp14:editId="1575EF81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1E826" wp14:editId="74E3F429">
                          <wp:extent cx="215153" cy="209247"/>
                          <wp:effectExtent l="0" t="0" r="0" b="635"/>
                          <wp:docPr id="28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ABA7C" wp14:editId="64710EF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66DE4" w:rsidRPr="00AC77AD" w:rsidRDefault="00466DE4" w:rsidP="00AC77A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6F" w:rsidRDefault="005576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036" w:rsidRDefault="00486036" w:rsidP="008068A2">
      <w:pPr>
        <w:spacing w:after="0" w:line="240" w:lineRule="auto"/>
      </w:pPr>
      <w:r>
        <w:separator/>
      </w:r>
    </w:p>
  </w:footnote>
  <w:footnote w:type="continuationSeparator" w:id="0">
    <w:p w:rsidR="00486036" w:rsidRDefault="004860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6F" w:rsidRDefault="0055766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6F" w:rsidRDefault="005576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F72885"/>
    <w:multiLevelType w:val="hybridMultilevel"/>
    <w:tmpl w:val="5500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44F9E"/>
    <w:multiLevelType w:val="hybridMultilevel"/>
    <w:tmpl w:val="722C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10410"/>
    <w:multiLevelType w:val="hybridMultilevel"/>
    <w:tmpl w:val="2D38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4C24"/>
    <w:multiLevelType w:val="hybridMultilevel"/>
    <w:tmpl w:val="32A4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40389C"/>
    <w:multiLevelType w:val="hybridMultilevel"/>
    <w:tmpl w:val="BC92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>
    <w:nsid w:val="5BE643F4"/>
    <w:multiLevelType w:val="hybridMultilevel"/>
    <w:tmpl w:val="DAEA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2E0"/>
    <w:multiLevelType w:val="hybridMultilevel"/>
    <w:tmpl w:val="880CB066"/>
    <w:lvl w:ilvl="0" w:tplc="D2BC1A8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8"/>
  </w:num>
  <w:num w:numId="4">
    <w:abstractNumId w:val="16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17"/>
  </w:num>
  <w:num w:numId="10">
    <w:abstractNumId w:val="10"/>
    <w:lvlOverride w:ilvl="0">
      <w:startOverride w:val="5"/>
    </w:lvlOverride>
  </w:num>
  <w:num w:numId="11">
    <w:abstractNumId w:val="6"/>
  </w:num>
  <w:num w:numId="12">
    <w:abstractNumId w:val="19"/>
  </w:num>
  <w:num w:numId="13">
    <w:abstractNumId w:val="20"/>
  </w:num>
  <w:num w:numId="14">
    <w:abstractNumId w:val="14"/>
  </w:num>
  <w:num w:numId="15">
    <w:abstractNumId w:val="4"/>
  </w:num>
  <w:num w:numId="16">
    <w:abstractNumId w:val="13"/>
  </w:num>
  <w:num w:numId="17">
    <w:abstractNumId w:val="0"/>
  </w:num>
  <w:num w:numId="18">
    <w:abstractNumId w:val="9"/>
  </w:num>
  <w:num w:numId="19">
    <w:abstractNumId w:val="22"/>
  </w:num>
  <w:num w:numId="20">
    <w:abstractNumId w:val="23"/>
  </w:num>
  <w:num w:numId="21">
    <w:abstractNumId w:val="15"/>
  </w:num>
  <w:num w:numId="22">
    <w:abstractNumId w:val="12"/>
  </w:num>
  <w:num w:numId="23">
    <w:abstractNumId w:val="18"/>
  </w:num>
  <w:num w:numId="24">
    <w:abstractNumId w:val="24"/>
  </w:num>
  <w:num w:numId="25">
    <w:abstractNumId w:val="21"/>
  </w:num>
  <w:num w:numId="2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07A7F"/>
    <w:rsid w:val="00007C50"/>
    <w:rsid w:val="00011E7D"/>
    <w:rsid w:val="000136AA"/>
    <w:rsid w:val="00016D20"/>
    <w:rsid w:val="00023F1B"/>
    <w:rsid w:val="00025F04"/>
    <w:rsid w:val="00050053"/>
    <w:rsid w:val="00050B57"/>
    <w:rsid w:val="00057699"/>
    <w:rsid w:val="00062BD7"/>
    <w:rsid w:val="00064D15"/>
    <w:rsid w:val="00067446"/>
    <w:rsid w:val="0007290F"/>
    <w:rsid w:val="00086727"/>
    <w:rsid w:val="000B39E6"/>
    <w:rsid w:val="000B56F0"/>
    <w:rsid w:val="000B5BF8"/>
    <w:rsid w:val="000C7461"/>
    <w:rsid w:val="000D495B"/>
    <w:rsid w:val="000E26D3"/>
    <w:rsid w:val="000F3C1F"/>
    <w:rsid w:val="000F4444"/>
    <w:rsid w:val="000F7811"/>
    <w:rsid w:val="00103906"/>
    <w:rsid w:val="00115E66"/>
    <w:rsid w:val="001170DD"/>
    <w:rsid w:val="001211B0"/>
    <w:rsid w:val="001275B9"/>
    <w:rsid w:val="00127650"/>
    <w:rsid w:val="00132C92"/>
    <w:rsid w:val="00134F4F"/>
    <w:rsid w:val="00142C75"/>
    <w:rsid w:val="00143C33"/>
    <w:rsid w:val="00151840"/>
    <w:rsid w:val="001518F4"/>
    <w:rsid w:val="001619DF"/>
    <w:rsid w:val="00162C06"/>
    <w:rsid w:val="00163810"/>
    <w:rsid w:val="00164CDC"/>
    <w:rsid w:val="00167CF1"/>
    <w:rsid w:val="00171021"/>
    <w:rsid w:val="001724D5"/>
    <w:rsid w:val="00173149"/>
    <w:rsid w:val="00183A2C"/>
    <w:rsid w:val="00191DBE"/>
    <w:rsid w:val="00192692"/>
    <w:rsid w:val="00196804"/>
    <w:rsid w:val="001A456A"/>
    <w:rsid w:val="001A6728"/>
    <w:rsid w:val="001B1BA1"/>
    <w:rsid w:val="001C1FCD"/>
    <w:rsid w:val="001D2464"/>
    <w:rsid w:val="001E1161"/>
    <w:rsid w:val="001E2ACE"/>
    <w:rsid w:val="001E3FEF"/>
    <w:rsid w:val="001E467C"/>
    <w:rsid w:val="001F2760"/>
    <w:rsid w:val="001F5E72"/>
    <w:rsid w:val="00202683"/>
    <w:rsid w:val="002027C5"/>
    <w:rsid w:val="00203E6C"/>
    <w:rsid w:val="00204072"/>
    <w:rsid w:val="0020524A"/>
    <w:rsid w:val="00205271"/>
    <w:rsid w:val="00215FCE"/>
    <w:rsid w:val="002303C8"/>
    <w:rsid w:val="00231023"/>
    <w:rsid w:val="002366C2"/>
    <w:rsid w:val="0024027C"/>
    <w:rsid w:val="0024069B"/>
    <w:rsid w:val="00256E7C"/>
    <w:rsid w:val="00256E90"/>
    <w:rsid w:val="0026047E"/>
    <w:rsid w:val="00264287"/>
    <w:rsid w:val="0026589D"/>
    <w:rsid w:val="002664E1"/>
    <w:rsid w:val="002670E4"/>
    <w:rsid w:val="00267D98"/>
    <w:rsid w:val="0027225B"/>
    <w:rsid w:val="00274400"/>
    <w:rsid w:val="00275E2E"/>
    <w:rsid w:val="0027638C"/>
    <w:rsid w:val="002813DE"/>
    <w:rsid w:val="002826AA"/>
    <w:rsid w:val="00294456"/>
    <w:rsid w:val="002A22D1"/>
    <w:rsid w:val="002A2D2D"/>
    <w:rsid w:val="002A4272"/>
    <w:rsid w:val="002A5B24"/>
    <w:rsid w:val="002B0473"/>
    <w:rsid w:val="002B4ECC"/>
    <w:rsid w:val="002B7064"/>
    <w:rsid w:val="002D1F91"/>
    <w:rsid w:val="002D53A6"/>
    <w:rsid w:val="00310991"/>
    <w:rsid w:val="00314419"/>
    <w:rsid w:val="003273F1"/>
    <w:rsid w:val="00330428"/>
    <w:rsid w:val="0033212E"/>
    <w:rsid w:val="00333B41"/>
    <w:rsid w:val="0033490F"/>
    <w:rsid w:val="00346063"/>
    <w:rsid w:val="00350070"/>
    <w:rsid w:val="00353A59"/>
    <w:rsid w:val="00354584"/>
    <w:rsid w:val="003560F5"/>
    <w:rsid w:val="00367F47"/>
    <w:rsid w:val="0037430B"/>
    <w:rsid w:val="00374651"/>
    <w:rsid w:val="003817EF"/>
    <w:rsid w:val="003828E8"/>
    <w:rsid w:val="00382A45"/>
    <w:rsid w:val="003A1601"/>
    <w:rsid w:val="003A5602"/>
    <w:rsid w:val="003A6C93"/>
    <w:rsid w:val="003B0278"/>
    <w:rsid w:val="003B08DF"/>
    <w:rsid w:val="003B194F"/>
    <w:rsid w:val="003B6A53"/>
    <w:rsid w:val="003C1C2E"/>
    <w:rsid w:val="003C40B0"/>
    <w:rsid w:val="003D7392"/>
    <w:rsid w:val="003E1013"/>
    <w:rsid w:val="003E167F"/>
    <w:rsid w:val="003E2A2C"/>
    <w:rsid w:val="003E4478"/>
    <w:rsid w:val="003E6BFB"/>
    <w:rsid w:val="003F1864"/>
    <w:rsid w:val="003F712F"/>
    <w:rsid w:val="00416923"/>
    <w:rsid w:val="0042030D"/>
    <w:rsid w:val="00425075"/>
    <w:rsid w:val="004255CD"/>
    <w:rsid w:val="00425B70"/>
    <w:rsid w:val="004311CA"/>
    <w:rsid w:val="004351F7"/>
    <w:rsid w:val="004443B9"/>
    <w:rsid w:val="00445EB5"/>
    <w:rsid w:val="0045773F"/>
    <w:rsid w:val="00463816"/>
    <w:rsid w:val="004649ED"/>
    <w:rsid w:val="00466DE4"/>
    <w:rsid w:val="00467D75"/>
    <w:rsid w:val="0047331A"/>
    <w:rsid w:val="00473B2B"/>
    <w:rsid w:val="00474ADE"/>
    <w:rsid w:val="004757D0"/>
    <w:rsid w:val="00476D4B"/>
    <w:rsid w:val="00477056"/>
    <w:rsid w:val="00480D3B"/>
    <w:rsid w:val="00484BC9"/>
    <w:rsid w:val="00485E01"/>
    <w:rsid w:val="00486036"/>
    <w:rsid w:val="004879B8"/>
    <w:rsid w:val="00487D78"/>
    <w:rsid w:val="00491748"/>
    <w:rsid w:val="00494EEF"/>
    <w:rsid w:val="00495F0B"/>
    <w:rsid w:val="004962B5"/>
    <w:rsid w:val="004A7E77"/>
    <w:rsid w:val="004B48B0"/>
    <w:rsid w:val="004C4871"/>
    <w:rsid w:val="004C55EB"/>
    <w:rsid w:val="004D29A9"/>
    <w:rsid w:val="004D5B83"/>
    <w:rsid w:val="004D685C"/>
    <w:rsid w:val="004D72E2"/>
    <w:rsid w:val="004E76E8"/>
    <w:rsid w:val="004F25B0"/>
    <w:rsid w:val="004F3112"/>
    <w:rsid w:val="0050017E"/>
    <w:rsid w:val="00501171"/>
    <w:rsid w:val="00507294"/>
    <w:rsid w:val="00507B37"/>
    <w:rsid w:val="00514274"/>
    <w:rsid w:val="005177D3"/>
    <w:rsid w:val="00517B12"/>
    <w:rsid w:val="00524789"/>
    <w:rsid w:val="00526E97"/>
    <w:rsid w:val="005270B3"/>
    <w:rsid w:val="0053532A"/>
    <w:rsid w:val="00553CCB"/>
    <w:rsid w:val="005563AF"/>
    <w:rsid w:val="0055766F"/>
    <w:rsid w:val="00563DC7"/>
    <w:rsid w:val="00564029"/>
    <w:rsid w:val="005643BD"/>
    <w:rsid w:val="00564D7B"/>
    <w:rsid w:val="0056527D"/>
    <w:rsid w:val="0056786B"/>
    <w:rsid w:val="005803E5"/>
    <w:rsid w:val="00581B2C"/>
    <w:rsid w:val="00584EDB"/>
    <w:rsid w:val="005850E7"/>
    <w:rsid w:val="00586834"/>
    <w:rsid w:val="0058723E"/>
    <w:rsid w:val="00596357"/>
    <w:rsid w:val="005A42E0"/>
    <w:rsid w:val="005A459A"/>
    <w:rsid w:val="005B0534"/>
    <w:rsid w:val="005B0706"/>
    <w:rsid w:val="005B169A"/>
    <w:rsid w:val="005C131C"/>
    <w:rsid w:val="005C6A24"/>
    <w:rsid w:val="005D3494"/>
    <w:rsid w:val="005E04CE"/>
    <w:rsid w:val="005E274E"/>
    <w:rsid w:val="005E66A4"/>
    <w:rsid w:val="005E6CC9"/>
    <w:rsid w:val="005F2CC3"/>
    <w:rsid w:val="005F392B"/>
    <w:rsid w:val="005F4B42"/>
    <w:rsid w:val="005F6837"/>
    <w:rsid w:val="005F6C96"/>
    <w:rsid w:val="00600083"/>
    <w:rsid w:val="006039E8"/>
    <w:rsid w:val="00604363"/>
    <w:rsid w:val="00611EBF"/>
    <w:rsid w:val="006233B8"/>
    <w:rsid w:val="00624D5A"/>
    <w:rsid w:val="00624DCF"/>
    <w:rsid w:val="00627B57"/>
    <w:rsid w:val="0063342B"/>
    <w:rsid w:val="006349CF"/>
    <w:rsid w:val="006360F7"/>
    <w:rsid w:val="00642193"/>
    <w:rsid w:val="00646364"/>
    <w:rsid w:val="00653E2C"/>
    <w:rsid w:val="00655800"/>
    <w:rsid w:val="00664C9A"/>
    <w:rsid w:val="006660E2"/>
    <w:rsid w:val="00670041"/>
    <w:rsid w:val="00671251"/>
    <w:rsid w:val="006719BA"/>
    <w:rsid w:val="00671FE2"/>
    <w:rsid w:val="00673B36"/>
    <w:rsid w:val="00680948"/>
    <w:rsid w:val="00680F90"/>
    <w:rsid w:val="00681475"/>
    <w:rsid w:val="00685051"/>
    <w:rsid w:val="0068535C"/>
    <w:rsid w:val="006953E8"/>
    <w:rsid w:val="00695634"/>
    <w:rsid w:val="006A2AE6"/>
    <w:rsid w:val="006A32A0"/>
    <w:rsid w:val="006A5FCD"/>
    <w:rsid w:val="006B48C8"/>
    <w:rsid w:val="006C41BF"/>
    <w:rsid w:val="006D1790"/>
    <w:rsid w:val="006D239A"/>
    <w:rsid w:val="006D3267"/>
    <w:rsid w:val="006D640C"/>
    <w:rsid w:val="006E2245"/>
    <w:rsid w:val="006E2AD4"/>
    <w:rsid w:val="006E55B4"/>
    <w:rsid w:val="006E57FB"/>
    <w:rsid w:val="006E5D10"/>
    <w:rsid w:val="006E7E50"/>
    <w:rsid w:val="006F3EA0"/>
    <w:rsid w:val="006F5D33"/>
    <w:rsid w:val="0070070B"/>
    <w:rsid w:val="00704432"/>
    <w:rsid w:val="007051DF"/>
    <w:rsid w:val="007075C2"/>
    <w:rsid w:val="00714B9F"/>
    <w:rsid w:val="007163A4"/>
    <w:rsid w:val="0071692E"/>
    <w:rsid w:val="00716C85"/>
    <w:rsid w:val="00720DD5"/>
    <w:rsid w:val="00724DA4"/>
    <w:rsid w:val="00736AC9"/>
    <w:rsid w:val="00737F39"/>
    <w:rsid w:val="00742005"/>
    <w:rsid w:val="0074302D"/>
    <w:rsid w:val="00744B19"/>
    <w:rsid w:val="00755783"/>
    <w:rsid w:val="00761A1E"/>
    <w:rsid w:val="00763912"/>
    <w:rsid w:val="0076436A"/>
    <w:rsid w:val="00764C18"/>
    <w:rsid w:val="00765917"/>
    <w:rsid w:val="00770B05"/>
    <w:rsid w:val="007766C7"/>
    <w:rsid w:val="00781040"/>
    <w:rsid w:val="00784922"/>
    <w:rsid w:val="00785258"/>
    <w:rsid w:val="00785E5D"/>
    <w:rsid w:val="00785FD1"/>
    <w:rsid w:val="007906B2"/>
    <w:rsid w:val="00791F02"/>
    <w:rsid w:val="0079324A"/>
    <w:rsid w:val="00794EEE"/>
    <w:rsid w:val="0079630D"/>
    <w:rsid w:val="007A635E"/>
    <w:rsid w:val="007C2C37"/>
    <w:rsid w:val="007C3E81"/>
    <w:rsid w:val="007C5C8D"/>
    <w:rsid w:val="007D0D5D"/>
    <w:rsid w:val="007D1F12"/>
    <w:rsid w:val="007D577D"/>
    <w:rsid w:val="007D7990"/>
    <w:rsid w:val="007E0960"/>
    <w:rsid w:val="007E2098"/>
    <w:rsid w:val="007E4242"/>
    <w:rsid w:val="007E4F77"/>
    <w:rsid w:val="007F177C"/>
    <w:rsid w:val="007F1FA8"/>
    <w:rsid w:val="007F6061"/>
    <w:rsid w:val="00800D89"/>
    <w:rsid w:val="00801502"/>
    <w:rsid w:val="008063E1"/>
    <w:rsid w:val="008068A2"/>
    <w:rsid w:val="008105A0"/>
    <w:rsid w:val="0081471A"/>
    <w:rsid w:val="00817C74"/>
    <w:rsid w:val="00820DFA"/>
    <w:rsid w:val="00824027"/>
    <w:rsid w:val="00825066"/>
    <w:rsid w:val="00826086"/>
    <w:rsid w:val="00830E30"/>
    <w:rsid w:val="00831EEA"/>
    <w:rsid w:val="00834D9B"/>
    <w:rsid w:val="00853EF3"/>
    <w:rsid w:val="00861625"/>
    <w:rsid w:val="008617B5"/>
    <w:rsid w:val="00863C18"/>
    <w:rsid w:val="00863F7B"/>
    <w:rsid w:val="0087027E"/>
    <w:rsid w:val="00870828"/>
    <w:rsid w:val="00876039"/>
    <w:rsid w:val="0088080B"/>
    <w:rsid w:val="0089002E"/>
    <w:rsid w:val="00890F14"/>
    <w:rsid w:val="00893BC5"/>
    <w:rsid w:val="0089550D"/>
    <w:rsid w:val="00896566"/>
    <w:rsid w:val="008B2ECC"/>
    <w:rsid w:val="008C1620"/>
    <w:rsid w:val="008C2422"/>
    <w:rsid w:val="008C2B83"/>
    <w:rsid w:val="008C41EA"/>
    <w:rsid w:val="008C5930"/>
    <w:rsid w:val="008C5BB4"/>
    <w:rsid w:val="008C778F"/>
    <w:rsid w:val="008D03D6"/>
    <w:rsid w:val="008D1020"/>
    <w:rsid w:val="008D20CA"/>
    <w:rsid w:val="008D35FB"/>
    <w:rsid w:val="008D662D"/>
    <w:rsid w:val="008E0D3D"/>
    <w:rsid w:val="008E6CF3"/>
    <w:rsid w:val="008E750B"/>
    <w:rsid w:val="008E7E3F"/>
    <w:rsid w:val="008F202C"/>
    <w:rsid w:val="008F2421"/>
    <w:rsid w:val="008F52A0"/>
    <w:rsid w:val="008F5B43"/>
    <w:rsid w:val="008F5FDB"/>
    <w:rsid w:val="008F6035"/>
    <w:rsid w:val="008F71DF"/>
    <w:rsid w:val="00902E68"/>
    <w:rsid w:val="009058D2"/>
    <w:rsid w:val="0090626E"/>
    <w:rsid w:val="0091186F"/>
    <w:rsid w:val="00912BC6"/>
    <w:rsid w:val="00920934"/>
    <w:rsid w:val="0092127C"/>
    <w:rsid w:val="00924D0B"/>
    <w:rsid w:val="009254B7"/>
    <w:rsid w:val="0093008A"/>
    <w:rsid w:val="00940091"/>
    <w:rsid w:val="009418FA"/>
    <w:rsid w:val="00941FFF"/>
    <w:rsid w:val="0094320D"/>
    <w:rsid w:val="00950423"/>
    <w:rsid w:val="00952AAD"/>
    <w:rsid w:val="0095466F"/>
    <w:rsid w:val="00955691"/>
    <w:rsid w:val="00961157"/>
    <w:rsid w:val="00976E46"/>
    <w:rsid w:val="009777D8"/>
    <w:rsid w:val="009A46AE"/>
    <w:rsid w:val="009A70FD"/>
    <w:rsid w:val="009B2160"/>
    <w:rsid w:val="009B30AF"/>
    <w:rsid w:val="009B3FFE"/>
    <w:rsid w:val="009C0538"/>
    <w:rsid w:val="009C0C39"/>
    <w:rsid w:val="009C12B1"/>
    <w:rsid w:val="009C443A"/>
    <w:rsid w:val="009C6304"/>
    <w:rsid w:val="009D130A"/>
    <w:rsid w:val="009D1805"/>
    <w:rsid w:val="009D2245"/>
    <w:rsid w:val="009D57AC"/>
    <w:rsid w:val="009D7A33"/>
    <w:rsid w:val="00A0014B"/>
    <w:rsid w:val="00A007FE"/>
    <w:rsid w:val="00A02545"/>
    <w:rsid w:val="00A02813"/>
    <w:rsid w:val="00A06593"/>
    <w:rsid w:val="00A06D89"/>
    <w:rsid w:val="00A119AA"/>
    <w:rsid w:val="00A16458"/>
    <w:rsid w:val="00A2426C"/>
    <w:rsid w:val="00A31804"/>
    <w:rsid w:val="00A41120"/>
    <w:rsid w:val="00A439EE"/>
    <w:rsid w:val="00A4427F"/>
    <w:rsid w:val="00A45A89"/>
    <w:rsid w:val="00A47F12"/>
    <w:rsid w:val="00A55ABC"/>
    <w:rsid w:val="00A55FFD"/>
    <w:rsid w:val="00A66067"/>
    <w:rsid w:val="00A66DE2"/>
    <w:rsid w:val="00A70227"/>
    <w:rsid w:val="00A7128D"/>
    <w:rsid w:val="00A826E2"/>
    <w:rsid w:val="00A8551F"/>
    <w:rsid w:val="00A879DE"/>
    <w:rsid w:val="00A95E26"/>
    <w:rsid w:val="00AA3772"/>
    <w:rsid w:val="00AB106E"/>
    <w:rsid w:val="00AB2224"/>
    <w:rsid w:val="00AB4C08"/>
    <w:rsid w:val="00AC57BB"/>
    <w:rsid w:val="00AC60FE"/>
    <w:rsid w:val="00AC77AD"/>
    <w:rsid w:val="00AD3214"/>
    <w:rsid w:val="00AD44AC"/>
    <w:rsid w:val="00AD7DFB"/>
    <w:rsid w:val="00AE05D3"/>
    <w:rsid w:val="00AE6D60"/>
    <w:rsid w:val="00AF2428"/>
    <w:rsid w:val="00AF26BD"/>
    <w:rsid w:val="00B02490"/>
    <w:rsid w:val="00B053AE"/>
    <w:rsid w:val="00B058CA"/>
    <w:rsid w:val="00B11B9A"/>
    <w:rsid w:val="00B148DD"/>
    <w:rsid w:val="00B1740C"/>
    <w:rsid w:val="00B20612"/>
    <w:rsid w:val="00B26D5A"/>
    <w:rsid w:val="00B31CC4"/>
    <w:rsid w:val="00B34116"/>
    <w:rsid w:val="00B34538"/>
    <w:rsid w:val="00B40AFF"/>
    <w:rsid w:val="00B438F0"/>
    <w:rsid w:val="00B567F6"/>
    <w:rsid w:val="00B632DD"/>
    <w:rsid w:val="00B63BD7"/>
    <w:rsid w:val="00B63DED"/>
    <w:rsid w:val="00B72599"/>
    <w:rsid w:val="00B72A0C"/>
    <w:rsid w:val="00B74074"/>
    <w:rsid w:val="00B85661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2990"/>
    <w:rsid w:val="00BC56D6"/>
    <w:rsid w:val="00BC5F78"/>
    <w:rsid w:val="00BE64DC"/>
    <w:rsid w:val="00BF1775"/>
    <w:rsid w:val="00BF201D"/>
    <w:rsid w:val="00BF3C41"/>
    <w:rsid w:val="00BF6A5F"/>
    <w:rsid w:val="00C0149F"/>
    <w:rsid w:val="00C0490B"/>
    <w:rsid w:val="00C06FBA"/>
    <w:rsid w:val="00C07904"/>
    <w:rsid w:val="00C11320"/>
    <w:rsid w:val="00C14C80"/>
    <w:rsid w:val="00C30EED"/>
    <w:rsid w:val="00C355A5"/>
    <w:rsid w:val="00C408A8"/>
    <w:rsid w:val="00C43B64"/>
    <w:rsid w:val="00C53F37"/>
    <w:rsid w:val="00C54B5D"/>
    <w:rsid w:val="00C54E62"/>
    <w:rsid w:val="00C55794"/>
    <w:rsid w:val="00C55FBE"/>
    <w:rsid w:val="00C600A6"/>
    <w:rsid w:val="00C62A0F"/>
    <w:rsid w:val="00C70225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AC3"/>
    <w:rsid w:val="00CB3C22"/>
    <w:rsid w:val="00CB6197"/>
    <w:rsid w:val="00CC0DBC"/>
    <w:rsid w:val="00CC2906"/>
    <w:rsid w:val="00CC3158"/>
    <w:rsid w:val="00CD5181"/>
    <w:rsid w:val="00CD7485"/>
    <w:rsid w:val="00CE7987"/>
    <w:rsid w:val="00CF49A8"/>
    <w:rsid w:val="00D02D55"/>
    <w:rsid w:val="00D15E52"/>
    <w:rsid w:val="00D22895"/>
    <w:rsid w:val="00D26268"/>
    <w:rsid w:val="00D30AFE"/>
    <w:rsid w:val="00D43174"/>
    <w:rsid w:val="00D4354E"/>
    <w:rsid w:val="00D43F69"/>
    <w:rsid w:val="00D50831"/>
    <w:rsid w:val="00D51628"/>
    <w:rsid w:val="00D54A2B"/>
    <w:rsid w:val="00D55609"/>
    <w:rsid w:val="00D67008"/>
    <w:rsid w:val="00D67C0E"/>
    <w:rsid w:val="00D73957"/>
    <w:rsid w:val="00D75430"/>
    <w:rsid w:val="00D75B0C"/>
    <w:rsid w:val="00D76ECC"/>
    <w:rsid w:val="00D8016A"/>
    <w:rsid w:val="00D829DE"/>
    <w:rsid w:val="00D910AA"/>
    <w:rsid w:val="00D96894"/>
    <w:rsid w:val="00D97B66"/>
    <w:rsid w:val="00DA2103"/>
    <w:rsid w:val="00DA5E23"/>
    <w:rsid w:val="00DB3BDD"/>
    <w:rsid w:val="00DC1E3A"/>
    <w:rsid w:val="00DC28E6"/>
    <w:rsid w:val="00DD46F3"/>
    <w:rsid w:val="00DD5F47"/>
    <w:rsid w:val="00DD7A43"/>
    <w:rsid w:val="00DD7BB2"/>
    <w:rsid w:val="00DE1B8E"/>
    <w:rsid w:val="00DE23B0"/>
    <w:rsid w:val="00DE5D78"/>
    <w:rsid w:val="00DF00FA"/>
    <w:rsid w:val="00DF01D4"/>
    <w:rsid w:val="00DF3510"/>
    <w:rsid w:val="00DF57D8"/>
    <w:rsid w:val="00DF649C"/>
    <w:rsid w:val="00E16B1F"/>
    <w:rsid w:val="00E24C6A"/>
    <w:rsid w:val="00E25811"/>
    <w:rsid w:val="00E2647B"/>
    <w:rsid w:val="00E32F85"/>
    <w:rsid w:val="00E36FD8"/>
    <w:rsid w:val="00E37380"/>
    <w:rsid w:val="00E37C86"/>
    <w:rsid w:val="00E40540"/>
    <w:rsid w:val="00E40678"/>
    <w:rsid w:val="00E42EDA"/>
    <w:rsid w:val="00E45B95"/>
    <w:rsid w:val="00E465C4"/>
    <w:rsid w:val="00E62EBD"/>
    <w:rsid w:val="00E63F64"/>
    <w:rsid w:val="00E74623"/>
    <w:rsid w:val="00E8309A"/>
    <w:rsid w:val="00E83631"/>
    <w:rsid w:val="00E86D42"/>
    <w:rsid w:val="00E91AAB"/>
    <w:rsid w:val="00E91E18"/>
    <w:rsid w:val="00E978B4"/>
    <w:rsid w:val="00E97E1E"/>
    <w:rsid w:val="00EA1019"/>
    <w:rsid w:val="00EA2D98"/>
    <w:rsid w:val="00EA3B29"/>
    <w:rsid w:val="00EB3AA6"/>
    <w:rsid w:val="00EB5C51"/>
    <w:rsid w:val="00EB7421"/>
    <w:rsid w:val="00EC5A4D"/>
    <w:rsid w:val="00ED0C78"/>
    <w:rsid w:val="00ED0DEA"/>
    <w:rsid w:val="00ED2528"/>
    <w:rsid w:val="00ED58F7"/>
    <w:rsid w:val="00ED73C4"/>
    <w:rsid w:val="00EE613C"/>
    <w:rsid w:val="00EF0A52"/>
    <w:rsid w:val="00EF12B2"/>
    <w:rsid w:val="00EF37A5"/>
    <w:rsid w:val="00F00543"/>
    <w:rsid w:val="00F017AA"/>
    <w:rsid w:val="00F0296C"/>
    <w:rsid w:val="00F0422E"/>
    <w:rsid w:val="00F06218"/>
    <w:rsid w:val="00F10567"/>
    <w:rsid w:val="00F11AB3"/>
    <w:rsid w:val="00F13E98"/>
    <w:rsid w:val="00F20B48"/>
    <w:rsid w:val="00F22DF2"/>
    <w:rsid w:val="00F313AD"/>
    <w:rsid w:val="00F31CE5"/>
    <w:rsid w:val="00F35DE2"/>
    <w:rsid w:val="00F40364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74ECB"/>
    <w:rsid w:val="00F90F12"/>
    <w:rsid w:val="00F931F2"/>
    <w:rsid w:val="00F933A8"/>
    <w:rsid w:val="00F9510F"/>
    <w:rsid w:val="00F976AD"/>
    <w:rsid w:val="00FA5B47"/>
    <w:rsid w:val="00FA60B6"/>
    <w:rsid w:val="00FB121B"/>
    <w:rsid w:val="00FB1CD9"/>
    <w:rsid w:val="00FC6423"/>
    <w:rsid w:val="00FD014C"/>
    <w:rsid w:val="00FD0710"/>
    <w:rsid w:val="00FD3829"/>
    <w:rsid w:val="00FD4AD3"/>
    <w:rsid w:val="00FD52C2"/>
    <w:rsid w:val="00FD6F08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66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576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766F"/>
    <w:pPr>
      <w:keepNext/>
      <w:keepLines/>
      <w:numPr>
        <w:numId w:val="8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576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766F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66F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55766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5766F"/>
  </w:style>
  <w:style w:type="paragraph" w:styleId="a3">
    <w:name w:val="header"/>
    <w:basedOn w:val="a"/>
    <w:link w:val="a4"/>
    <w:uiPriority w:val="99"/>
    <w:unhideWhenUsed/>
    <w:rsid w:val="00557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5766F"/>
  </w:style>
  <w:style w:type="paragraph" w:styleId="a5">
    <w:name w:val="footer"/>
    <w:basedOn w:val="a"/>
    <w:link w:val="a6"/>
    <w:uiPriority w:val="99"/>
    <w:unhideWhenUsed/>
    <w:rsid w:val="00557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5766F"/>
  </w:style>
  <w:style w:type="paragraph" w:styleId="a7">
    <w:name w:val="Balloon Text"/>
    <w:basedOn w:val="a"/>
    <w:link w:val="a8"/>
    <w:uiPriority w:val="99"/>
    <w:semiHidden/>
    <w:unhideWhenUsed/>
    <w:rsid w:val="0055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5766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5766F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55766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5766F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5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5766F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55766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5766F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5576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5766F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55766F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55766F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5766F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557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91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91AAB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locked/>
    <w:rsid w:val="0055766F"/>
  </w:style>
  <w:style w:type="table" w:customStyle="1" w:styleId="TableGrid1">
    <w:name w:val="Table Grid1"/>
    <w:basedOn w:val="a1"/>
    <w:next w:val="af"/>
    <w:uiPriority w:val="59"/>
    <w:rsid w:val="00557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55766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5766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66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576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766F"/>
    <w:pPr>
      <w:keepNext/>
      <w:keepLines/>
      <w:numPr>
        <w:numId w:val="8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576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766F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66F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55766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5766F"/>
  </w:style>
  <w:style w:type="paragraph" w:styleId="a3">
    <w:name w:val="header"/>
    <w:basedOn w:val="a"/>
    <w:link w:val="a4"/>
    <w:uiPriority w:val="99"/>
    <w:unhideWhenUsed/>
    <w:rsid w:val="00557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5766F"/>
  </w:style>
  <w:style w:type="paragraph" w:styleId="a5">
    <w:name w:val="footer"/>
    <w:basedOn w:val="a"/>
    <w:link w:val="a6"/>
    <w:uiPriority w:val="99"/>
    <w:unhideWhenUsed/>
    <w:rsid w:val="00557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5766F"/>
  </w:style>
  <w:style w:type="paragraph" w:styleId="a7">
    <w:name w:val="Balloon Text"/>
    <w:basedOn w:val="a"/>
    <w:link w:val="a8"/>
    <w:uiPriority w:val="99"/>
    <w:semiHidden/>
    <w:unhideWhenUsed/>
    <w:rsid w:val="0055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5766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5766F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55766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5766F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5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5766F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55766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5766F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5576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5766F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55766F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55766F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5766F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557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91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91AAB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locked/>
    <w:rsid w:val="0055766F"/>
  </w:style>
  <w:style w:type="table" w:customStyle="1" w:styleId="TableGrid1">
    <w:name w:val="Table Grid1"/>
    <w:basedOn w:val="a1"/>
    <w:next w:val="af"/>
    <w:uiPriority w:val="59"/>
    <w:rsid w:val="00557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55766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57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judge.softuni.bg/Contests/315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1.png"/><Relationship Id="rId12" Type="http://schemas.openxmlformats.org/officeDocument/2006/relationships/image" Target="media/image3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9.png"/><Relationship Id="rId16" Type="http://schemas.openxmlformats.org/officeDocument/2006/relationships/image" Target="media/image36.png"/><Relationship Id="rId20" Type="http://schemas.openxmlformats.org/officeDocument/2006/relationships/image" Target="media/image3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3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5.png"/><Relationship Id="rId22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C1B2A-1F16-49C1-8112-3C95C1CF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2315</TotalTime>
  <Pages>11</Pages>
  <Words>1150</Words>
  <Characters>6556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 and Logic Flow Lab</vt:lpstr>
      <vt:lpstr>Functions and Logic Flow Lab</vt:lpstr>
    </vt:vector>
  </TitlesOfParts>
  <Manager>Svetlin Nakov</Manager>
  <Company>Software University (SoftUni)</Company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and Logic Flow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/>
  <cp:lastModifiedBy>Tanya Staneva</cp:lastModifiedBy>
  <cp:revision>111</cp:revision>
  <cp:lastPrinted>2015-10-26T22:35:00Z</cp:lastPrinted>
  <dcterms:created xsi:type="dcterms:W3CDTF">2018-09-08T08:52:00Z</dcterms:created>
  <dcterms:modified xsi:type="dcterms:W3CDTF">2018-12-06T12:46:00Z</dcterms:modified>
  <cp:category>programming, education, software engineering, software development</cp:category>
</cp:coreProperties>
</file>