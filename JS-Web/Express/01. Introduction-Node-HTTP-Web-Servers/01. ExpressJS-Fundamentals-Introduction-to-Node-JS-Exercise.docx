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9349A2" w:rsidRPr="009349A2" w:rsidRDefault="009349A2" w:rsidP="009349A2">
      <w:r w:rsidRPr="008C355E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exercises and homework</w:t>
      </w:r>
      <w:r w:rsidRPr="008C355E">
        <w:rPr>
          <w:sz w:val="24"/>
          <w:szCs w:val="24"/>
        </w:rPr>
        <w:t xml:space="preserve"> for the </w:t>
      </w:r>
      <w:hyperlink r:id="rId8" w:history="1">
        <w:r>
          <w:rPr>
            <w:rStyle w:val="Hyperlink"/>
            <w:sz w:val="24"/>
            <w:szCs w:val="24"/>
          </w:rPr>
          <w:t>"</w:t>
        </w:r>
        <w:r w:rsidRPr="009349A2">
          <w:rPr>
            <w:rStyle w:val="Hyperlink"/>
            <w:sz w:val="24"/>
            <w:szCs w:val="24"/>
          </w:rPr>
          <w:t>Node.js &amp; Express.js Fundamentals</w:t>
        </w:r>
        <w:r>
          <w:rPr>
            <w:rStyle w:val="Hyperlink"/>
            <w:sz w:val="24"/>
            <w:szCs w:val="24"/>
          </w:rPr>
          <w:t>" course @ SoftUni</w:t>
        </w:r>
      </w:hyperlink>
    </w:p>
    <w:p w:rsidR="000E65FA" w:rsidRDefault="0067536B" w:rsidP="000E65FA">
      <w:pPr>
        <w:pStyle w:val="Heading2"/>
      </w:pPr>
      <w:r>
        <w:t>Storage</w:t>
      </w:r>
    </w:p>
    <w:p w:rsidR="00A918CA" w:rsidRDefault="00835E5A" w:rsidP="00A918C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  <w:r w:rsidR="0067536B">
        <w:t xml:space="preserve"> </w:t>
      </w:r>
      <w:r w:rsidR="006F5791">
        <w:t xml:space="preserve">Create a module which is named </w:t>
      </w:r>
      <w:r w:rsidR="0006352C">
        <w:t>"</w:t>
      </w:r>
      <w:r w:rsidR="006F5791" w:rsidRPr="00BE6EB3">
        <w:rPr>
          <w:b/>
        </w:rPr>
        <w:t>storage</w:t>
      </w:r>
      <w:r w:rsidR="0006352C">
        <w:t>"</w:t>
      </w:r>
      <w:r w:rsidR="006F5791">
        <w:t xml:space="preserve">. The purpose of the module is to </w:t>
      </w:r>
      <w:r w:rsidR="006F5791" w:rsidRPr="00BE6EB3">
        <w:rPr>
          <w:b/>
        </w:rPr>
        <w:t>store</w:t>
      </w:r>
      <w:r w:rsidR="006F5791">
        <w:t xml:space="preserve"> key-value pairs where the key is always a string. Export from the module the following functions: </w:t>
      </w:r>
      <w:r w:rsidR="0006352C">
        <w:t>"</w:t>
      </w:r>
      <w:r w:rsidR="006F5791" w:rsidRPr="00BE6EB3">
        <w:rPr>
          <w:b/>
        </w:rPr>
        <w:t>put</w:t>
      </w:r>
      <w:r w:rsidR="0006352C">
        <w:t>"</w:t>
      </w:r>
      <w:r w:rsidR="006F5791">
        <w:rPr>
          <w:lang w:val="bg-BG"/>
        </w:rPr>
        <w:t>,</w:t>
      </w:r>
      <w:r w:rsidR="006F5791">
        <w:t xml:space="preserve"> </w:t>
      </w:r>
      <w:r w:rsidR="0006352C">
        <w:t>"</w:t>
      </w:r>
      <w:r w:rsidR="006F5791" w:rsidRPr="00BE6EB3">
        <w:rPr>
          <w:b/>
        </w:rPr>
        <w:t>get</w:t>
      </w:r>
      <w:r w:rsidR="0006352C">
        <w:t>"</w:t>
      </w:r>
      <w:r w:rsidR="006F5791"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073328" w:rsidRPr="0067536B" w:rsidRDefault="0067536B" w:rsidP="0067536B">
      <w:pPr>
        <w:pStyle w:val="ListParagraph"/>
        <w:numPr>
          <w:ilvl w:val="0"/>
          <w:numId w:val="16"/>
        </w:numPr>
      </w:pPr>
      <w:r w:rsidRPr="0067536B">
        <w:rPr>
          <w:rStyle w:val="CodeChar"/>
        </w:rPr>
        <w:t>put(key, value)</w:t>
      </w:r>
      <w:r>
        <w:t xml:space="preserve"> – </w:t>
      </w:r>
      <w:r w:rsidR="0006352C">
        <w:t>The "</w:t>
      </w:r>
      <w:r w:rsidR="00CB0AE9" w:rsidRPr="0067536B">
        <w:rPr>
          <w:b/>
        </w:rPr>
        <w:t>put</w:t>
      </w:r>
      <w:r w:rsidR="0006352C">
        <w:t>"</w:t>
      </w:r>
      <w:r w:rsidR="00CB0AE9">
        <w:t xml:space="preserve"> function should have two parame</w:t>
      </w:r>
      <w:bookmarkStart w:id="1" w:name="_GoBack"/>
      <w:bookmarkEnd w:id="1"/>
      <w:r w:rsidR="00CB0AE9">
        <w:t xml:space="preserve">ters – one for the </w:t>
      </w:r>
      <w:r w:rsidR="00CB0AE9" w:rsidRPr="0067536B">
        <w:rPr>
          <w:rStyle w:val="Strong"/>
        </w:rPr>
        <w:t>key</w:t>
      </w:r>
      <w:r w:rsidR="00CB0AE9">
        <w:t xml:space="preserve"> and one for the </w:t>
      </w:r>
      <w:r w:rsidR="00CB0AE9" w:rsidRPr="0067536B">
        <w:rPr>
          <w:rStyle w:val="Strong"/>
        </w:rPr>
        <w:t>value</w:t>
      </w:r>
      <w:r w:rsidR="00CB0AE9">
        <w:t xml:space="preserve">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67536B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 xml:space="preserve">. Otherwise you should save the </w:t>
      </w:r>
      <w:r w:rsidR="006D4DB4">
        <w:t>key-value pair in memory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get(key)</w:t>
      </w:r>
      <w:r>
        <w:t xml:space="preserve"> – </w:t>
      </w:r>
      <w:r w:rsidR="008B222F">
        <w:t>The "</w:t>
      </w:r>
      <w:r w:rsidR="008B222F" w:rsidRPr="006D4DB4">
        <w:rPr>
          <w:b/>
        </w:rPr>
        <w:t>get</w:t>
      </w:r>
      <w:r w:rsidR="008B222F">
        <w:t xml:space="preserve">" function should have one parameter – for the key. If the key is not a string, you should </w:t>
      </w:r>
      <w:r w:rsidR="008B222F" w:rsidRPr="00BE6EB3">
        <w:t>throw</w:t>
      </w:r>
      <w:r w:rsidR="008B222F">
        <w:t xml:space="preserve"> an </w:t>
      </w:r>
      <w:r w:rsidR="008B222F" w:rsidRPr="00BE6EB3">
        <w:t>error</w:t>
      </w:r>
      <w:r w:rsidR="008B222F">
        <w:t xml:space="preserve">. If the key does not exist in the storage, you should throw an </w:t>
      </w:r>
      <w:r w:rsidR="008B222F" w:rsidRPr="00BE6EB3">
        <w:t>error</w:t>
      </w:r>
      <w:r w:rsidR="008B222F">
        <w:t xml:space="preserve">. Otherwise the function should </w:t>
      </w:r>
      <w:r w:rsidR="008B222F" w:rsidRPr="006D4DB4">
        <w:rPr>
          <w:b/>
        </w:rPr>
        <w:t>return</w:t>
      </w:r>
      <w:r w:rsidR="008B222F">
        <w:t xml:space="preserve"> the </w:t>
      </w:r>
      <w:r w:rsidR="008B222F" w:rsidRPr="006D4DB4">
        <w:rPr>
          <w:b/>
        </w:rPr>
        <w:t>value</w:t>
      </w:r>
      <w:r w:rsidR="008B222F">
        <w:t xml:space="preserve"> co</w:t>
      </w:r>
      <w:r>
        <w:t>rresponding to the provided key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getAll()</w:t>
      </w:r>
      <w:r>
        <w:t xml:space="preserve"> – </w:t>
      </w:r>
      <w:r w:rsidR="008B222F">
        <w:t>The "</w:t>
      </w:r>
      <w:r w:rsidR="008B222F" w:rsidRPr="006D4DB4">
        <w:rPr>
          <w:b/>
          <w:noProof/>
        </w:rPr>
        <w:t>getAll</w:t>
      </w:r>
      <w:r w:rsidR="008B222F">
        <w:t>" function should return all key-value pairs from the storage, if the storage is empty it s</w:t>
      </w:r>
      <w:r>
        <w:t>hould print appropriate message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update(key, newValue)</w:t>
      </w:r>
      <w:r>
        <w:t xml:space="preserve"> – </w:t>
      </w:r>
      <w:r w:rsidR="0006352C">
        <w:t>The "</w:t>
      </w:r>
      <w:r w:rsidR="00CB0AE9" w:rsidRPr="006D4DB4">
        <w:rPr>
          <w:b/>
        </w:rPr>
        <w:t>update</w:t>
      </w:r>
      <w:r w:rsidR="0006352C"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6D4DB4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6D4DB4">
        <w:rPr>
          <w:b/>
        </w:rPr>
        <w:t>error</w:t>
      </w:r>
      <w:r w:rsidR="00CB0AE9">
        <w:t xml:space="preserve">. Otherwise you should </w:t>
      </w:r>
      <w:r w:rsidR="00467EFD" w:rsidRPr="006D4DB4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6D4DB4">
        <w:rPr>
          <w:b/>
        </w:rPr>
        <w:t xml:space="preserve"> key-value pair</w:t>
      </w:r>
      <w:r w:rsidR="00CB0AE9">
        <w:t xml:space="preserve"> in memo</w:t>
      </w:r>
      <w:r>
        <w:t>ry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delete(key)</w:t>
      </w:r>
      <w:r>
        <w:t xml:space="preserve"> – </w:t>
      </w:r>
      <w:r w:rsidR="0006352C">
        <w:t>The "</w:t>
      </w:r>
      <w:r w:rsidR="00135797" w:rsidRPr="006D4DB4">
        <w:rPr>
          <w:b/>
        </w:rPr>
        <w:t>delete</w:t>
      </w:r>
      <w:r w:rsidR="0006352C"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6D4DB4">
        <w:rPr>
          <w:b/>
        </w:rPr>
        <w:t>delete</w:t>
      </w:r>
      <w:r w:rsidR="00135797">
        <w:t xml:space="preserve"> the </w:t>
      </w:r>
      <w:r w:rsidR="00135797" w:rsidRPr="006D4DB4">
        <w:rPr>
          <w:b/>
        </w:rPr>
        <w:t>key-value pair</w:t>
      </w:r>
      <w:r w:rsidR="002654F6">
        <w:t xml:space="preserve"> from the memory storage</w:t>
      </w:r>
    </w:p>
    <w:p w:rsidR="00580192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clear()</w:t>
      </w:r>
      <w:r>
        <w:t xml:space="preserve"> – </w:t>
      </w:r>
      <w:r w:rsidR="005A5117">
        <w:t>The "</w:t>
      </w:r>
      <w:r w:rsidR="00F2006B" w:rsidRPr="006D4DB4">
        <w:rPr>
          <w:b/>
        </w:rPr>
        <w:t>clear</w:t>
      </w:r>
      <w:r w:rsidR="005A5117">
        <w:t>"</w:t>
      </w:r>
      <w:r w:rsidR="00F2006B">
        <w:t xml:space="preserve"> function should </w:t>
      </w:r>
      <w:r w:rsidR="00F2006B" w:rsidRPr="006D4DB4">
        <w:rPr>
          <w:b/>
        </w:rPr>
        <w:t>delete</w:t>
      </w:r>
      <w:r w:rsidR="00F2006B">
        <w:t xml:space="preserve"> </w:t>
      </w:r>
      <w:r w:rsidR="00F2006B" w:rsidRPr="006D4DB4">
        <w:rPr>
          <w:b/>
        </w:rPr>
        <w:t>all</w:t>
      </w:r>
      <w:r w:rsidR="00F2006B">
        <w:t xml:space="preserve"> saved key-value pairs </w:t>
      </w:r>
      <w:r w:rsidR="00F2006B" w:rsidRPr="006D4DB4">
        <w:rPr>
          <w:b/>
        </w:rPr>
        <w:t>in</w:t>
      </w:r>
      <w:r w:rsidR="00F2006B">
        <w:t xml:space="preserve"> the </w:t>
      </w:r>
      <w:r w:rsidR="00F2006B" w:rsidRPr="006D4DB4">
        <w:rPr>
          <w:b/>
        </w:rPr>
        <w:t>storage</w:t>
      </w:r>
      <w:r w:rsidR="00F2006B">
        <w:t>.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save()</w:t>
      </w:r>
      <w:r>
        <w:t xml:space="preserve"> – </w:t>
      </w:r>
      <w:r w:rsidR="0015725D">
        <w:t xml:space="preserve">The </w:t>
      </w:r>
      <w:r w:rsidR="00BE6EB3">
        <w:t>"</w:t>
      </w:r>
      <w:r w:rsidR="0015725D" w:rsidRPr="006D4DB4">
        <w:rPr>
          <w:b/>
        </w:rPr>
        <w:t>save</w:t>
      </w:r>
      <w:r w:rsidR="00BE6EB3">
        <w:t>"</w:t>
      </w:r>
      <w:r w:rsidR="0015725D">
        <w:t xml:space="preserve"> function should </w:t>
      </w:r>
      <w:r w:rsidR="0015725D" w:rsidRPr="006D4DB4">
        <w:rPr>
          <w:b/>
        </w:rPr>
        <w:t>save</w:t>
      </w:r>
      <w:r w:rsidR="0015725D">
        <w:t xml:space="preserve"> all key-value pairs </w:t>
      </w:r>
      <w:r w:rsidR="0015725D" w:rsidRPr="006D4DB4">
        <w:rPr>
          <w:b/>
        </w:rPr>
        <w:t>on a file</w:t>
      </w:r>
      <w:r w:rsidR="00BE6EB3">
        <w:t xml:space="preserve"> named "</w:t>
      </w:r>
      <w:r w:rsidR="00BE6EB3" w:rsidRPr="006D4DB4">
        <w:rPr>
          <w:b/>
        </w:rPr>
        <w:t>storage.</w:t>
      </w:r>
      <w:r w:rsidR="003B2011" w:rsidRPr="006D4DB4">
        <w:rPr>
          <w:b/>
        </w:rPr>
        <w:t>json</w:t>
      </w:r>
      <w:r w:rsidR="00BE6EB3">
        <w:t>"</w:t>
      </w:r>
      <w:r w:rsidR="0015725D">
        <w:t xml:space="preserve">. Use </w:t>
      </w:r>
      <w:r w:rsidR="0057017D">
        <w:t>JSON</w:t>
      </w:r>
      <w:r w:rsidR="0015725D">
        <w:t xml:space="preserve"> format for saving the data. Every time the </w:t>
      </w:r>
      <w:r w:rsidR="00BE6EB3">
        <w:t>"save"</w:t>
      </w:r>
      <w:r w:rsidR="0015725D">
        <w:t xml:space="preserve"> function is called the file should </w:t>
      </w:r>
      <w:r w:rsidR="0057017D">
        <w:t>be</w:t>
      </w:r>
      <w:r w:rsidR="0015725D">
        <w:t xml:space="preserve"> overridden</w:t>
      </w:r>
      <w:r w:rsidR="0057017D">
        <w:t>,</w:t>
      </w:r>
      <w:r w:rsidR="0048042D">
        <w:t xml:space="preserve"> start</w:t>
      </w:r>
      <w:r w:rsidR="0057017D">
        <w:t>ing</w:t>
      </w:r>
      <w:r w:rsidR="0048042D">
        <w:t xml:space="preserve"> from a blank state</w:t>
      </w:r>
      <w:r w:rsidR="0015725D">
        <w:t>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load()</w:t>
      </w:r>
      <w:r>
        <w:t xml:space="preserve"> – </w:t>
      </w:r>
      <w:r w:rsidR="00C579EC">
        <w:t xml:space="preserve">The </w:t>
      </w:r>
      <w:r w:rsidR="00917DC5">
        <w:t>"</w:t>
      </w:r>
      <w:r w:rsidR="00C579EC" w:rsidRPr="006D4DB4">
        <w:rPr>
          <w:b/>
        </w:rPr>
        <w:t>load</w:t>
      </w:r>
      <w:r w:rsidR="00917DC5">
        <w:t>"</w:t>
      </w:r>
      <w:r w:rsidR="00C579EC">
        <w:t xml:space="preserve"> function should read a file named </w:t>
      </w:r>
      <w:r w:rsidR="00917DC5">
        <w:t>"</w:t>
      </w:r>
      <w:r w:rsidR="00C579EC" w:rsidRPr="006D4DB4">
        <w:rPr>
          <w:b/>
        </w:rPr>
        <w:t>storage.</w:t>
      </w:r>
      <w:r w:rsidR="003B2011" w:rsidRPr="006D4DB4">
        <w:rPr>
          <w:b/>
        </w:rPr>
        <w:t>json</w:t>
      </w:r>
      <w:r w:rsidR="00917DC5">
        <w:t>"</w:t>
      </w:r>
      <w:r w:rsidR="00C579EC">
        <w:t>, parse the data, and load all the key-value pairs in mem</w:t>
      </w:r>
      <w:r w:rsidR="00631C01">
        <w:t>ory. If the file does not exist</w:t>
      </w:r>
      <w:r w:rsidR="00C579EC">
        <w:t xml:space="preserve"> yet, do nothing.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835E5A" w:rsidRPr="006D4DB4" w:rsidRDefault="006D4DB4" w:rsidP="006D4DB4">
      <w:pPr>
        <w:pStyle w:val="Heading3"/>
      </w:pPr>
      <w:r>
        <w:rPr>
          <w:rFonts w:eastAsiaTheme="minorHAnsi"/>
        </w:rPr>
        <w:t>Example</w:t>
      </w:r>
    </w:p>
    <w:p w:rsidR="00F84558" w:rsidRDefault="00843752" w:rsidP="00F84558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</w:t>
      </w:r>
      <w:r w:rsidR="002654F6">
        <w:t>import the storage module you just created. Use it in code</w:t>
      </w:r>
      <w:r w:rsidR="00602452">
        <w:t xml:space="preserve"> to see whether or not the stor</w:t>
      </w:r>
      <w:r w:rsidR="008B222F">
        <w:t>age module is working correctly, you can also use the ones provided below</w:t>
      </w:r>
      <w:bookmarkEnd w:id="0"/>
      <w:r w:rsidR="002654F6">
        <w:t>.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67"/>
        <w:gridCol w:w="4461"/>
      </w:tblGrid>
      <w:tr w:rsidR="00F84558" w:rsidRPr="00234FC1" w:rsidTr="00330D74">
        <w:tc>
          <w:tcPr>
            <w:tcW w:w="5359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330D74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558" w:rsidRPr="00234FC1" w:rsidRDefault="00F84558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1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84558" w:rsidRPr="00234FC1" w:rsidTr="00330D74">
        <w:tc>
          <w:tcPr>
            <w:tcW w:w="5359" w:type="dxa"/>
          </w:tcPr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storage.put('first','firstValue')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storage.put('second','secondValue')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storage.put('third','thirdValue')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storage.put('fouth','fourthValue')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console.log(storage.get('first'))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lastRenderedPageBreak/>
              <w:t>storage.delete('second')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storage.update('first','updatedFirst')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storage.save()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storage.clear()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F84558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F84558" w:rsidRPr="00855D70" w:rsidRDefault="00F84558" w:rsidP="00DE04F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4461" w:type="dxa"/>
          </w:tcPr>
          <w:p w:rsidR="00330D74" w:rsidRPr="00330D74" w:rsidRDefault="00330D74" w:rsidP="0006438F">
            <w:pPr>
              <w:pStyle w:val="Code"/>
            </w:pPr>
            <w:r w:rsidRPr="00330D74">
              <w:t>firstValue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'firstValue',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second: 'secondValue',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There are no items in the storage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'updatedFirst',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lastRenderedPageBreak/>
              <w:t xml:space="preserve">  third: 'thirdValue',</w:t>
            </w:r>
          </w:p>
          <w:p w:rsidR="00F84558" w:rsidRPr="00234FC1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</w:tc>
      </w:tr>
    </w:tbl>
    <w:p w:rsidR="00F84558" w:rsidRPr="00F84558" w:rsidRDefault="00F84558" w:rsidP="00F84558"/>
    <w:p w:rsidR="00F84558" w:rsidRPr="00F84558" w:rsidRDefault="00F84558" w:rsidP="00F84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</w:tblGrid>
      <w:tr w:rsidR="00403DC7" w:rsidTr="0006438F">
        <w:trPr>
          <w:trHeight w:val="448"/>
        </w:trPr>
        <w:tc>
          <w:tcPr>
            <w:tcW w:w="5369" w:type="dxa"/>
            <w:shd w:val="clear" w:color="auto" w:fill="D9D9D9" w:themeFill="background1" w:themeFillShade="D9"/>
            <w:vAlign w:val="center"/>
          </w:tcPr>
          <w:p w:rsidR="00403DC7" w:rsidRPr="0006438F" w:rsidRDefault="00403DC7" w:rsidP="0006438F">
            <w:pPr>
              <w:jc w:val="center"/>
              <w:rPr>
                <w:b/>
              </w:rPr>
            </w:pPr>
            <w:r w:rsidRPr="0006438F">
              <w:rPr>
                <w:b/>
              </w:rPr>
              <w:t>Sample code usage</w:t>
            </w:r>
          </w:p>
        </w:tc>
      </w:tr>
      <w:tr w:rsidR="00403DC7" w:rsidTr="0006438F">
        <w:trPr>
          <w:trHeight w:val="108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storage.put('first','firstValue')</w:t>
            </w:r>
          </w:p>
          <w:p w:rsidR="00403DC7" w:rsidRDefault="00403DC7" w:rsidP="00403DC7">
            <w:pPr>
              <w:pStyle w:val="Code"/>
            </w:pPr>
            <w:r>
              <w:t>storage.put('second','secondValue')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</w:tc>
      </w:tr>
      <w:tr w:rsidR="00403DC7" w:rsidTr="0006438F">
        <w:trPr>
          <w:trHeight w:val="380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 w:rsidRPr="00403DC7">
              <w:t>storage.put(2,'someValue')</w:t>
            </w:r>
            <w:r>
              <w:tab/>
            </w:r>
          </w:p>
        </w:tc>
      </w:tr>
      <w:tr w:rsidR="00403DC7" w:rsidTr="0006438F">
        <w:trPr>
          <w:trHeight w:val="73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storage.put('cat','dog')</w:t>
            </w:r>
          </w:p>
          <w:p w:rsidR="00403DC7" w:rsidRDefault="00403DC7" w:rsidP="00403DC7">
            <w:pPr>
              <w:pStyle w:val="Code"/>
            </w:pPr>
            <w:r>
              <w:t>storage.put('cat','anotherDog')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691"/>
        <w:tblW w:w="0" w:type="auto"/>
        <w:tblLook w:val="04A0" w:firstRow="1" w:lastRow="0" w:firstColumn="1" w:lastColumn="0" w:noHBand="0" w:noVBand="1"/>
      </w:tblPr>
      <w:tblGrid>
        <w:gridCol w:w="4348"/>
      </w:tblGrid>
      <w:tr w:rsidR="0006438F" w:rsidTr="0006438F">
        <w:trPr>
          <w:trHeight w:val="422"/>
        </w:trPr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06438F" w:rsidRDefault="0006438F" w:rsidP="0006438F">
            <w:pPr>
              <w:pStyle w:val="Code"/>
              <w:spacing w:line="276" w:lineRule="auto"/>
              <w:jc w:val="center"/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438F" w:rsidTr="0006438F">
        <w:trPr>
          <w:trHeight w:val="700"/>
        </w:trPr>
        <w:tc>
          <w:tcPr>
            <w:tcW w:w="4348" w:type="dxa"/>
            <w:vAlign w:val="center"/>
          </w:tcPr>
          <w:p w:rsidR="0006438F" w:rsidRDefault="0006438F" w:rsidP="0006438F">
            <w:pPr>
              <w:pStyle w:val="Code"/>
              <w:jc w:val="center"/>
            </w:pPr>
            <w:r>
              <w:t xml:space="preserve">All examples should throw  </w:t>
            </w:r>
            <w:r w:rsidRPr="0006438F">
              <w:t xml:space="preserve">appropriate </w:t>
            </w:r>
            <w:r>
              <w:t>Error</w:t>
            </w:r>
          </w:p>
        </w:tc>
      </w:tr>
    </w:tbl>
    <w:p w:rsidR="00F84558" w:rsidRPr="00F84558" w:rsidRDefault="00F84558" w:rsidP="00F84558"/>
    <w:p w:rsidR="00F84558" w:rsidRPr="00937004" w:rsidRDefault="00937004" w:rsidP="00F84558">
      <w:pPr>
        <w:rPr>
          <w:b/>
        </w:rPr>
      </w:pPr>
      <w:r>
        <w:rPr>
          <w:b/>
        </w:rPr>
        <w:t>*</w:t>
      </w:r>
      <w:r w:rsidR="0006438F" w:rsidRPr="00937004">
        <w:rPr>
          <w:b/>
        </w:rPr>
        <w:t xml:space="preserve"> </w:t>
      </w:r>
      <w:r>
        <w:t xml:space="preserve">You </w:t>
      </w:r>
      <w:r w:rsidRPr="00937004">
        <w:rPr>
          <w:b/>
        </w:rPr>
        <w:t>must</w:t>
      </w:r>
      <w:r>
        <w:t xml:space="preserve"> </w:t>
      </w:r>
      <w:r w:rsidRPr="00937004">
        <w:rPr>
          <w:b/>
        </w:rPr>
        <w:t>have</w:t>
      </w:r>
      <w:r w:rsidR="0006438F" w:rsidRPr="00937004">
        <w:t xml:space="preserve"> variable</w:t>
      </w:r>
      <w:r>
        <w:t xml:space="preserve"> named</w:t>
      </w:r>
      <w:r w:rsidR="0006438F" w:rsidRPr="00937004">
        <w:rPr>
          <w:b/>
        </w:rPr>
        <w:t xml:space="preserve"> </w:t>
      </w:r>
      <w:r w:rsidRPr="00937004">
        <w:rPr>
          <w:b/>
        </w:rPr>
        <w:t>"</w:t>
      </w:r>
      <w:r w:rsidR="0006438F" w:rsidRPr="00937004">
        <w:rPr>
          <w:b/>
        </w:rPr>
        <w:t>storage</w:t>
      </w:r>
      <w:r w:rsidRPr="00937004">
        <w:rPr>
          <w:b/>
        </w:rPr>
        <w:t>"</w:t>
      </w:r>
      <w:r w:rsidR="0006438F" w:rsidRPr="00937004">
        <w:rPr>
          <w:b/>
        </w:rPr>
        <w:t xml:space="preserve"> </w:t>
      </w:r>
      <w:r>
        <w:t>that is</w:t>
      </w:r>
      <w:r w:rsidR="0006438F" w:rsidRPr="00937004">
        <w:rPr>
          <w:b/>
        </w:rPr>
        <w:t xml:space="preserve"> connected </w:t>
      </w:r>
      <w:r w:rsidR="0006438F" w:rsidRPr="00937004">
        <w:t>to the</w:t>
      </w:r>
      <w:r w:rsidR="0006438F" w:rsidRPr="00937004">
        <w:rPr>
          <w:b/>
        </w:rPr>
        <w:t xml:space="preserve"> storage module</w:t>
      </w:r>
      <w:r w:rsidRPr="00937004">
        <w:rPr>
          <w:b/>
        </w:rPr>
        <w:t xml:space="preserve">, </w:t>
      </w:r>
      <w:r w:rsidRPr="00937004">
        <w:t>also you</w:t>
      </w:r>
      <w:r w:rsidRPr="00937004">
        <w:rPr>
          <w:b/>
        </w:rPr>
        <w:t xml:space="preserve"> must delete </w:t>
      </w:r>
      <w:r w:rsidRPr="00937004">
        <w:t>the</w:t>
      </w:r>
      <w:r w:rsidRPr="00937004">
        <w:rPr>
          <w:b/>
        </w:rPr>
        <w:t xml:space="preserve"> "storage.json" </w:t>
      </w:r>
      <w:r w:rsidRPr="00937004">
        <w:t>file</w:t>
      </w:r>
      <w:r>
        <w:t>, before testing</w:t>
      </w:r>
      <w:r w:rsidRPr="00937004">
        <w:t>.</w:t>
      </w:r>
    </w:p>
    <w:p w:rsidR="008B222F" w:rsidRDefault="002654F6" w:rsidP="002654F6">
      <w:pPr>
        <w:pStyle w:val="Heading2"/>
      </w:pPr>
      <w:r>
        <w:t>Asynchronous Storage</w:t>
      </w:r>
    </w:p>
    <w:p w:rsidR="002654F6" w:rsidRPr="002654F6" w:rsidRDefault="002654F6" w:rsidP="002654F6">
      <w:r>
        <w:t xml:space="preserve">Rewrite the previous task to work </w:t>
      </w:r>
      <w:r w:rsidRPr="002654F6">
        <w:rPr>
          <w:rStyle w:val="Strong"/>
        </w:rPr>
        <w:t>asynchronously</w:t>
      </w:r>
      <w:r>
        <w:t xml:space="preserve">. Add a </w:t>
      </w:r>
      <w:r w:rsidRPr="002654F6">
        <w:rPr>
          <w:rStyle w:val="Strong"/>
        </w:rPr>
        <w:t>callback</w:t>
      </w:r>
      <w:r>
        <w:t xml:space="preserve"> parameter to all functions and make them </w:t>
      </w:r>
      <w:r w:rsidRPr="002654F6">
        <w:rPr>
          <w:rStyle w:val="Strong"/>
        </w:rPr>
        <w:t>execute the callback with the data</w:t>
      </w:r>
      <w:r>
        <w:t>, instead of returning it directly.</w:t>
      </w:r>
    </w:p>
    <w:sectPr w:rsidR="002654F6" w:rsidRPr="002654F6" w:rsidSect="002D1BE0">
      <w:footerReference w:type="default" r:id="rId9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029" w:rsidRDefault="00054029" w:rsidP="008068A2">
      <w:pPr>
        <w:spacing w:after="0" w:line="240" w:lineRule="auto"/>
      </w:pPr>
      <w:r>
        <w:separator/>
      </w:r>
    </w:p>
  </w:endnote>
  <w:endnote w:type="continuationSeparator" w:id="0">
    <w:p w:rsidR="00054029" w:rsidRDefault="000540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C2" w:rsidRPr="00AC77AD" w:rsidRDefault="008226C2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F9575A6" wp14:editId="63CF2A5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D98E916" wp14:editId="0E32A66B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8271DE7" wp14:editId="1FB308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CDE4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05738" wp14:editId="4F2EBC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226C2" w:rsidRPr="008C2B83" w:rsidRDefault="008226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F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F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0573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8226C2" w:rsidRPr="008C2B83" w:rsidRDefault="008226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F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F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F923AA" wp14:editId="46DA1B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226C2" w:rsidRDefault="008226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923A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8226C2" w:rsidRDefault="008226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704340" wp14:editId="45D0CA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6C2" w:rsidRDefault="008226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226C2" w:rsidRDefault="008226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72CFDE" wp14:editId="5C9D757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FBC15" wp14:editId="33CF3C6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4D4643" wp14:editId="1F8D421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7C31" wp14:editId="0AA51A8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F66AE7" wp14:editId="5A7007E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ECA0B5" wp14:editId="0EDE0D8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B9E2B5" wp14:editId="313B44D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CC0AEC" wp14:editId="33CBE96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C532CA" wp14:editId="183A2F3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26E42" wp14:editId="28BC979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0434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226C2" w:rsidRDefault="008226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226C2" w:rsidRDefault="008226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72CFDE" wp14:editId="5C9D757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FBC15" wp14:editId="33CF3C6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4D4643" wp14:editId="1F8D421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7C31" wp14:editId="0AA51A8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F66AE7" wp14:editId="5A7007E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ECA0B5" wp14:editId="0EDE0D8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9E2B5" wp14:editId="313B44D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C0AEC" wp14:editId="33CBE96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C532CA" wp14:editId="183A2F3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26E42" wp14:editId="28BC979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029" w:rsidRDefault="00054029" w:rsidP="008068A2">
      <w:pPr>
        <w:spacing w:after="0" w:line="240" w:lineRule="auto"/>
      </w:pPr>
      <w:r>
        <w:separator/>
      </w:r>
    </w:p>
  </w:footnote>
  <w:footnote w:type="continuationSeparator" w:id="0">
    <w:p w:rsidR="00054029" w:rsidRDefault="0005402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7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63C9"/>
    <w:multiLevelType w:val="hybridMultilevel"/>
    <w:tmpl w:val="E38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20909"/>
    <w:multiLevelType w:val="hybridMultilevel"/>
    <w:tmpl w:val="F724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53A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3"/>
  </w:num>
  <w:num w:numId="4">
    <w:abstractNumId w:val="29"/>
  </w:num>
  <w:num w:numId="5">
    <w:abstractNumId w:val="3"/>
  </w:num>
  <w:num w:numId="6">
    <w:abstractNumId w:val="3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25"/>
  </w:num>
  <w:num w:numId="12">
    <w:abstractNumId w:val="32"/>
  </w:num>
  <w:num w:numId="13">
    <w:abstractNumId w:val="9"/>
  </w:num>
  <w:num w:numId="14">
    <w:abstractNumId w:val="23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  <w:num w:numId="20">
    <w:abstractNumId w:val="24"/>
  </w:num>
  <w:num w:numId="21">
    <w:abstractNumId w:val="26"/>
  </w:num>
  <w:num w:numId="22">
    <w:abstractNumId w:val="19"/>
  </w:num>
  <w:num w:numId="23">
    <w:abstractNumId w:val="2"/>
  </w:num>
  <w:num w:numId="24">
    <w:abstractNumId w:val="18"/>
  </w:num>
  <w:num w:numId="25">
    <w:abstractNumId w:val="0"/>
  </w:num>
  <w:num w:numId="26">
    <w:abstractNumId w:val="10"/>
  </w:num>
  <w:num w:numId="27">
    <w:abstractNumId w:val="28"/>
  </w:num>
  <w:num w:numId="28">
    <w:abstractNumId w:val="30"/>
  </w:num>
  <w:num w:numId="29">
    <w:abstractNumId w:val="20"/>
  </w:num>
  <w:num w:numId="30">
    <w:abstractNumId w:val="17"/>
  </w:num>
  <w:num w:numId="31">
    <w:abstractNumId w:val="21"/>
  </w:num>
  <w:num w:numId="32">
    <w:abstractNumId w:val="31"/>
  </w:num>
  <w:num w:numId="33">
    <w:abstractNumId w:val="27"/>
  </w:num>
  <w:num w:numId="3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4029"/>
    <w:rsid w:val="0005589A"/>
    <w:rsid w:val="0005670E"/>
    <w:rsid w:val="00056FDA"/>
    <w:rsid w:val="00057EC1"/>
    <w:rsid w:val="0006101C"/>
    <w:rsid w:val="0006352C"/>
    <w:rsid w:val="0006438F"/>
    <w:rsid w:val="000646B6"/>
    <w:rsid w:val="00064D15"/>
    <w:rsid w:val="000650C2"/>
    <w:rsid w:val="00065BA2"/>
    <w:rsid w:val="00070BEB"/>
    <w:rsid w:val="00070F75"/>
    <w:rsid w:val="00072545"/>
    <w:rsid w:val="000730F7"/>
    <w:rsid w:val="00073328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5FA"/>
    <w:rsid w:val="000E68DC"/>
    <w:rsid w:val="000E7AFB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40F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B7F9E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365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4F6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0614"/>
    <w:rsid w:val="002D1BE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2F641A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0D74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457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01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3DC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426D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17D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36B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4DB4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26C2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222F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49A2"/>
    <w:rsid w:val="00936BF1"/>
    <w:rsid w:val="00937004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2BB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E2E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06D9A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558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CF834C-DF15-4F9B-8FD0-26F7540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C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6C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26C2"/>
    <w:pPr>
      <w:keepNext/>
      <w:keepLines/>
      <w:numPr>
        <w:numId w:val="1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6C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6C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C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C2"/>
  </w:style>
  <w:style w:type="paragraph" w:styleId="Footer">
    <w:name w:val="footer"/>
    <w:basedOn w:val="Normal"/>
    <w:link w:val="FooterChar"/>
    <w:uiPriority w:val="99"/>
    <w:unhideWhenUsed/>
    <w:rsid w:val="008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C2"/>
  </w:style>
  <w:style w:type="paragraph" w:styleId="BalloonText">
    <w:name w:val="Balloon Text"/>
    <w:basedOn w:val="Normal"/>
    <w:link w:val="BalloonTextChar"/>
    <w:uiPriority w:val="99"/>
    <w:semiHidden/>
    <w:unhideWhenUsed/>
    <w:rsid w:val="0082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6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6C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6C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6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26C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226C2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22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6C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C2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226C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226C2"/>
  </w:style>
  <w:style w:type="character" w:customStyle="1" w:styleId="CodeChar">
    <w:name w:val="Code Char"/>
    <w:basedOn w:val="DefaultParagraphFont"/>
    <w:link w:val="Code"/>
    <w:rsid w:val="008226C2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226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xpress-js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E702-AF3E-475A-BAD0-1B218306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1454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Introduction to Node.js</vt:lpstr>
      <vt:lpstr>Exercise for "ExpressJS Fundamentals" course @ SoftUni</vt:lpstr>
    </vt:vector>
  </TitlesOfParts>
  <Company>Software University Foundation - http://softuni.org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Introduction to Node.js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54</cp:revision>
  <cp:lastPrinted>2014-02-12T16:33:00Z</cp:lastPrinted>
  <dcterms:created xsi:type="dcterms:W3CDTF">2016-09-19T13:21:00Z</dcterms:created>
  <dcterms:modified xsi:type="dcterms:W3CDTF">2019-01-14T13:54:00Z</dcterms:modified>
  <cp:category>programming, education, software engineering, software development</cp:category>
</cp:coreProperties>
</file>